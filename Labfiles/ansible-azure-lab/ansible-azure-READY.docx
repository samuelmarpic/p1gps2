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EndPr/>
      <w:sdtContent>
        <w:p w14:paraId="26BDF298" w14:textId="645FACC9"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94402D" w:rsidRDefault="0094402D">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70F4C1" w14:textId="480297F6" w:rsidR="0094402D" w:rsidRPr="00F07A48" w:rsidRDefault="0094402D">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EndPr/>
                                  <w:sdtContent>
                                    <w:p w14:paraId="0F6A6E00" w14:textId="2B691AC7" w:rsidR="0094402D" w:rsidRPr="00F07A48" w:rsidRDefault="0094402D">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14:paraId="010AC055" w14:textId="0F8F016B" w:rsidR="0094402D" w:rsidRDefault="0094402D">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94402D" w:rsidRDefault="0094402D">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70F4C1" w14:textId="480297F6" w:rsidR="0094402D" w:rsidRPr="00F07A48" w:rsidRDefault="0094402D">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EndPr/>
                            <w:sdtContent>
                              <w:p w14:paraId="0F6A6E00" w14:textId="2B691AC7" w:rsidR="0094402D" w:rsidRPr="00F07A48" w:rsidRDefault="0094402D">
                                <w:pPr>
                                  <w:pStyle w:val="NoSpacing"/>
                                  <w:spacing w:line="360" w:lineRule="auto"/>
                                  <w:rPr>
                                    <w:color w:val="FFFFFF" w:themeColor="background1"/>
                                    <w:lang w:val="es-ES"/>
                                  </w:rPr>
                                </w:pPr>
                                <w:r>
                                  <w:rPr>
                                    <w:color w:val="FFFFFF" w:themeColor="background1"/>
                                    <w:lang w:val="es-ES"/>
                                  </w:rPr>
                                  <w:t>(jose.moreno@microsoft.com)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14:paraId="010AC055" w14:textId="0F8F016B" w:rsidR="0094402D" w:rsidRDefault="0094402D">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A9A41F1" w:rsidR="0094402D" w:rsidRPr="00534240" w:rsidRDefault="00993B63"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94402D">
                                      <w:rPr>
                                        <w:color w:val="FFFFFF" w:themeColor="background1"/>
                                        <w:sz w:val="56"/>
                                        <w:szCs w:val="56"/>
                                      </w:rPr>
                                      <w:t>Using Ansible to manage Azure</w:t>
                                    </w:r>
                                  </w:sdtContent>
                                </w:sdt>
                                <w:r w:rsidR="0094402D">
                                  <w:rPr>
                                    <w:color w:val="FFFFFF" w:themeColor="background1"/>
                                    <w:sz w:val="56"/>
                                    <w:szCs w:val="56"/>
                                  </w:rPr>
                                  <w:t xml:space="preserve"> workloads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A9A41F1" w:rsidR="0094402D" w:rsidRPr="00534240" w:rsidRDefault="00993B63" w:rsidP="00534240">
                          <w:pPr>
                            <w:pStyle w:val="NoSpacing"/>
                            <w:rPr>
                              <w:color w:val="FFFFFF" w:themeColor="background1"/>
                              <w:sz w:val="72"/>
                              <w:szCs w:val="72"/>
                            </w:rPr>
                          </w:pPr>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94402D">
                                <w:rPr>
                                  <w:color w:val="FFFFFF" w:themeColor="background1"/>
                                  <w:sz w:val="56"/>
                                  <w:szCs w:val="56"/>
                                </w:rPr>
                                <w:t>Using Ansible to manage Azure</w:t>
                              </w:r>
                            </w:sdtContent>
                          </w:sdt>
                          <w:r w:rsidR="0094402D">
                            <w:rPr>
                              <w:color w:val="FFFFFF" w:themeColor="background1"/>
                              <w:sz w:val="56"/>
                              <w:szCs w:val="56"/>
                            </w:rPr>
                            <w:t xml:space="preserve"> workloads</w:t>
                          </w:r>
                        </w:p>
                      </w:txbxContent>
                    </v:textbox>
                    <w10:wrap anchorx="page" anchory="page"/>
                  </v:rect>
                </w:pict>
              </mc:Fallback>
            </mc:AlternateContent>
          </w:r>
        </w:p>
        <w:p w14:paraId="07D29508" w14:textId="3BD8D821" w:rsidR="008002EE" w:rsidRDefault="00993B63" w:rsidP="008002EE"/>
      </w:sdtContent>
    </w:sdt>
    <w:p w14:paraId="34AC1791" w14:textId="08E83871" w:rsidR="003C1E78" w:rsidRPr="00534240" w:rsidRDefault="003462EF"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32318A99" w14:textId="4F43F719" w:rsidR="001B41FF"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84560598" w:history="1">
            <w:r w:rsidR="001B41FF" w:rsidRPr="00AE21B1">
              <w:rPr>
                <w:rStyle w:val="Hyperlink"/>
                <w:noProof/>
              </w:rPr>
              <w:t>Objectives and initial setup</w:t>
            </w:r>
            <w:r w:rsidR="001B41FF">
              <w:rPr>
                <w:noProof/>
                <w:webHidden/>
              </w:rPr>
              <w:tab/>
            </w:r>
            <w:r w:rsidR="001B41FF">
              <w:rPr>
                <w:noProof/>
                <w:webHidden/>
              </w:rPr>
              <w:fldChar w:fldCharType="begin"/>
            </w:r>
            <w:r w:rsidR="001B41FF">
              <w:rPr>
                <w:noProof/>
                <w:webHidden/>
              </w:rPr>
              <w:instrText xml:space="preserve"> PAGEREF _Toc484560598 \h </w:instrText>
            </w:r>
            <w:r w:rsidR="001B41FF">
              <w:rPr>
                <w:noProof/>
                <w:webHidden/>
              </w:rPr>
            </w:r>
            <w:r w:rsidR="001B41FF">
              <w:rPr>
                <w:noProof/>
                <w:webHidden/>
              </w:rPr>
              <w:fldChar w:fldCharType="separate"/>
            </w:r>
            <w:r w:rsidR="001B41FF">
              <w:rPr>
                <w:noProof/>
                <w:webHidden/>
              </w:rPr>
              <w:t>2</w:t>
            </w:r>
            <w:r w:rsidR="001B41FF">
              <w:rPr>
                <w:noProof/>
                <w:webHidden/>
              </w:rPr>
              <w:fldChar w:fldCharType="end"/>
            </w:r>
          </w:hyperlink>
        </w:p>
        <w:p w14:paraId="319EEF57" w14:textId="1E91235B" w:rsidR="001B41FF" w:rsidRDefault="00993B63">
          <w:pPr>
            <w:pStyle w:val="TOC1"/>
            <w:tabs>
              <w:tab w:val="right" w:leader="dot" w:pos="9350"/>
            </w:tabs>
            <w:rPr>
              <w:noProof/>
              <w:lang w:eastAsia="en-US"/>
            </w:rPr>
          </w:pPr>
          <w:hyperlink w:anchor="_Toc484560599" w:history="1">
            <w:r w:rsidR="001B41FF" w:rsidRPr="00AE21B1">
              <w:rPr>
                <w:rStyle w:val="Hyperlink"/>
                <w:noProof/>
              </w:rPr>
              <w:t>Introduction to Ansible</w:t>
            </w:r>
            <w:r w:rsidR="001B41FF">
              <w:rPr>
                <w:noProof/>
                <w:webHidden/>
              </w:rPr>
              <w:tab/>
            </w:r>
            <w:r w:rsidR="001B41FF">
              <w:rPr>
                <w:noProof/>
                <w:webHidden/>
              </w:rPr>
              <w:fldChar w:fldCharType="begin"/>
            </w:r>
            <w:r w:rsidR="001B41FF">
              <w:rPr>
                <w:noProof/>
                <w:webHidden/>
              </w:rPr>
              <w:instrText xml:space="preserve"> PAGEREF _Toc484560599 \h </w:instrText>
            </w:r>
            <w:r w:rsidR="001B41FF">
              <w:rPr>
                <w:noProof/>
                <w:webHidden/>
              </w:rPr>
            </w:r>
            <w:r w:rsidR="001B41FF">
              <w:rPr>
                <w:noProof/>
                <w:webHidden/>
              </w:rPr>
              <w:fldChar w:fldCharType="separate"/>
            </w:r>
            <w:r w:rsidR="001B41FF">
              <w:rPr>
                <w:noProof/>
                <w:webHidden/>
              </w:rPr>
              <w:t>4</w:t>
            </w:r>
            <w:r w:rsidR="001B41FF">
              <w:rPr>
                <w:noProof/>
                <w:webHidden/>
              </w:rPr>
              <w:fldChar w:fldCharType="end"/>
            </w:r>
          </w:hyperlink>
        </w:p>
        <w:p w14:paraId="3950BBB1" w14:textId="26BEFCE9" w:rsidR="001B41FF" w:rsidRDefault="00993B63">
          <w:pPr>
            <w:pStyle w:val="TOC1"/>
            <w:tabs>
              <w:tab w:val="right" w:leader="dot" w:pos="9350"/>
            </w:tabs>
            <w:rPr>
              <w:noProof/>
              <w:lang w:eastAsia="en-US"/>
            </w:rPr>
          </w:pPr>
          <w:hyperlink w:anchor="_Toc484560600" w:history="1">
            <w:r w:rsidR="001B41FF" w:rsidRPr="00AE21B1">
              <w:rPr>
                <w:rStyle w:val="Hyperlink"/>
                <w:noProof/>
              </w:rPr>
              <w:t>Lab 1: Create Master VM using Azure CLI</w:t>
            </w:r>
            <w:r w:rsidR="001B41FF">
              <w:rPr>
                <w:noProof/>
                <w:webHidden/>
              </w:rPr>
              <w:tab/>
            </w:r>
            <w:r w:rsidR="001B41FF">
              <w:rPr>
                <w:noProof/>
                <w:webHidden/>
              </w:rPr>
              <w:fldChar w:fldCharType="begin"/>
            </w:r>
            <w:r w:rsidR="001B41FF">
              <w:rPr>
                <w:noProof/>
                <w:webHidden/>
              </w:rPr>
              <w:instrText xml:space="preserve"> PAGEREF _Toc484560600 \h </w:instrText>
            </w:r>
            <w:r w:rsidR="001B41FF">
              <w:rPr>
                <w:noProof/>
                <w:webHidden/>
              </w:rPr>
            </w:r>
            <w:r w:rsidR="001B41FF">
              <w:rPr>
                <w:noProof/>
                <w:webHidden/>
              </w:rPr>
              <w:fldChar w:fldCharType="separate"/>
            </w:r>
            <w:r w:rsidR="001B41FF">
              <w:rPr>
                <w:noProof/>
                <w:webHidden/>
              </w:rPr>
              <w:t>5</w:t>
            </w:r>
            <w:r w:rsidR="001B41FF">
              <w:rPr>
                <w:noProof/>
                <w:webHidden/>
              </w:rPr>
              <w:fldChar w:fldCharType="end"/>
            </w:r>
          </w:hyperlink>
        </w:p>
        <w:p w14:paraId="693D3C08" w14:textId="1F3E723C" w:rsidR="001B41FF" w:rsidRDefault="00993B63">
          <w:pPr>
            <w:pStyle w:val="TOC1"/>
            <w:tabs>
              <w:tab w:val="right" w:leader="dot" w:pos="9350"/>
            </w:tabs>
            <w:rPr>
              <w:noProof/>
              <w:lang w:eastAsia="en-US"/>
            </w:rPr>
          </w:pPr>
          <w:hyperlink w:anchor="_Toc484560601" w:history="1">
            <w:r w:rsidR="001B41FF" w:rsidRPr="00AE21B1">
              <w:rPr>
                <w:rStyle w:val="Hyperlink"/>
                <w:noProof/>
              </w:rPr>
              <w:t>Lab 2: Create Service Principal</w:t>
            </w:r>
            <w:r w:rsidR="001B41FF">
              <w:rPr>
                <w:noProof/>
                <w:webHidden/>
              </w:rPr>
              <w:tab/>
            </w:r>
            <w:r w:rsidR="001B41FF">
              <w:rPr>
                <w:noProof/>
                <w:webHidden/>
              </w:rPr>
              <w:fldChar w:fldCharType="begin"/>
            </w:r>
            <w:r w:rsidR="001B41FF">
              <w:rPr>
                <w:noProof/>
                <w:webHidden/>
              </w:rPr>
              <w:instrText xml:space="preserve"> PAGEREF _Toc484560601 \h </w:instrText>
            </w:r>
            <w:r w:rsidR="001B41FF">
              <w:rPr>
                <w:noProof/>
                <w:webHidden/>
              </w:rPr>
            </w:r>
            <w:r w:rsidR="001B41FF">
              <w:rPr>
                <w:noProof/>
                <w:webHidden/>
              </w:rPr>
              <w:fldChar w:fldCharType="separate"/>
            </w:r>
            <w:r w:rsidR="001B41FF">
              <w:rPr>
                <w:noProof/>
                <w:webHidden/>
              </w:rPr>
              <w:t>8</w:t>
            </w:r>
            <w:r w:rsidR="001B41FF">
              <w:rPr>
                <w:noProof/>
                <w:webHidden/>
              </w:rPr>
              <w:fldChar w:fldCharType="end"/>
            </w:r>
          </w:hyperlink>
        </w:p>
        <w:p w14:paraId="6D34EABA" w14:textId="7423ADA1" w:rsidR="001B41FF" w:rsidRDefault="00993B63">
          <w:pPr>
            <w:pStyle w:val="TOC1"/>
            <w:tabs>
              <w:tab w:val="right" w:leader="dot" w:pos="9350"/>
            </w:tabs>
            <w:rPr>
              <w:noProof/>
              <w:lang w:eastAsia="en-US"/>
            </w:rPr>
          </w:pPr>
          <w:hyperlink w:anchor="_Toc484560602" w:history="1">
            <w:r w:rsidR="001B41FF" w:rsidRPr="00AE21B1">
              <w:rPr>
                <w:rStyle w:val="Hyperlink"/>
                <w:noProof/>
              </w:rPr>
              <w:t>Lab 3: Install Ansible in the Master VM</w:t>
            </w:r>
            <w:r w:rsidR="001B41FF">
              <w:rPr>
                <w:noProof/>
                <w:webHidden/>
              </w:rPr>
              <w:tab/>
            </w:r>
            <w:r w:rsidR="001B41FF">
              <w:rPr>
                <w:noProof/>
                <w:webHidden/>
              </w:rPr>
              <w:fldChar w:fldCharType="begin"/>
            </w:r>
            <w:r w:rsidR="001B41FF">
              <w:rPr>
                <w:noProof/>
                <w:webHidden/>
              </w:rPr>
              <w:instrText xml:space="preserve"> PAGEREF _Toc484560602 \h </w:instrText>
            </w:r>
            <w:r w:rsidR="001B41FF">
              <w:rPr>
                <w:noProof/>
                <w:webHidden/>
              </w:rPr>
            </w:r>
            <w:r w:rsidR="001B41FF">
              <w:rPr>
                <w:noProof/>
                <w:webHidden/>
              </w:rPr>
              <w:fldChar w:fldCharType="separate"/>
            </w:r>
            <w:r w:rsidR="001B41FF">
              <w:rPr>
                <w:noProof/>
                <w:webHidden/>
              </w:rPr>
              <w:t>10</w:t>
            </w:r>
            <w:r w:rsidR="001B41FF">
              <w:rPr>
                <w:noProof/>
                <w:webHidden/>
              </w:rPr>
              <w:fldChar w:fldCharType="end"/>
            </w:r>
          </w:hyperlink>
        </w:p>
        <w:p w14:paraId="221DCA06" w14:textId="56076F44" w:rsidR="001B41FF" w:rsidRDefault="00993B63">
          <w:pPr>
            <w:pStyle w:val="TOC1"/>
            <w:tabs>
              <w:tab w:val="right" w:leader="dot" w:pos="9350"/>
            </w:tabs>
            <w:rPr>
              <w:noProof/>
              <w:lang w:eastAsia="en-US"/>
            </w:rPr>
          </w:pPr>
          <w:hyperlink w:anchor="_Toc484560603" w:history="1">
            <w:r w:rsidR="001B41FF" w:rsidRPr="00AE21B1">
              <w:rPr>
                <w:rStyle w:val="Hyperlink"/>
                <w:noProof/>
              </w:rPr>
              <w:t>Lab 4: Ansible dynamic inventory for Azure</w:t>
            </w:r>
            <w:r w:rsidR="001B41FF">
              <w:rPr>
                <w:noProof/>
                <w:webHidden/>
              </w:rPr>
              <w:tab/>
            </w:r>
            <w:r w:rsidR="001B41FF">
              <w:rPr>
                <w:noProof/>
                <w:webHidden/>
              </w:rPr>
              <w:fldChar w:fldCharType="begin"/>
            </w:r>
            <w:r w:rsidR="001B41FF">
              <w:rPr>
                <w:noProof/>
                <w:webHidden/>
              </w:rPr>
              <w:instrText xml:space="preserve"> PAGEREF _Toc484560603 \h </w:instrText>
            </w:r>
            <w:r w:rsidR="001B41FF">
              <w:rPr>
                <w:noProof/>
                <w:webHidden/>
              </w:rPr>
            </w:r>
            <w:r w:rsidR="001B41FF">
              <w:rPr>
                <w:noProof/>
                <w:webHidden/>
              </w:rPr>
              <w:fldChar w:fldCharType="separate"/>
            </w:r>
            <w:r w:rsidR="001B41FF">
              <w:rPr>
                <w:noProof/>
                <w:webHidden/>
              </w:rPr>
              <w:t>13</w:t>
            </w:r>
            <w:r w:rsidR="001B41FF">
              <w:rPr>
                <w:noProof/>
                <w:webHidden/>
              </w:rPr>
              <w:fldChar w:fldCharType="end"/>
            </w:r>
          </w:hyperlink>
        </w:p>
        <w:p w14:paraId="6BDC03BF" w14:textId="6A732184" w:rsidR="001B41FF" w:rsidRDefault="00993B63">
          <w:pPr>
            <w:pStyle w:val="TOC1"/>
            <w:tabs>
              <w:tab w:val="right" w:leader="dot" w:pos="9350"/>
            </w:tabs>
            <w:rPr>
              <w:noProof/>
              <w:lang w:eastAsia="en-US"/>
            </w:rPr>
          </w:pPr>
          <w:hyperlink w:anchor="_Toc484560604" w:history="1">
            <w:r w:rsidR="001B41FF" w:rsidRPr="00AE21B1">
              <w:rPr>
                <w:rStyle w:val="Hyperlink"/>
                <w:noProof/>
              </w:rPr>
              <w:t>Lab 5: Creating a VM using an Ansible Playbook</w:t>
            </w:r>
            <w:r w:rsidR="001B41FF">
              <w:rPr>
                <w:noProof/>
                <w:webHidden/>
              </w:rPr>
              <w:tab/>
            </w:r>
            <w:r w:rsidR="001B41FF">
              <w:rPr>
                <w:noProof/>
                <w:webHidden/>
              </w:rPr>
              <w:fldChar w:fldCharType="begin"/>
            </w:r>
            <w:r w:rsidR="001B41FF">
              <w:rPr>
                <w:noProof/>
                <w:webHidden/>
              </w:rPr>
              <w:instrText xml:space="preserve"> PAGEREF _Toc484560604 \h </w:instrText>
            </w:r>
            <w:r w:rsidR="001B41FF">
              <w:rPr>
                <w:noProof/>
                <w:webHidden/>
              </w:rPr>
            </w:r>
            <w:r w:rsidR="001B41FF">
              <w:rPr>
                <w:noProof/>
                <w:webHidden/>
              </w:rPr>
              <w:fldChar w:fldCharType="separate"/>
            </w:r>
            <w:r w:rsidR="001B41FF">
              <w:rPr>
                <w:noProof/>
                <w:webHidden/>
              </w:rPr>
              <w:t>16</w:t>
            </w:r>
            <w:r w:rsidR="001B41FF">
              <w:rPr>
                <w:noProof/>
                <w:webHidden/>
              </w:rPr>
              <w:fldChar w:fldCharType="end"/>
            </w:r>
          </w:hyperlink>
        </w:p>
        <w:p w14:paraId="72889FBC" w14:textId="304B88CE" w:rsidR="001B41FF" w:rsidRDefault="00993B63">
          <w:pPr>
            <w:pStyle w:val="TOC1"/>
            <w:tabs>
              <w:tab w:val="right" w:leader="dot" w:pos="9350"/>
            </w:tabs>
            <w:rPr>
              <w:noProof/>
              <w:lang w:eastAsia="en-US"/>
            </w:rPr>
          </w:pPr>
          <w:hyperlink w:anchor="_Toc484560605" w:history="1">
            <w:r w:rsidR="001B41FF" w:rsidRPr="00AE21B1">
              <w:rPr>
                <w:rStyle w:val="Hyperlink"/>
                <w:noProof/>
              </w:rPr>
              <w:t>Lab 6: Running an Ansible playbook on the new VM</w:t>
            </w:r>
            <w:r w:rsidR="001B41FF">
              <w:rPr>
                <w:noProof/>
                <w:webHidden/>
              </w:rPr>
              <w:tab/>
            </w:r>
            <w:r w:rsidR="001B41FF">
              <w:rPr>
                <w:noProof/>
                <w:webHidden/>
              </w:rPr>
              <w:fldChar w:fldCharType="begin"/>
            </w:r>
            <w:r w:rsidR="001B41FF">
              <w:rPr>
                <w:noProof/>
                <w:webHidden/>
              </w:rPr>
              <w:instrText xml:space="preserve"> PAGEREF _Toc484560605 \h </w:instrText>
            </w:r>
            <w:r w:rsidR="001B41FF">
              <w:rPr>
                <w:noProof/>
                <w:webHidden/>
              </w:rPr>
            </w:r>
            <w:r w:rsidR="001B41FF">
              <w:rPr>
                <w:noProof/>
                <w:webHidden/>
              </w:rPr>
              <w:fldChar w:fldCharType="separate"/>
            </w:r>
            <w:r w:rsidR="001B41FF">
              <w:rPr>
                <w:noProof/>
                <w:webHidden/>
              </w:rPr>
              <w:t>20</w:t>
            </w:r>
            <w:r w:rsidR="001B41FF">
              <w:rPr>
                <w:noProof/>
                <w:webHidden/>
              </w:rPr>
              <w:fldChar w:fldCharType="end"/>
            </w:r>
          </w:hyperlink>
        </w:p>
        <w:p w14:paraId="7E64D81E" w14:textId="355E50A8" w:rsidR="001B41FF" w:rsidRDefault="00993B63">
          <w:pPr>
            <w:pStyle w:val="TOC1"/>
            <w:tabs>
              <w:tab w:val="right" w:leader="dot" w:pos="9350"/>
            </w:tabs>
            <w:rPr>
              <w:noProof/>
              <w:lang w:eastAsia="en-US"/>
            </w:rPr>
          </w:pPr>
          <w:hyperlink w:anchor="_Toc484560606" w:history="1">
            <w:r w:rsidR="001B41FF" w:rsidRPr="00AE21B1">
              <w:rPr>
                <w:rStyle w:val="Hyperlink"/>
                <w:noProof/>
              </w:rPr>
              <w:t>Lab 7: Deleting a VM using Ansible (Optional)</w:t>
            </w:r>
            <w:r w:rsidR="001B41FF">
              <w:rPr>
                <w:noProof/>
                <w:webHidden/>
              </w:rPr>
              <w:tab/>
            </w:r>
            <w:r w:rsidR="001B41FF">
              <w:rPr>
                <w:noProof/>
                <w:webHidden/>
              </w:rPr>
              <w:fldChar w:fldCharType="begin"/>
            </w:r>
            <w:r w:rsidR="001B41FF">
              <w:rPr>
                <w:noProof/>
                <w:webHidden/>
              </w:rPr>
              <w:instrText xml:space="preserve"> PAGEREF _Toc484560606 \h </w:instrText>
            </w:r>
            <w:r w:rsidR="001B41FF">
              <w:rPr>
                <w:noProof/>
                <w:webHidden/>
              </w:rPr>
            </w:r>
            <w:r w:rsidR="001B41FF">
              <w:rPr>
                <w:noProof/>
                <w:webHidden/>
              </w:rPr>
              <w:fldChar w:fldCharType="separate"/>
            </w:r>
            <w:r w:rsidR="001B41FF">
              <w:rPr>
                <w:noProof/>
                <w:webHidden/>
              </w:rPr>
              <w:t>22</w:t>
            </w:r>
            <w:r w:rsidR="001B41FF">
              <w:rPr>
                <w:noProof/>
                <w:webHidden/>
              </w:rPr>
              <w:fldChar w:fldCharType="end"/>
            </w:r>
          </w:hyperlink>
        </w:p>
        <w:p w14:paraId="7DC3FB98" w14:textId="7B569F20" w:rsidR="001B41FF" w:rsidRDefault="00993B63">
          <w:pPr>
            <w:pStyle w:val="TOC1"/>
            <w:tabs>
              <w:tab w:val="right" w:leader="dot" w:pos="9350"/>
            </w:tabs>
            <w:rPr>
              <w:noProof/>
              <w:lang w:eastAsia="en-US"/>
            </w:rPr>
          </w:pPr>
          <w:hyperlink w:anchor="_Toc484560607" w:history="1">
            <w:r w:rsidR="001B41FF" w:rsidRPr="00AE21B1">
              <w:rPr>
                <w:rStyle w:val="Hyperlink"/>
                <w:noProof/>
              </w:rPr>
              <w:t>Conclusion</w:t>
            </w:r>
            <w:r w:rsidR="001B41FF">
              <w:rPr>
                <w:noProof/>
                <w:webHidden/>
              </w:rPr>
              <w:tab/>
            </w:r>
            <w:r w:rsidR="001B41FF">
              <w:rPr>
                <w:noProof/>
                <w:webHidden/>
              </w:rPr>
              <w:fldChar w:fldCharType="begin"/>
            </w:r>
            <w:r w:rsidR="001B41FF">
              <w:rPr>
                <w:noProof/>
                <w:webHidden/>
              </w:rPr>
              <w:instrText xml:space="preserve"> PAGEREF _Toc484560607 \h </w:instrText>
            </w:r>
            <w:r w:rsidR="001B41FF">
              <w:rPr>
                <w:noProof/>
                <w:webHidden/>
              </w:rPr>
            </w:r>
            <w:r w:rsidR="001B41FF">
              <w:rPr>
                <w:noProof/>
                <w:webHidden/>
              </w:rPr>
              <w:fldChar w:fldCharType="separate"/>
            </w:r>
            <w:r w:rsidR="001B41FF">
              <w:rPr>
                <w:noProof/>
                <w:webHidden/>
              </w:rPr>
              <w:t>23</w:t>
            </w:r>
            <w:r w:rsidR="001B41FF">
              <w:rPr>
                <w:noProof/>
                <w:webHidden/>
              </w:rPr>
              <w:fldChar w:fldCharType="end"/>
            </w:r>
          </w:hyperlink>
        </w:p>
        <w:p w14:paraId="6297EA6E" w14:textId="16B27546" w:rsidR="001B41FF" w:rsidRDefault="00993B63">
          <w:pPr>
            <w:pStyle w:val="TOC1"/>
            <w:tabs>
              <w:tab w:val="right" w:leader="dot" w:pos="9350"/>
            </w:tabs>
            <w:rPr>
              <w:noProof/>
              <w:lang w:eastAsia="en-US"/>
            </w:rPr>
          </w:pPr>
          <w:hyperlink w:anchor="_Toc484560608" w:history="1">
            <w:r w:rsidR="001B41FF" w:rsidRPr="00AE21B1">
              <w:rPr>
                <w:rStyle w:val="Hyperlink"/>
                <w:noProof/>
              </w:rPr>
              <w:t>End the lab</w:t>
            </w:r>
            <w:r w:rsidR="001B41FF">
              <w:rPr>
                <w:noProof/>
                <w:webHidden/>
              </w:rPr>
              <w:tab/>
            </w:r>
            <w:r w:rsidR="001B41FF">
              <w:rPr>
                <w:noProof/>
                <w:webHidden/>
              </w:rPr>
              <w:fldChar w:fldCharType="begin"/>
            </w:r>
            <w:r w:rsidR="001B41FF">
              <w:rPr>
                <w:noProof/>
                <w:webHidden/>
              </w:rPr>
              <w:instrText xml:space="preserve"> PAGEREF _Toc484560608 \h </w:instrText>
            </w:r>
            <w:r w:rsidR="001B41FF">
              <w:rPr>
                <w:noProof/>
                <w:webHidden/>
              </w:rPr>
            </w:r>
            <w:r w:rsidR="001B41FF">
              <w:rPr>
                <w:noProof/>
                <w:webHidden/>
              </w:rPr>
              <w:fldChar w:fldCharType="separate"/>
            </w:r>
            <w:r w:rsidR="001B41FF">
              <w:rPr>
                <w:noProof/>
                <w:webHidden/>
              </w:rPr>
              <w:t>24</w:t>
            </w:r>
            <w:r w:rsidR="001B41FF">
              <w:rPr>
                <w:noProof/>
                <w:webHidden/>
              </w:rPr>
              <w:fldChar w:fldCharType="end"/>
            </w:r>
          </w:hyperlink>
        </w:p>
        <w:p w14:paraId="790973AC" w14:textId="7007DEC1" w:rsidR="001B41FF" w:rsidRDefault="00993B63">
          <w:pPr>
            <w:pStyle w:val="TOC2"/>
            <w:rPr>
              <w:noProof/>
              <w:lang w:eastAsia="en-US"/>
            </w:rPr>
          </w:pPr>
          <w:hyperlink w:anchor="_Toc484560609" w:history="1">
            <w:r w:rsidR="001B41FF" w:rsidRPr="00AE21B1">
              <w:rPr>
                <w:rStyle w:val="Hyperlink"/>
                <w:rFonts w:asciiTheme="majorHAnsi" w:hAnsiTheme="majorHAnsi" w:cstheme="majorHAnsi"/>
                <w:noProof/>
              </w:rPr>
              <w:t>References</w:t>
            </w:r>
            <w:r w:rsidR="001B41FF">
              <w:rPr>
                <w:noProof/>
                <w:webHidden/>
              </w:rPr>
              <w:tab/>
            </w:r>
            <w:r w:rsidR="001B41FF">
              <w:rPr>
                <w:noProof/>
                <w:webHidden/>
              </w:rPr>
              <w:fldChar w:fldCharType="begin"/>
            </w:r>
            <w:r w:rsidR="001B41FF">
              <w:rPr>
                <w:noProof/>
                <w:webHidden/>
              </w:rPr>
              <w:instrText xml:space="preserve"> PAGEREF _Toc484560609 \h </w:instrText>
            </w:r>
            <w:r w:rsidR="001B41FF">
              <w:rPr>
                <w:noProof/>
                <w:webHidden/>
              </w:rPr>
            </w:r>
            <w:r w:rsidR="001B41FF">
              <w:rPr>
                <w:noProof/>
                <w:webHidden/>
              </w:rPr>
              <w:fldChar w:fldCharType="separate"/>
            </w:r>
            <w:r w:rsidR="001B41FF">
              <w:rPr>
                <w:noProof/>
                <w:webHidden/>
              </w:rPr>
              <w:t>25</w:t>
            </w:r>
            <w:r w:rsidR="001B41FF">
              <w:rPr>
                <w:noProof/>
                <w:webHidden/>
              </w:rPr>
              <w:fldChar w:fldCharType="end"/>
            </w:r>
          </w:hyperlink>
        </w:p>
        <w:p w14:paraId="35614815" w14:textId="66039329"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84560598"/>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316898" w:rsidRDefault="00724189" w:rsidP="00F07A48">
      <w:pPr>
        <w:ind w:firstLine="720"/>
        <w:jc w:val="both"/>
        <w:rPr>
          <w:rFonts w:cstheme="minorHAnsi"/>
          <w:color w:val="333333"/>
          <w:shd w:val="clear" w:color="auto" w:fill="FFFFFF"/>
        </w:rPr>
      </w:pPr>
      <w:r w:rsidRPr="00316898">
        <w:rPr>
          <w:rStyle w:val="apple-converted-space"/>
          <w:rFonts w:cstheme="minorHAnsi"/>
          <w:color w:val="333333"/>
          <w:shd w:val="clear" w:color="auto" w:fill="FFFFFF"/>
        </w:rPr>
        <w:t xml:space="preserve">This </w:t>
      </w:r>
      <w:r w:rsidR="001F7664" w:rsidRPr="00316898">
        <w:rPr>
          <w:rStyle w:val="apple-converted-space"/>
          <w:rFonts w:cstheme="minorHAnsi"/>
          <w:color w:val="333333"/>
          <w:shd w:val="clear" w:color="auto" w:fill="FFFFFF"/>
        </w:rPr>
        <w:t>document</w:t>
      </w:r>
      <w:r w:rsidRPr="00316898">
        <w:rPr>
          <w:rStyle w:val="apple-converted-space"/>
          <w:rFonts w:cstheme="minorHAnsi"/>
          <w:color w:val="333333"/>
          <w:shd w:val="clear" w:color="auto" w:fill="FFFFFF"/>
        </w:rPr>
        <w:t xml:space="preserve"> </w:t>
      </w:r>
      <w:r w:rsidR="00316898" w:rsidRPr="00316898">
        <w:rPr>
          <w:rStyle w:val="apple-converted-space"/>
          <w:rFonts w:cstheme="minorHAnsi"/>
          <w:color w:val="333333"/>
          <w:shd w:val="clear" w:color="auto" w:fill="FFFFFF"/>
        </w:rPr>
        <w:t>contains a lab guide that helps to deploy a basic environment in Azure that allows to test some of the functionality of the integration between Azure and Ansible</w:t>
      </w:r>
      <w:r w:rsidR="00F07A48" w:rsidRPr="00316898">
        <w:rPr>
          <w:rFonts w:cstheme="minorHAnsi"/>
          <w:color w:val="333333"/>
          <w:shd w:val="clear" w:color="auto" w:fill="FFFFFF"/>
        </w:rPr>
        <w:t>.</w:t>
      </w:r>
    </w:p>
    <w:p w14:paraId="669937C6" w14:textId="2D599516" w:rsidR="00316898" w:rsidRPr="00316898" w:rsidRDefault="00316898" w:rsidP="00F07A48">
      <w:pPr>
        <w:ind w:firstLine="720"/>
        <w:jc w:val="both"/>
        <w:rPr>
          <w:rFonts w:cstheme="minorHAnsi"/>
        </w:rPr>
      </w:pPr>
      <w:r w:rsidRPr="00316898">
        <w:rPr>
          <w:rFonts w:cstheme="minorHAnsi"/>
          <w:color w:val="333333"/>
          <w:shd w:val="clear" w:color="auto" w:fill="FFFFFF"/>
        </w:rPr>
        <w:t>Before starting with this account, make sure to fulfill all the requisites:</w:t>
      </w:r>
    </w:p>
    <w:p w14:paraId="016C9A91" w14:textId="06A8939D" w:rsidR="00894D9C" w:rsidRDefault="00894D9C" w:rsidP="00894D9C">
      <w:pPr>
        <w:pStyle w:val="ListParagraph"/>
        <w:numPr>
          <w:ilvl w:val="0"/>
          <w:numId w:val="2"/>
        </w:numPr>
        <w:jc w:val="both"/>
        <w:rPr>
          <w:rFonts w:cstheme="minorHAnsi"/>
        </w:rPr>
      </w:pPr>
      <w:r>
        <w:rPr>
          <w:rFonts w:cstheme="minorHAnsi"/>
        </w:rPr>
        <w:t>If you are running this lab from the Learn on Demand Systems environment:</w:t>
      </w:r>
    </w:p>
    <w:p w14:paraId="0C33A70F" w14:textId="389D6BB7" w:rsidR="00894D9C" w:rsidRDefault="00894D9C" w:rsidP="00894D9C">
      <w:pPr>
        <w:pStyle w:val="ListParagraph"/>
        <w:numPr>
          <w:ilvl w:val="1"/>
          <w:numId w:val="2"/>
        </w:numPr>
        <w:jc w:val="both"/>
        <w:rPr>
          <w:rFonts w:cstheme="minorHAnsi"/>
        </w:rPr>
      </w:pPr>
      <w:r>
        <w:rPr>
          <w:rFonts w:cstheme="minorHAnsi"/>
        </w:rPr>
        <w:t>You will get access to a CentOS VM with a graphical environment, and the Azure CLI installed. Credentials are lab-user / Microsoft123!</w:t>
      </w:r>
    </w:p>
    <w:p w14:paraId="71301A50" w14:textId="63796FD7" w:rsidR="00894D9C" w:rsidRDefault="00894D9C" w:rsidP="00894D9C">
      <w:pPr>
        <w:pStyle w:val="ListParagraph"/>
        <w:numPr>
          <w:ilvl w:val="1"/>
          <w:numId w:val="2"/>
        </w:numPr>
        <w:jc w:val="both"/>
        <w:rPr>
          <w:rFonts w:cstheme="minorHAnsi"/>
        </w:rPr>
      </w:pPr>
      <w:r>
        <w:rPr>
          <w:rFonts w:cstheme="minorHAnsi"/>
        </w:rPr>
        <w:t>You will get access to an Azure subscription</w:t>
      </w:r>
    </w:p>
    <w:p w14:paraId="587757DB" w14:textId="61216B0E" w:rsidR="00894D9C" w:rsidRDefault="00894D9C" w:rsidP="00894D9C">
      <w:pPr>
        <w:pStyle w:val="ListParagraph"/>
        <w:numPr>
          <w:ilvl w:val="0"/>
          <w:numId w:val="2"/>
        </w:numPr>
        <w:jc w:val="both"/>
        <w:rPr>
          <w:rFonts w:cstheme="minorHAnsi"/>
        </w:rPr>
      </w:pPr>
      <w:r>
        <w:rPr>
          <w:rFonts w:cstheme="minorHAnsi"/>
        </w:rPr>
        <w:t>If you are running this lab from your own machine:</w:t>
      </w:r>
    </w:p>
    <w:p w14:paraId="427C4DC3" w14:textId="03522546" w:rsidR="00894D9C" w:rsidRPr="00894D9C" w:rsidRDefault="00316898" w:rsidP="00894D9C">
      <w:pPr>
        <w:pStyle w:val="ListParagraph"/>
        <w:numPr>
          <w:ilvl w:val="1"/>
          <w:numId w:val="2"/>
        </w:numPr>
        <w:jc w:val="both"/>
        <w:rPr>
          <w:rFonts w:cstheme="minorHAnsi"/>
        </w:rPr>
      </w:pPr>
      <w:r>
        <w:rPr>
          <w:rFonts w:cstheme="minorHAnsi"/>
        </w:rPr>
        <w:t>A valid Azure subscription account. If you don’t have one, you can c</w:t>
      </w:r>
      <w:r w:rsidR="00724189" w:rsidRPr="00DE7429">
        <w:rPr>
          <w:rFonts w:cstheme="minorHAnsi"/>
        </w:rPr>
        <w:t xml:space="preserve">reate your </w:t>
      </w:r>
      <w:hyperlink r:id="rId11" w:history="1">
        <w:r w:rsidR="00724189" w:rsidRPr="00DE7429">
          <w:rPr>
            <w:rStyle w:val="Hyperlink"/>
            <w:rFonts w:cstheme="minorHAnsi"/>
          </w:rPr>
          <w:t>free azure account</w:t>
        </w:r>
      </w:hyperlink>
      <w:r w:rsidR="00724189" w:rsidRPr="00DE7429">
        <w:rPr>
          <w:rFonts w:cstheme="minorHAnsi"/>
        </w:rPr>
        <w:t xml:space="preserve"> </w:t>
      </w:r>
      <w:r w:rsidR="00707BB6" w:rsidRPr="00DE7429">
        <w:rPr>
          <w:rFonts w:cstheme="minorHAnsi"/>
        </w:rPr>
        <w:t>(</w:t>
      </w:r>
      <w:hyperlink r:id="rId12" w:history="1">
        <w:r w:rsidR="00894D9C" w:rsidRPr="00D41BCD">
          <w:rPr>
            <w:rStyle w:val="Hyperlink"/>
            <w:rFonts w:cstheme="minorHAnsi"/>
          </w:rPr>
          <w:t>https://azure.microsoft.com/en-us/free/</w:t>
        </w:r>
      </w:hyperlink>
      <w:r w:rsidR="00707BB6" w:rsidRPr="00DE7429">
        <w:rPr>
          <w:rFonts w:cstheme="minorHAnsi"/>
        </w:rPr>
        <w:t xml:space="preserve">) </w:t>
      </w:r>
      <w:r w:rsidR="00894D9C">
        <w:rPr>
          <w:rFonts w:cstheme="minorHAnsi"/>
        </w:rPr>
        <w:t>today.</w:t>
      </w:r>
    </w:p>
    <w:p w14:paraId="4DC22874" w14:textId="06AF3364" w:rsidR="000851A8" w:rsidRDefault="00894D9C" w:rsidP="00894D9C">
      <w:pPr>
        <w:pStyle w:val="ListParagraph"/>
        <w:numPr>
          <w:ilvl w:val="1"/>
          <w:numId w:val="2"/>
        </w:numPr>
        <w:rPr>
          <w:rFonts w:cstheme="minorHAnsi"/>
        </w:rPr>
      </w:pPr>
      <w:r>
        <w:rPr>
          <w:rFonts w:cstheme="minorHAnsi"/>
        </w:rPr>
        <w:t xml:space="preserve">Install the Azure CLI 2.0 following these instructions: </w:t>
      </w:r>
      <w:hyperlink r:id="rId13" w:history="1">
        <w:r w:rsidRPr="00D41BCD">
          <w:rPr>
            <w:rStyle w:val="Hyperlink"/>
            <w:rFonts w:cstheme="minorHAnsi"/>
          </w:rPr>
          <w:t>https://docs.microsoft.com/de-de/cli/azure/install-azure-cli</w:t>
        </w:r>
      </w:hyperlink>
      <w:r>
        <w:rPr>
          <w:rFonts w:cstheme="minorHAnsi"/>
        </w:rPr>
        <w:t xml:space="preserve"> </w:t>
      </w:r>
    </w:p>
    <w:p w14:paraId="0A533190" w14:textId="5C1D382B" w:rsidR="0093135B" w:rsidRDefault="0093135B" w:rsidP="0093135B">
      <w:pPr>
        <w:pStyle w:val="ListParagraph"/>
        <w:numPr>
          <w:ilvl w:val="0"/>
          <w:numId w:val="2"/>
        </w:numPr>
        <w:rPr>
          <w:rFonts w:cstheme="minorHAnsi"/>
        </w:rPr>
      </w:pPr>
      <w:r>
        <w:rPr>
          <w:rFonts w:cstheme="minorHAnsi"/>
        </w:rPr>
        <w:t>In any case, you should have a basic understanding of vi (or your Linux text editor of choice) in order to make some basic file editing</w:t>
      </w:r>
    </w:p>
    <w:p w14:paraId="2DF210FB" w14:textId="0CE2F1D8" w:rsidR="00724189" w:rsidRPr="0071032B" w:rsidRDefault="00894D9C" w:rsidP="00724189">
      <w:pPr>
        <w:shd w:val="clear" w:color="auto" w:fill="FFFFFF"/>
        <w:spacing w:before="100" w:beforeAutospacing="1" w:after="312" w:line="360" w:lineRule="atLeast"/>
        <w:jc w:val="both"/>
        <w:rPr>
          <w:rFonts w:eastAsia="Times New Roman" w:cstheme="minorHAnsi"/>
          <w:color w:val="000000"/>
          <w:lang w:eastAsia="en-US"/>
        </w:rPr>
      </w:pPr>
      <w:r>
        <w:rPr>
          <w:rFonts w:eastAsia="Times New Roman" w:cstheme="minorHAnsi"/>
          <w:color w:val="000000"/>
          <w:lang w:eastAsia="en-US"/>
        </w:rPr>
        <w:t>This</w:t>
      </w:r>
      <w:r w:rsidR="00724189">
        <w:rPr>
          <w:rFonts w:eastAsia="Times New Roman" w:cstheme="minorHAnsi"/>
          <w:color w:val="000000"/>
          <w:lang w:eastAsia="en-US"/>
        </w:rPr>
        <w:t xml:space="preserve"> </w:t>
      </w:r>
      <w:r w:rsidR="00316898">
        <w:rPr>
          <w:rFonts w:eastAsia="Times New Roman" w:cstheme="minorHAnsi"/>
          <w:color w:val="000000"/>
          <w:lang w:eastAsia="en-US"/>
        </w:rPr>
        <w:t>l</w:t>
      </w:r>
      <w:r w:rsidR="00724189">
        <w:rPr>
          <w:rFonts w:eastAsia="Times New Roman" w:cstheme="minorHAnsi"/>
          <w:color w:val="000000"/>
          <w:lang w:eastAsia="en-US"/>
        </w:rPr>
        <w:t>ab</w:t>
      </w:r>
      <w:r w:rsidR="001F7664">
        <w:rPr>
          <w:rFonts w:eastAsia="Times New Roman" w:cstheme="minorHAnsi"/>
          <w:color w:val="000000"/>
          <w:lang w:eastAsia="en-US"/>
        </w:rPr>
        <w:t xml:space="preserve"> </w:t>
      </w:r>
      <w:r>
        <w:rPr>
          <w:rFonts w:eastAsia="Times New Roman" w:cstheme="minorHAnsi"/>
          <w:color w:val="000000"/>
          <w:lang w:eastAsia="en-US"/>
        </w:rPr>
        <w:t xml:space="preserve">will </w:t>
      </w:r>
      <w:r w:rsidR="001F7664">
        <w:rPr>
          <w:rFonts w:eastAsia="Times New Roman" w:cstheme="minorHAnsi"/>
          <w:color w:val="000000"/>
          <w:lang w:eastAsia="en-US"/>
        </w:rPr>
        <w:t>cover</w:t>
      </w:r>
      <w:r w:rsidR="00724189" w:rsidRPr="0071032B">
        <w:rPr>
          <w:rFonts w:eastAsia="Times New Roman" w:cstheme="minorHAnsi"/>
          <w:color w:val="000000"/>
          <w:lang w:eastAsia="en-US"/>
        </w:rPr>
        <w:t xml:space="preserve">: </w:t>
      </w:r>
    </w:p>
    <w:p w14:paraId="3A82295A" w14:textId="1A3B5044" w:rsidR="00724189" w:rsidRDefault="00724189"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Introduction to </w:t>
      </w:r>
      <w:r w:rsidR="00F07A48">
        <w:rPr>
          <w:rFonts w:eastAsia="Times New Roman" w:cstheme="minorHAnsi"/>
          <w:color w:val="000000"/>
          <w:lang w:eastAsia="en-US"/>
        </w:rPr>
        <w:t>Ansible</w:t>
      </w:r>
      <w:r>
        <w:rPr>
          <w:rFonts w:eastAsia="Times New Roman" w:cstheme="minorHAnsi"/>
          <w:color w:val="000000"/>
          <w:lang w:eastAsia="en-US"/>
        </w:rPr>
        <w:t xml:space="preserve"> </w:t>
      </w:r>
      <w:r w:rsidR="00316898">
        <w:rPr>
          <w:rFonts w:eastAsia="Times New Roman" w:cstheme="minorHAnsi"/>
          <w:color w:val="000000"/>
          <w:lang w:eastAsia="en-US"/>
        </w:rPr>
        <w:t>installation and first steps</w:t>
      </w:r>
    </w:p>
    <w:p w14:paraId="2782FF9F" w14:textId="4F36CDB0" w:rsidR="00F07A4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Example of playbooks to interact with Azure in order to create and delete VMs</w:t>
      </w:r>
    </w:p>
    <w:p w14:paraId="047DBC5F" w14:textId="45947727"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 xml:space="preserve">Example of playbooks to interact with Azure </w:t>
      </w:r>
      <w:r w:rsidR="00354675">
        <w:rPr>
          <w:rFonts w:eastAsia="Times New Roman" w:cstheme="minorHAnsi"/>
          <w:color w:val="000000"/>
          <w:lang w:eastAsia="en-US"/>
        </w:rPr>
        <w:t xml:space="preserve">Linux </w:t>
      </w:r>
      <w:r>
        <w:rPr>
          <w:rFonts w:eastAsia="Times New Roman" w:cstheme="minorHAnsi"/>
          <w:color w:val="000000"/>
          <w:lang w:eastAsia="en-US"/>
        </w:rPr>
        <w:t>VMs in order to modify them installing additional software packages or downloading files from external repositories</w:t>
      </w:r>
    </w:p>
    <w:p w14:paraId="7940CE60" w14:textId="639872EC" w:rsidR="00316898" w:rsidRDefault="00316898" w:rsidP="00EF3D51">
      <w:pPr>
        <w:numPr>
          <w:ilvl w:val="0"/>
          <w:numId w:val="1"/>
        </w:numPr>
        <w:shd w:val="clear" w:color="auto" w:fill="FFFFFF"/>
        <w:spacing w:before="100" w:beforeAutospacing="1" w:after="72" w:line="240" w:lineRule="auto"/>
        <w:jc w:val="both"/>
        <w:rPr>
          <w:rFonts w:eastAsia="Times New Roman" w:cstheme="minorHAnsi"/>
          <w:color w:val="000000"/>
          <w:lang w:eastAsia="en-US"/>
        </w:rPr>
      </w:pPr>
      <w:r>
        <w:rPr>
          <w:rFonts w:eastAsia="Times New Roman" w:cstheme="minorHAnsi"/>
          <w:color w:val="000000"/>
          <w:lang w:eastAsia="en-US"/>
        </w:rPr>
        <w:t>Using Ansible’s dynamic inventory information so that VM names to be controlled by Ansible do not need to be statically defined, but are dynamically retrieved from Azure</w:t>
      </w:r>
    </w:p>
    <w:p w14:paraId="02049EB0" w14:textId="1DCA61E6" w:rsidR="00724189" w:rsidRDefault="00724189" w:rsidP="004E1285">
      <w:pPr>
        <w:jc w:val="both"/>
        <w:rPr>
          <w:rFonts w:cstheme="minorHAnsi"/>
        </w:rPr>
      </w:pPr>
    </w:p>
    <w:p w14:paraId="781A773D" w14:textId="1E739B86" w:rsidR="00FC7791" w:rsidRDefault="00316898" w:rsidP="004E1285">
      <w:pPr>
        <w:jc w:val="both"/>
        <w:rPr>
          <w:rFonts w:cstheme="minorHAnsi"/>
        </w:rPr>
      </w:pPr>
      <w:r>
        <w:rPr>
          <w:rFonts w:cstheme="minorHAnsi"/>
        </w:rPr>
        <w:t>Along this lab some variables will be</w:t>
      </w:r>
      <w:r w:rsidR="00894D9C">
        <w:rPr>
          <w:rFonts w:cstheme="minorHAnsi"/>
        </w:rPr>
        <w:t xml:space="preserve"> used, that might (and probably </w:t>
      </w:r>
      <w:r>
        <w:rPr>
          <w:rFonts w:cstheme="minorHAnsi"/>
        </w:rPr>
        <w:t xml:space="preserve">should) look different in your environment. </w:t>
      </w:r>
      <w:r w:rsidR="00FC7791">
        <w:rPr>
          <w:rFonts w:cstheme="minorHAnsi"/>
        </w:rPr>
        <w:t xml:space="preserve">This is the variables you need to decide </w:t>
      </w:r>
      <w:r>
        <w:rPr>
          <w:rFonts w:cstheme="minorHAnsi"/>
        </w:rPr>
        <w:t>on before starting with the lab. Notice that the VM names are prefixed by a (not so) random number, since these names will be used to create DNS entries as well, and DNS names need to be unique.</w:t>
      </w:r>
    </w:p>
    <w:p w14:paraId="6A59F826" w14:textId="5A5FA401" w:rsidR="00FC7791" w:rsidRDefault="00FC7791" w:rsidP="004E1285">
      <w:pPr>
        <w:jc w:val="both"/>
        <w:rPr>
          <w:rFonts w:cstheme="minorHAnsi"/>
        </w:rPr>
      </w:pPr>
    </w:p>
    <w:tbl>
      <w:tblPr>
        <w:tblStyle w:val="GridTable2-Accent4"/>
        <w:tblW w:w="0" w:type="auto"/>
        <w:tblLook w:val="0400" w:firstRow="0" w:lastRow="0" w:firstColumn="0" w:lastColumn="0" w:noHBand="0" w:noVBand="1"/>
      </w:tblPr>
      <w:tblGrid>
        <w:gridCol w:w="5760"/>
        <w:gridCol w:w="2880"/>
      </w:tblGrid>
      <w:tr w:rsidR="00FC7791"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FC7791" w:rsidRDefault="00FC7791" w:rsidP="004E1285">
            <w:pPr>
              <w:jc w:val="both"/>
              <w:rPr>
                <w:rFonts w:cstheme="minorHAnsi"/>
                <w:b/>
              </w:rPr>
            </w:pPr>
            <w:r w:rsidRPr="00FC7791">
              <w:rPr>
                <w:rFonts w:cstheme="minorHAnsi"/>
                <w:b/>
              </w:rPr>
              <w:t>Description</w:t>
            </w:r>
          </w:p>
        </w:tc>
        <w:tc>
          <w:tcPr>
            <w:tcW w:w="2880" w:type="dxa"/>
          </w:tcPr>
          <w:p w14:paraId="6A33B806" w14:textId="7A1A27CF" w:rsidR="00FC7791" w:rsidRPr="00FC7791" w:rsidRDefault="00FC7791" w:rsidP="004E1285">
            <w:pPr>
              <w:jc w:val="both"/>
              <w:rPr>
                <w:rFonts w:cstheme="minorHAnsi"/>
                <w:b/>
              </w:rPr>
            </w:pPr>
            <w:r w:rsidRPr="00FC7791">
              <w:rPr>
                <w:rFonts w:cstheme="minorHAnsi"/>
                <w:b/>
              </w:rPr>
              <w:t>Value used in this lab guide</w:t>
            </w:r>
          </w:p>
        </w:tc>
      </w:tr>
      <w:tr w:rsidR="00FC7791" w14:paraId="23DE8EE5" w14:textId="5D27A654" w:rsidTr="00406ADC">
        <w:tc>
          <w:tcPr>
            <w:tcW w:w="5760" w:type="dxa"/>
          </w:tcPr>
          <w:p w14:paraId="00C86BDC" w14:textId="2731E300" w:rsidR="00FC7791" w:rsidRDefault="00FC7791" w:rsidP="004E1285">
            <w:pPr>
              <w:jc w:val="both"/>
              <w:rPr>
                <w:rFonts w:cstheme="minorHAnsi"/>
              </w:rPr>
            </w:pPr>
            <w:r>
              <w:rPr>
                <w:rFonts w:cstheme="minorHAnsi"/>
              </w:rPr>
              <w:t>Azure resource group</w:t>
            </w:r>
          </w:p>
        </w:tc>
        <w:tc>
          <w:tcPr>
            <w:tcW w:w="2880" w:type="dxa"/>
          </w:tcPr>
          <w:p w14:paraId="5524D0C9" w14:textId="556B9CBF" w:rsidR="00FC7791" w:rsidRDefault="00FC7791" w:rsidP="004E1285">
            <w:pPr>
              <w:jc w:val="both"/>
              <w:rPr>
                <w:rFonts w:cstheme="minorHAnsi"/>
              </w:rPr>
            </w:pPr>
            <w:r>
              <w:rPr>
                <w:rFonts w:cstheme="minorHAnsi"/>
              </w:rPr>
              <w:t>ansiblelab</w:t>
            </w:r>
          </w:p>
        </w:tc>
      </w:tr>
      <w:tr w:rsidR="00FC7791" w14:paraId="0753A7E9" w14:textId="006A9AEC"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645761E6" w14:textId="6CA07DC5" w:rsidR="00FC7791" w:rsidRDefault="00FC7791" w:rsidP="005F5FD8">
            <w:pPr>
              <w:jc w:val="both"/>
              <w:rPr>
                <w:rFonts w:cstheme="minorHAnsi"/>
              </w:rPr>
            </w:pPr>
            <w:r>
              <w:rPr>
                <w:rFonts w:cstheme="minorHAnsi"/>
              </w:rPr>
              <w:t xml:space="preserve">Name for provisioning </w:t>
            </w:r>
            <w:r w:rsidR="005F5FD8">
              <w:rPr>
                <w:rFonts w:cstheme="minorHAnsi"/>
              </w:rPr>
              <w:t>VM</w:t>
            </w:r>
          </w:p>
        </w:tc>
        <w:tc>
          <w:tcPr>
            <w:tcW w:w="2880" w:type="dxa"/>
          </w:tcPr>
          <w:p w14:paraId="14C5F26E" w14:textId="7F691074" w:rsidR="00FC7791" w:rsidRDefault="00BD0C5F" w:rsidP="00BD0C5F">
            <w:pPr>
              <w:jc w:val="both"/>
              <w:rPr>
                <w:rFonts w:cstheme="minorHAnsi"/>
              </w:rPr>
            </w:pPr>
            <w:r>
              <w:rPr>
                <w:rFonts w:cstheme="minorHAnsi"/>
              </w:rPr>
              <w:t>19761013</w:t>
            </w:r>
            <w:r w:rsidR="00240D1D">
              <w:rPr>
                <w:rFonts w:cstheme="minorHAnsi"/>
              </w:rPr>
              <w:t>myvm</w:t>
            </w:r>
          </w:p>
        </w:tc>
      </w:tr>
      <w:tr w:rsidR="00FC7791" w14:paraId="472A63AB" w14:textId="08F21D43" w:rsidTr="00406ADC">
        <w:tc>
          <w:tcPr>
            <w:tcW w:w="5760" w:type="dxa"/>
          </w:tcPr>
          <w:p w14:paraId="29915303" w14:textId="64B386F5" w:rsidR="00FC7791" w:rsidRDefault="005F5FD8" w:rsidP="004E1285">
            <w:pPr>
              <w:jc w:val="both"/>
              <w:rPr>
                <w:rFonts w:cstheme="minorHAnsi"/>
              </w:rPr>
            </w:pPr>
            <w:r>
              <w:rPr>
                <w:rFonts w:cstheme="minorHAnsi"/>
              </w:rPr>
              <w:t>Username for provisioning VM</w:t>
            </w:r>
          </w:p>
        </w:tc>
        <w:tc>
          <w:tcPr>
            <w:tcW w:w="2880" w:type="dxa"/>
          </w:tcPr>
          <w:p w14:paraId="4B595444" w14:textId="1F37F6AE" w:rsidR="00FC7791" w:rsidRDefault="005F5FD8" w:rsidP="004E1285">
            <w:pPr>
              <w:jc w:val="both"/>
              <w:rPr>
                <w:rFonts w:cstheme="minorHAnsi"/>
              </w:rPr>
            </w:pPr>
            <w:r>
              <w:rPr>
                <w:rFonts w:cstheme="minorHAnsi"/>
              </w:rPr>
              <w:t>lab-user</w:t>
            </w:r>
          </w:p>
        </w:tc>
      </w:tr>
      <w:tr w:rsidR="005F5FD8" w14:paraId="54DD6EC6"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193F18A5" w14:textId="29FED8BF" w:rsidR="005F5FD8" w:rsidRDefault="005F5FD8" w:rsidP="004E1285">
            <w:pPr>
              <w:jc w:val="both"/>
              <w:rPr>
                <w:rFonts w:cstheme="minorHAnsi"/>
              </w:rPr>
            </w:pPr>
            <w:r>
              <w:rPr>
                <w:rFonts w:cstheme="minorHAnsi"/>
              </w:rPr>
              <w:t>Password for provisioning VM</w:t>
            </w:r>
          </w:p>
        </w:tc>
        <w:tc>
          <w:tcPr>
            <w:tcW w:w="2880" w:type="dxa"/>
          </w:tcPr>
          <w:p w14:paraId="24A1238C" w14:textId="3A947811" w:rsidR="005F5FD8" w:rsidRDefault="005F5FD8" w:rsidP="004E1285">
            <w:pPr>
              <w:jc w:val="both"/>
              <w:rPr>
                <w:rFonts w:cstheme="minorHAnsi"/>
              </w:rPr>
            </w:pPr>
            <w:r>
              <w:rPr>
                <w:rFonts w:cstheme="minorHAnsi"/>
              </w:rPr>
              <w:t>Microsoft123!</w:t>
            </w:r>
          </w:p>
        </w:tc>
      </w:tr>
      <w:tr w:rsidR="005F5FD8" w14:paraId="4B9F6EB1" w14:textId="77777777" w:rsidTr="00406ADC">
        <w:tc>
          <w:tcPr>
            <w:tcW w:w="5760" w:type="dxa"/>
          </w:tcPr>
          <w:p w14:paraId="3C9177D2" w14:textId="60C655A0" w:rsidR="005F5FD8" w:rsidRDefault="005F5FD8" w:rsidP="004E1285">
            <w:pPr>
              <w:jc w:val="both"/>
              <w:rPr>
                <w:rFonts w:cstheme="minorHAnsi"/>
              </w:rPr>
            </w:pPr>
            <w:r>
              <w:rPr>
                <w:rFonts w:cstheme="minorHAnsi"/>
              </w:rPr>
              <w:t>Name for created VM</w:t>
            </w:r>
            <w:r w:rsidR="00894D9C">
              <w:rPr>
                <w:rFonts w:cstheme="minorHAnsi"/>
              </w:rPr>
              <w:t xml:space="preserve"> (note that this name should be unique, since a DNS entry will be created).</w:t>
            </w:r>
          </w:p>
        </w:tc>
        <w:tc>
          <w:tcPr>
            <w:tcW w:w="2880" w:type="dxa"/>
          </w:tcPr>
          <w:p w14:paraId="33AE9539" w14:textId="56C413E1" w:rsidR="005F5FD8" w:rsidRDefault="005F5FD8" w:rsidP="004E1285">
            <w:pPr>
              <w:jc w:val="both"/>
              <w:rPr>
                <w:rFonts w:cstheme="minorHAnsi"/>
              </w:rPr>
            </w:pPr>
            <w:r>
              <w:rPr>
                <w:rFonts w:cstheme="minorHAnsi"/>
              </w:rPr>
              <w:t>web01</w:t>
            </w:r>
            <w:r w:rsidR="001B41FF">
              <w:rPr>
                <w:rFonts w:cstheme="minorHAnsi"/>
              </w:rPr>
              <w:t>19761013</w:t>
            </w:r>
          </w:p>
        </w:tc>
      </w:tr>
    </w:tbl>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4C5BEF96" w:rsidR="00A86CA4" w:rsidRDefault="00325D4E" w:rsidP="00A86CA4">
      <w:pPr>
        <w:pStyle w:val="Heading1"/>
      </w:pPr>
      <w:bookmarkStart w:id="1" w:name="_Toc484560599"/>
      <w:r>
        <w:lastRenderedPageBreak/>
        <w:t>I</w:t>
      </w:r>
      <w:r w:rsidR="00A86CA4">
        <w:t xml:space="preserve">ntroduction to </w:t>
      </w:r>
      <w:r w:rsidR="00835EDE">
        <w:t>A</w:t>
      </w:r>
      <w:r w:rsidR="00F07A48">
        <w:t>nsible</w:t>
      </w:r>
      <w:bookmarkEnd w:id="1"/>
    </w:p>
    <w:p w14:paraId="0485E5AF" w14:textId="13D8BF4D" w:rsidR="00354675" w:rsidRDefault="00354675" w:rsidP="00F8481D">
      <w:pPr>
        <w:jc w:val="both"/>
        <w:rPr>
          <w:rFonts w:ascii="Calibri" w:hAnsi="Calibri" w:cs="Calibri"/>
        </w:rPr>
      </w:pPr>
    </w:p>
    <w:p w14:paraId="7D2FB26E" w14:textId="4663341F" w:rsidR="00354675" w:rsidRDefault="00354675" w:rsidP="00F8481D">
      <w:pPr>
        <w:jc w:val="both"/>
        <w:rPr>
          <w:rFonts w:ascii="Calibri" w:hAnsi="Calibri" w:cs="Calibri"/>
        </w:rPr>
      </w:pPr>
      <w:r w:rsidRPr="00354675">
        <w:rPr>
          <w:rFonts w:ascii="Calibri" w:hAnsi="Calibri" w:cs="Calibri"/>
        </w:rPr>
        <w:t xml:space="preserve">Ansible is a software that </w:t>
      </w:r>
      <w:r>
        <w:rPr>
          <w:rFonts w:ascii="Calibri" w:hAnsi="Calibri" w:cs="Calibri"/>
        </w:rPr>
        <w:t>falls into the category of “Configuration Management Tools”. These tools are mainly used in order to describe in a declarative language the configuration that should possess a certain machine (or a group of them) in so called playbooks, and then make sure that those machines are configured accordingly.</w:t>
      </w:r>
    </w:p>
    <w:p w14:paraId="66D36A71" w14:textId="10BCC3CC" w:rsidR="00354675" w:rsidRDefault="00354675" w:rsidP="00F8481D">
      <w:pPr>
        <w:jc w:val="both"/>
        <w:rPr>
          <w:rFonts w:ascii="Calibri" w:hAnsi="Calibri" w:cs="Calibri"/>
        </w:rPr>
      </w:pPr>
      <w:r>
        <w:rPr>
          <w:rFonts w:ascii="Calibri" w:hAnsi="Calibri" w:cs="Calibri"/>
        </w:rPr>
        <w:t>Playbooks are structured using YAML (Yet Another Markup Language) and support the use of variables, as we will see along the labs.</w:t>
      </w:r>
    </w:p>
    <w:p w14:paraId="34B01BC3" w14:textId="05531C30" w:rsidR="00354675" w:rsidRDefault="00354675" w:rsidP="00F8481D">
      <w:pPr>
        <w:jc w:val="both"/>
        <w:rPr>
          <w:rFonts w:ascii="Calibri" w:hAnsi="Calibri" w:cs="Calibri"/>
        </w:rPr>
      </w:pPr>
      <w:r>
        <w:rPr>
          <w:rFonts w:ascii="Calibri" w:hAnsi="Calibri" w:cs="Calibri"/>
        </w:rPr>
        <w:t>As opposed to other Configuration Management Tools like Puppet or Chef, Ansible is agent-less, which means that it does not require the installation of any software in the managed machines.</w:t>
      </w:r>
      <w:r w:rsidR="00835EDE">
        <w:rPr>
          <w:rFonts w:ascii="Calibri" w:hAnsi="Calibri" w:cs="Calibri"/>
        </w:rPr>
        <w:t xml:space="preserve"> Ansible uses SSH to manage Linux machines, and remote Powershell to manage Windows systems.</w:t>
      </w:r>
    </w:p>
    <w:p w14:paraId="020FAF95" w14:textId="77777777" w:rsidR="00835EDE" w:rsidRDefault="00835EDE" w:rsidP="00F8481D">
      <w:pPr>
        <w:jc w:val="both"/>
        <w:rPr>
          <w:rFonts w:ascii="Calibri" w:hAnsi="Calibri" w:cs="Calibri"/>
        </w:rPr>
      </w:pPr>
      <w:r>
        <w:rPr>
          <w:rFonts w:ascii="Calibri" w:hAnsi="Calibri" w:cs="Calibri"/>
        </w:rPr>
        <w:t>In order to interact with machines other than Linux servers (for example, with the Azure portal in order to create VMs), Ansible supports extensions called “modules”. Ansible is completely written in Python, and these modules are equally Python libraries. In order to support Azure, Ansible needs the Azure Python SDK.</w:t>
      </w:r>
    </w:p>
    <w:p w14:paraId="606D0752" w14:textId="7C103286" w:rsidR="00835EDE" w:rsidRPr="00354675" w:rsidRDefault="00835EDE" w:rsidP="00F8481D">
      <w:pPr>
        <w:jc w:val="both"/>
        <w:rPr>
          <w:rFonts w:ascii="Calibri" w:hAnsi="Calibri" w:cs="Calibri"/>
        </w:rPr>
      </w:pPr>
      <w:r>
        <w:rPr>
          <w:rFonts w:ascii="Calibri" w:hAnsi="Calibri" w:cs="Calibri"/>
        </w:rPr>
        <w:t xml:space="preserve">Additionally, Ansible requires that the managed hosts are documented in a inventory. Alternatively, Ansible supports dynamic inventories for some systems, including Azure, so that the host inventory is dynamically generated at runtime. </w:t>
      </w:r>
    </w:p>
    <w:p w14:paraId="5C6A6D72" w14:textId="77777777" w:rsidR="00354675" w:rsidRPr="00354675" w:rsidRDefault="00354675" w:rsidP="00F8481D">
      <w:pPr>
        <w:jc w:val="both"/>
        <w:rPr>
          <w:rFonts w:ascii="Calibri" w:hAnsi="Calibri" w:cs="Calibri"/>
        </w:rPr>
      </w:pPr>
    </w:p>
    <w:p w14:paraId="47D961E8" w14:textId="0892F056" w:rsidR="00F07A48" w:rsidRPr="00354675" w:rsidRDefault="00835EDE" w:rsidP="00835EDE">
      <w:pPr>
        <w:jc w:val="center"/>
        <w:rPr>
          <w:rFonts w:ascii="Calibri" w:hAnsi="Calibri" w:cs="Calibri"/>
        </w:rPr>
      </w:pPr>
      <w:r>
        <w:rPr>
          <w:noProof/>
          <w:lang w:eastAsia="en-US"/>
        </w:rPr>
        <w:drawing>
          <wp:inline distT="0" distB="0" distL="0" distR="0" wp14:anchorId="60A8F158" wp14:editId="6E716B20">
            <wp:extent cx="2833054" cy="2906759"/>
            <wp:effectExtent l="0" t="0" r="5715" b="8255"/>
            <wp:docPr id="2" name="Picture 2" descr="https://julien.ponge.org/images/posts/2013/ansible-push-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lien.ponge.org/images/posts/2013/ansible-push-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498" cy="2911319"/>
                    </a:xfrm>
                    <a:prstGeom prst="rect">
                      <a:avLst/>
                    </a:prstGeom>
                    <a:noFill/>
                    <a:ln>
                      <a:noFill/>
                    </a:ln>
                  </pic:spPr>
                </pic:pic>
              </a:graphicData>
            </a:graphic>
          </wp:inline>
        </w:drawing>
      </w:r>
    </w:p>
    <w:p w14:paraId="05FA15BE" w14:textId="0C77D771" w:rsidR="00F07A48" w:rsidRPr="00835EDE" w:rsidRDefault="00F07A48" w:rsidP="00F07A48">
      <w:pPr>
        <w:jc w:val="center"/>
        <w:rPr>
          <w:rFonts w:ascii="Calibri" w:hAnsi="Calibri" w:cs="Calibri"/>
        </w:rPr>
      </w:pPr>
      <w:r w:rsidRPr="007F6D2D">
        <w:rPr>
          <w:rFonts w:ascii="Calibri" w:hAnsi="Calibri" w:cs="Calibri"/>
          <w:b/>
        </w:rPr>
        <w:t>Figure 1</w:t>
      </w:r>
      <w:r w:rsidRPr="00835EDE">
        <w:rPr>
          <w:rFonts w:ascii="Calibri" w:hAnsi="Calibri" w:cs="Calibri"/>
        </w:rPr>
        <w:t xml:space="preserve">. </w:t>
      </w:r>
      <w:r w:rsidR="00835EDE" w:rsidRPr="00835EDE">
        <w:rPr>
          <w:rFonts w:ascii="Calibri" w:hAnsi="Calibri" w:cs="Calibri"/>
        </w:rPr>
        <w:t>Overall architecture example f</w:t>
      </w:r>
      <w:r w:rsidR="00835EDE">
        <w:rPr>
          <w:rFonts w:ascii="Calibri" w:hAnsi="Calibri" w:cs="Calibri"/>
        </w:rPr>
        <w:t>rom Ansible to configure Database and Web servers</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61C35BB3" w:rsidR="002D6D73" w:rsidRPr="003462EF" w:rsidRDefault="00325D4E">
      <w:pPr>
        <w:pStyle w:val="Heading1"/>
      </w:pPr>
      <w:bookmarkStart w:id="2" w:name="_Toc484560600"/>
      <w:r w:rsidRPr="003462EF">
        <w:lastRenderedPageBreak/>
        <w:t>L</w:t>
      </w:r>
      <w:r w:rsidR="00970FD8" w:rsidRPr="003462EF">
        <w:t>ab</w:t>
      </w:r>
      <w:r w:rsidR="00316898">
        <w:t xml:space="preserve"> </w:t>
      </w:r>
      <w:r w:rsidR="00970FD8" w:rsidRPr="003462EF">
        <w:t>1</w:t>
      </w:r>
      <w:r w:rsidR="00F07A48" w:rsidRPr="003462EF">
        <w:t xml:space="preserve">: </w:t>
      </w:r>
      <w:r w:rsidR="003462EF" w:rsidRPr="003462EF">
        <w:t xml:space="preserve">Create </w:t>
      </w:r>
      <w:r w:rsidR="00082179">
        <w:t>Master</w:t>
      </w:r>
      <w:r w:rsidR="003462EF">
        <w:t xml:space="preserve"> </w:t>
      </w:r>
      <w:r w:rsidR="00B912FC">
        <w:t>VM</w:t>
      </w:r>
      <w:r w:rsidR="003462EF">
        <w:t xml:space="preserve"> using Azure CLI</w:t>
      </w:r>
      <w:bookmarkEnd w:id="2"/>
    </w:p>
    <w:p w14:paraId="18377811" w14:textId="1DC3F980" w:rsidR="003462EF" w:rsidRDefault="003462EF" w:rsidP="003462EF">
      <w:pPr>
        <w:spacing w:before="0" w:line="240" w:lineRule="auto"/>
        <w:textAlignment w:val="center"/>
        <w:rPr>
          <w:rFonts w:asciiTheme="minorBidi" w:eastAsia="Times New Roman" w:hAnsiTheme="minorBidi"/>
          <w:color w:val="333333"/>
          <w:lang w:eastAsia="en-US"/>
        </w:rPr>
      </w:pPr>
    </w:p>
    <w:p w14:paraId="0247570E" w14:textId="259ADB6F" w:rsidR="00082179" w:rsidRDefault="00082179" w:rsidP="003462EF">
      <w:pPr>
        <w:spacing w:before="0" w:line="240" w:lineRule="auto"/>
        <w:textAlignment w:val="center"/>
        <w:rPr>
          <w:rFonts w:asciiTheme="minorBidi" w:eastAsia="Times New Roman" w:hAnsiTheme="minorBidi"/>
          <w:color w:val="333333"/>
          <w:lang w:eastAsia="en-US"/>
        </w:rPr>
      </w:pPr>
    </w:p>
    <w:p w14:paraId="40E105FE" w14:textId="21B23C42"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In this lab we will create the "Master VM", a Linux VM in Azure where we will install Ansible, and from which we will further deploy additional VMs</w:t>
      </w:r>
      <w:r w:rsidR="00A95FA7">
        <w:rPr>
          <w:rFonts w:asciiTheme="minorBidi" w:eastAsia="Times New Roman" w:hAnsiTheme="minorBidi"/>
          <w:color w:val="333333"/>
          <w:lang w:eastAsia="en-US"/>
        </w:rPr>
        <w:t xml:space="preserve"> using Ansible</w:t>
      </w:r>
      <w:r>
        <w:rPr>
          <w:rFonts w:asciiTheme="minorBidi" w:eastAsia="Times New Roman" w:hAnsiTheme="minorBidi"/>
          <w:color w:val="333333"/>
          <w:lang w:eastAsia="en-US"/>
        </w:rPr>
        <w:t>.</w:t>
      </w:r>
    </w:p>
    <w:p w14:paraId="16613CD4" w14:textId="2F029F09" w:rsidR="00082179" w:rsidRDefault="00082179" w:rsidP="003462EF">
      <w:pPr>
        <w:spacing w:before="0" w:line="240" w:lineRule="auto"/>
        <w:textAlignment w:val="center"/>
        <w:rPr>
          <w:rFonts w:asciiTheme="minorBidi" w:eastAsia="Times New Roman" w:hAnsiTheme="minorBidi"/>
          <w:color w:val="333333"/>
          <w:lang w:eastAsia="en-US"/>
        </w:rPr>
      </w:pPr>
    </w:p>
    <w:p w14:paraId="129BD9A4" w14:textId="412C3717" w:rsidR="00082179" w:rsidRDefault="00082179" w:rsidP="003462EF">
      <w:pPr>
        <w:spacing w:before="0" w:line="240" w:lineRule="auto"/>
        <w:textAlignment w:val="center"/>
        <w:rPr>
          <w:rFonts w:asciiTheme="minorBidi" w:eastAsia="Times New Roman" w:hAnsiTheme="minorBidi"/>
          <w:color w:val="333333"/>
          <w:lang w:eastAsia="en-US"/>
        </w:rPr>
      </w:pPr>
      <w:r>
        <w:rPr>
          <w:rFonts w:asciiTheme="minorBidi" w:eastAsia="Times New Roman" w:hAnsiTheme="minorBidi"/>
          <w:color w:val="333333"/>
          <w:lang w:eastAsia="en-US"/>
        </w:rPr>
        <w:t xml:space="preserve">If you are running this lab from a Linux system you could install </w:t>
      </w:r>
    </w:p>
    <w:p w14:paraId="6F810BF6" w14:textId="77777777" w:rsidR="00082179" w:rsidRDefault="00082179" w:rsidP="003462EF">
      <w:pPr>
        <w:spacing w:before="0" w:line="240" w:lineRule="auto"/>
        <w:textAlignment w:val="center"/>
        <w:rPr>
          <w:rFonts w:asciiTheme="minorBidi" w:eastAsia="Times New Roman" w:hAnsiTheme="minorBidi"/>
          <w:color w:val="333333"/>
          <w:lang w:eastAsia="en-US"/>
        </w:rPr>
      </w:pPr>
    </w:p>
    <w:p w14:paraId="0E345535" w14:textId="263332F9" w:rsidR="003462EF" w:rsidRPr="004E5971" w:rsidRDefault="00894D9C" w:rsidP="00894D9C">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if using the CentOS VM provided by Learn On Demand Systems, you can use the key combination</w:t>
      </w:r>
      <w:r w:rsidR="004E5971">
        <w:rPr>
          <w:rFonts w:ascii="Calibri" w:hAnsi="Calibri" w:cs="Calibri"/>
          <w:i/>
        </w:rPr>
        <w:t>s</w:t>
      </w:r>
      <w:r w:rsidRPr="004E5971">
        <w:rPr>
          <w:rFonts w:ascii="Calibri" w:hAnsi="Calibri" w:cs="Calibri"/>
          <w:i/>
        </w:rPr>
        <w:t xml:space="preserve"> </w:t>
      </w:r>
      <w:r w:rsidR="004E5971">
        <w:rPr>
          <w:rFonts w:ascii="Calibri" w:hAnsi="Calibri" w:cs="Calibri"/>
          <w:i/>
        </w:rPr>
        <w:t xml:space="preserve">Ctrl+Shift+C and </w:t>
      </w:r>
      <w:r w:rsidRPr="004E5971">
        <w:rPr>
          <w:rFonts w:ascii="Calibri" w:hAnsi="Calibri" w:cs="Calibri"/>
          <w:i/>
        </w:rPr>
        <w:t xml:space="preserve">Ctrl+Shift+V to </w:t>
      </w:r>
      <w:r w:rsidR="004E5971">
        <w:rPr>
          <w:rFonts w:ascii="Calibri" w:hAnsi="Calibri" w:cs="Calibri"/>
          <w:i/>
        </w:rPr>
        <w:t xml:space="preserve">copy and </w:t>
      </w:r>
      <w:r w:rsidRPr="004E5971">
        <w:rPr>
          <w:rFonts w:ascii="Calibri" w:hAnsi="Calibri" w:cs="Calibri"/>
          <w:i/>
        </w:rPr>
        <w:t>past</w:t>
      </w:r>
      <w:r w:rsidR="004E5971">
        <w:rPr>
          <w:rFonts w:ascii="Calibri" w:hAnsi="Calibri" w:cs="Calibri"/>
          <w:i/>
        </w:rPr>
        <w:t>e</w:t>
      </w:r>
      <w:r w:rsidRPr="004E5971">
        <w:rPr>
          <w:rFonts w:ascii="Calibri" w:hAnsi="Calibri" w:cs="Calibri"/>
          <w:i/>
        </w:rPr>
        <w:t xml:space="preserve"> text to the terminal window</w:t>
      </w:r>
    </w:p>
    <w:p w14:paraId="30F01D5E" w14:textId="77777777" w:rsidR="003462EF" w:rsidRPr="003462EF" w:rsidRDefault="003462EF" w:rsidP="003462EF">
      <w:pPr>
        <w:spacing w:before="0" w:line="240" w:lineRule="auto"/>
        <w:textAlignment w:val="center"/>
        <w:rPr>
          <w:rFonts w:ascii="Calibri" w:hAnsi="Calibri" w:cs="Calibri"/>
        </w:rPr>
      </w:pPr>
    </w:p>
    <w:p w14:paraId="469F991D" w14:textId="73CF1068" w:rsidR="00F064A4" w:rsidRDefault="00F064A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 xml:space="preserve">Log into your system. If you are using the Learn On Demand lab environment, the user for the </w:t>
      </w:r>
      <w:r w:rsidR="007141C1">
        <w:rPr>
          <w:rFonts w:ascii="Calibri" w:hAnsi="Calibri" w:cs="Calibri"/>
        </w:rPr>
        <w:t xml:space="preserve">Centos </w:t>
      </w:r>
      <w:r>
        <w:rPr>
          <w:rFonts w:ascii="Calibri" w:hAnsi="Calibri" w:cs="Calibri"/>
        </w:rPr>
        <w:t>VM is lab-user, with the password Microsoft123!</w:t>
      </w:r>
    </w:p>
    <w:p w14:paraId="73C1B730" w14:textId="77777777" w:rsidR="00F064A4" w:rsidRDefault="00F064A4" w:rsidP="00F064A4">
      <w:pPr>
        <w:tabs>
          <w:tab w:val="num" w:pos="900"/>
        </w:tabs>
        <w:spacing w:before="0" w:line="240" w:lineRule="auto"/>
        <w:textAlignment w:val="center"/>
        <w:rPr>
          <w:rFonts w:ascii="Calibri" w:hAnsi="Calibri" w:cs="Calibri"/>
        </w:rPr>
      </w:pPr>
    </w:p>
    <w:p w14:paraId="2931B55E" w14:textId="0D722401" w:rsidR="002051EF" w:rsidRDefault="002051EF" w:rsidP="002051EF">
      <w:pPr>
        <w:pStyle w:val="ListParagraph"/>
        <w:numPr>
          <w:ilvl w:val="0"/>
          <w:numId w:val="3"/>
        </w:numPr>
        <w:tabs>
          <w:tab w:val="clear" w:pos="720"/>
        </w:tabs>
        <w:spacing w:before="0" w:line="240" w:lineRule="auto"/>
        <w:ind w:left="990" w:hanging="990"/>
        <w:textAlignment w:val="center"/>
        <w:rPr>
          <w:rFonts w:ascii="Calibri" w:hAnsi="Calibri" w:cs="Calibri"/>
        </w:rPr>
      </w:pPr>
      <w:r>
        <w:rPr>
          <w:rFonts w:ascii="Calibri" w:hAnsi="Calibri" w:cs="Calibri"/>
        </w:rPr>
        <w:t>If you don’t have a valid Azure subscription, but have received a voucher code</w:t>
      </w:r>
      <w:r w:rsidR="007141C1">
        <w:rPr>
          <w:rFonts w:ascii="Calibri" w:hAnsi="Calibri" w:cs="Calibri"/>
        </w:rPr>
        <w:t xml:space="preserve"> for Azure</w:t>
      </w:r>
      <w:r>
        <w:rPr>
          <w:rFonts w:ascii="Calibri" w:hAnsi="Calibri" w:cs="Calibri"/>
        </w:rPr>
        <w:t xml:space="preserve">, go to </w:t>
      </w:r>
      <w:hyperlink r:id="rId15" w:history="1">
        <w:r>
          <w:rPr>
            <w:rStyle w:val="Hyperlink"/>
            <w:rFonts w:ascii="Calibri" w:hAnsi="Calibri" w:cs="Calibri"/>
          </w:rPr>
          <w:t>https://www.microsoftazurepass.com/Home/HowTo</w:t>
        </w:r>
      </w:hyperlink>
      <w:r>
        <w:rPr>
          <w:rFonts w:ascii="Calibri" w:hAnsi="Calibri" w:cs="Calibri"/>
        </w:rPr>
        <w:t xml:space="preserve"> for instructions about how to redeem it.  </w:t>
      </w:r>
    </w:p>
    <w:p w14:paraId="7307A2AC" w14:textId="77777777" w:rsidR="002051EF" w:rsidRDefault="002051EF" w:rsidP="002051EF">
      <w:pPr>
        <w:tabs>
          <w:tab w:val="num" w:pos="900"/>
        </w:tabs>
        <w:spacing w:before="0" w:line="240" w:lineRule="auto"/>
        <w:textAlignment w:val="center"/>
        <w:rPr>
          <w:rFonts w:ascii="Calibri" w:hAnsi="Calibri" w:cs="Calibri"/>
        </w:rPr>
      </w:pPr>
    </w:p>
    <w:p w14:paraId="247E7135" w14:textId="0A65B589" w:rsidR="000D4C84" w:rsidRDefault="000D4C8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Update the existing Azure CLI to the latest version. Note that this will only work in certain Linux distributions. If you are using the VM provided by Learn On Demand Systems, you can (and you should) issue the following command to update the Azure CLI. For other distros or for Windows please refer to the Azure CLI 2.0 documentation:</w:t>
      </w:r>
    </w:p>
    <w:p w14:paraId="3F8D1427" w14:textId="36FD770F" w:rsidR="000D4C84" w:rsidRPr="000D4C84" w:rsidRDefault="000D4C84" w:rsidP="000D4C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D4C84">
        <w:rPr>
          <w:rFonts w:ascii="Courier New" w:eastAsia="Times New Roman" w:hAnsi="Courier New" w:cs="Courier New"/>
          <w:b/>
          <w:bCs/>
          <w:color w:val="000000"/>
          <w:sz w:val="20"/>
          <w:szCs w:val="20"/>
          <w:lang w:eastAsia="en-US"/>
        </w:rPr>
        <w:t xml:space="preserve">az </w:t>
      </w:r>
      <w:r>
        <w:rPr>
          <w:rFonts w:ascii="Courier New" w:eastAsia="Times New Roman" w:hAnsi="Courier New" w:cs="Courier New"/>
          <w:b/>
          <w:bCs/>
          <w:color w:val="000000"/>
          <w:sz w:val="20"/>
          <w:szCs w:val="20"/>
          <w:lang w:eastAsia="en-US"/>
        </w:rPr>
        <w:t>component update</w:t>
      </w:r>
    </w:p>
    <w:p w14:paraId="3CA2E572" w14:textId="77777777" w:rsidR="000D4C84" w:rsidRPr="000D4C84" w:rsidRDefault="000D4C84" w:rsidP="000D4C84">
      <w:pPr>
        <w:pStyle w:val="ListParagraph"/>
        <w:rPr>
          <w:rFonts w:ascii="Calibri" w:hAnsi="Calibri" w:cs="Calibri"/>
        </w:rPr>
      </w:pPr>
    </w:p>
    <w:p w14:paraId="3C9150AB" w14:textId="12280618" w:rsidR="00F064A4" w:rsidRDefault="00F064A4" w:rsidP="00F064A4">
      <w:pPr>
        <w:pStyle w:val="ListParagraph"/>
        <w:numPr>
          <w:ilvl w:val="0"/>
          <w:numId w:val="3"/>
        </w:numPr>
        <w:tabs>
          <w:tab w:val="clear" w:pos="720"/>
          <w:tab w:val="num" w:pos="990"/>
        </w:tabs>
        <w:spacing w:before="0" w:line="240" w:lineRule="auto"/>
        <w:ind w:left="990" w:hanging="990"/>
        <w:textAlignment w:val="center"/>
        <w:rPr>
          <w:rFonts w:ascii="Calibri" w:hAnsi="Calibri" w:cs="Calibri"/>
        </w:rPr>
      </w:pPr>
      <w:r>
        <w:rPr>
          <w:rFonts w:ascii="Calibri" w:hAnsi="Calibri" w:cs="Calibri"/>
        </w:rPr>
        <w:t>Open a terminal window. In Windows, for example by hitting the Windows key in your keyboard, typing "cmd" (without the quotes) and hitting the Enter key. You might want to maximize the command Window so that it fills your desktop.</w:t>
      </w:r>
    </w:p>
    <w:p w14:paraId="74B26589" w14:textId="77777777" w:rsidR="00F064A4" w:rsidRPr="00F064A4" w:rsidRDefault="00F064A4" w:rsidP="00F064A4">
      <w:pPr>
        <w:spacing w:before="0" w:line="240" w:lineRule="auto"/>
        <w:textAlignment w:val="center"/>
        <w:rPr>
          <w:rFonts w:ascii="Calibri" w:hAnsi="Calibri" w:cs="Calibri"/>
        </w:rPr>
      </w:pPr>
    </w:p>
    <w:p w14:paraId="7C8D1D15" w14:textId="361E2959" w:rsidR="003462EF" w:rsidRPr="003462EF" w:rsidRDefault="0094402D"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In your</w:t>
      </w:r>
      <w:r w:rsidR="00894D9C">
        <w:rPr>
          <w:rFonts w:ascii="Calibri" w:hAnsi="Calibri" w:cs="Calibri"/>
        </w:rPr>
        <w:t xml:space="preserve"> </w:t>
      </w:r>
      <w:r>
        <w:rPr>
          <w:rFonts w:ascii="Calibri" w:hAnsi="Calibri" w:cs="Calibri"/>
        </w:rPr>
        <w:t>terminal window</w:t>
      </w:r>
      <w:r w:rsidR="00894D9C">
        <w:rPr>
          <w:rFonts w:ascii="Calibri" w:hAnsi="Calibri" w:cs="Calibri"/>
        </w:rPr>
        <w:t xml:space="preserve"> login to Azure</w:t>
      </w:r>
      <w:r w:rsidR="00D57981">
        <w:rPr>
          <w:rFonts w:ascii="Calibri" w:hAnsi="Calibri" w:cs="Calibri"/>
        </w:rPr>
        <w:t>.</w:t>
      </w:r>
    </w:p>
    <w:p w14:paraId="4CA19C19" w14:textId="3DC5B19D" w:rsid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az login</w:t>
      </w:r>
    </w:p>
    <w:p w14:paraId="643BB477" w14:textId="0F4CB6A3" w:rsidR="00082179" w:rsidRDefault="00082179"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BE0E6F">
        <w:rPr>
          <w:rFonts w:ascii="Courier New" w:eastAsia="Times New Roman" w:hAnsi="Courier New" w:cs="Courier New"/>
          <w:bCs/>
          <w:color w:val="000000"/>
          <w:sz w:val="20"/>
          <w:szCs w:val="20"/>
          <w:lang w:eastAsia="en-US"/>
        </w:rPr>
        <w:t xml:space="preserve">To sign in, use a web browser to open the page https://aka.ms/devicelogin and enter the code </w:t>
      </w:r>
      <w:r>
        <w:rPr>
          <w:rFonts w:ascii="Courier New" w:eastAsia="Times New Roman" w:hAnsi="Courier New" w:cs="Courier New"/>
          <w:bCs/>
          <w:color w:val="000000"/>
          <w:sz w:val="20"/>
          <w:szCs w:val="20"/>
          <w:lang w:eastAsia="en-US"/>
        </w:rPr>
        <w:t>XXXXXXXXX</w:t>
      </w:r>
      <w:r w:rsidRPr="00BE0E6F">
        <w:rPr>
          <w:rFonts w:ascii="Courier New" w:eastAsia="Times New Roman" w:hAnsi="Courier New" w:cs="Courier New"/>
          <w:bCs/>
          <w:color w:val="000000"/>
          <w:sz w:val="20"/>
          <w:szCs w:val="20"/>
          <w:lang w:eastAsia="en-US"/>
        </w:rPr>
        <w:t xml:space="preserve"> to authenticate.</w:t>
      </w:r>
    </w:p>
    <w:p w14:paraId="315EC8AC" w14:textId="056C4C77" w:rsidR="003462EF" w:rsidRDefault="003462EF" w:rsidP="003462EF">
      <w:pPr>
        <w:spacing w:before="0" w:line="240" w:lineRule="auto"/>
        <w:textAlignment w:val="center"/>
        <w:rPr>
          <w:rFonts w:ascii="Calibri" w:hAnsi="Calibri" w:cs="Calibri"/>
          <w:lang w:val="x-none"/>
        </w:rPr>
      </w:pPr>
    </w:p>
    <w:p w14:paraId="78631570" w14:textId="420ED13E" w:rsidR="007F6D2D" w:rsidRDefault="00082179" w:rsidP="00082179">
      <w:pPr>
        <w:spacing w:before="0" w:line="240" w:lineRule="auto"/>
        <w:ind w:left="990"/>
        <w:textAlignment w:val="center"/>
        <w:rPr>
          <w:rFonts w:ascii="Calibri" w:hAnsi="Calibri" w:cs="Calibri"/>
        </w:rPr>
      </w:pPr>
      <w:r>
        <w:rPr>
          <w:rFonts w:ascii="Calibri" w:hAnsi="Calibri" w:cs="Calibri"/>
        </w:rPr>
        <w:t xml:space="preserve">The “az login” command will provide you a code, that you need to introduce (over copy and paste) in the web page </w:t>
      </w:r>
      <w:hyperlink r:id="rId16" w:history="1">
        <w:r w:rsidRPr="00A753D0">
          <w:rPr>
            <w:rStyle w:val="Hyperlink"/>
            <w:rFonts w:ascii="Calibri" w:hAnsi="Calibri" w:cs="Calibri"/>
          </w:rPr>
          <w:t>http://aka.ms/devicelogin</w:t>
        </w:r>
      </w:hyperlink>
      <w:r>
        <w:rPr>
          <w:rFonts w:ascii="Calibri" w:hAnsi="Calibri" w:cs="Calibri"/>
        </w:rPr>
        <w:t>. Open an Internet browser (Firefox is preinstalled int the VM provided by Learn on Demand Systems), go to this URL, and after introducing the code, you will need to authenticate with credentials that are associated to a valid Azure subscription. After a successful login, you can enter the following two commands back in the terminal window in order to create a new resource group, and to set the default resource group accordingly.</w:t>
      </w:r>
    </w:p>
    <w:p w14:paraId="71ADFC6D" w14:textId="0564ABA7" w:rsidR="007F6D2D" w:rsidRDefault="007F6D2D" w:rsidP="00082179">
      <w:pPr>
        <w:spacing w:before="0" w:line="240" w:lineRule="auto"/>
        <w:textAlignment w:val="center"/>
        <w:rPr>
          <w:rFonts w:ascii="Calibri" w:hAnsi="Calibri" w:cs="Calibri"/>
        </w:rPr>
      </w:pPr>
    </w:p>
    <w:p w14:paraId="20EE78EF" w14:textId="4EE863E9" w:rsidR="007F6D2D" w:rsidRDefault="007F6D2D" w:rsidP="007F6D2D">
      <w:pPr>
        <w:spacing w:before="0" w:line="240" w:lineRule="auto"/>
        <w:ind w:left="360"/>
        <w:jc w:val="center"/>
        <w:textAlignment w:val="center"/>
        <w:rPr>
          <w:rFonts w:ascii="Calibri" w:hAnsi="Calibri" w:cs="Calibri"/>
          <w:b/>
        </w:rPr>
      </w:pPr>
      <w:r>
        <w:rPr>
          <w:noProof/>
          <w:lang w:eastAsia="en-US"/>
        </w:rPr>
        <w:lastRenderedPageBreak/>
        <w:drawing>
          <wp:inline distT="0" distB="0" distL="0" distR="0" wp14:anchorId="444DBEC8" wp14:editId="7CC1AC90">
            <wp:extent cx="4297362" cy="3332522"/>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835"/>
                    <a:stretch/>
                  </pic:blipFill>
                  <pic:spPr bwMode="auto">
                    <a:xfrm>
                      <a:off x="0" y="0"/>
                      <a:ext cx="4301816" cy="3335976"/>
                    </a:xfrm>
                    <a:prstGeom prst="rect">
                      <a:avLst/>
                    </a:prstGeom>
                    <a:ln>
                      <a:noFill/>
                    </a:ln>
                    <a:extLst>
                      <a:ext uri="{53640926-AAD7-44D8-BBD7-CCE9431645EC}">
                        <a14:shadowObscured xmlns:a14="http://schemas.microsoft.com/office/drawing/2010/main"/>
                      </a:ext>
                    </a:extLst>
                  </pic:spPr>
                </pic:pic>
              </a:graphicData>
            </a:graphic>
          </wp:inline>
        </w:drawing>
      </w:r>
    </w:p>
    <w:p w14:paraId="6E63C624" w14:textId="00ED0BE8" w:rsidR="007F6D2D" w:rsidRPr="00894D9C" w:rsidRDefault="007F6D2D" w:rsidP="007F6D2D">
      <w:pPr>
        <w:spacing w:before="0" w:line="240" w:lineRule="auto"/>
        <w:ind w:left="360"/>
        <w:jc w:val="center"/>
        <w:textAlignment w:val="center"/>
        <w:rPr>
          <w:rFonts w:ascii="Calibri" w:hAnsi="Calibri" w:cs="Calibri"/>
        </w:rPr>
      </w:pPr>
      <w:r w:rsidRPr="007F6D2D">
        <w:rPr>
          <w:rFonts w:ascii="Calibri" w:hAnsi="Calibri" w:cs="Calibri"/>
          <w:b/>
        </w:rPr>
        <w:t>Figure 2</w:t>
      </w:r>
      <w:r>
        <w:rPr>
          <w:rFonts w:ascii="Calibri" w:hAnsi="Calibri" w:cs="Calibri"/>
        </w:rPr>
        <w:t>. CLI authentication web site</w:t>
      </w:r>
    </w:p>
    <w:p w14:paraId="7D8DA747" w14:textId="3A25BF9E" w:rsidR="00894D9C" w:rsidRDefault="00894D9C" w:rsidP="003462EF">
      <w:pPr>
        <w:spacing w:before="0" w:line="240" w:lineRule="auto"/>
        <w:textAlignment w:val="center"/>
        <w:rPr>
          <w:rFonts w:ascii="Calibri" w:hAnsi="Calibri" w:cs="Calibri"/>
          <w:lang w:val="x-none"/>
        </w:rPr>
      </w:pPr>
    </w:p>
    <w:p w14:paraId="009B3DE3" w14:textId="77777777" w:rsidR="007F6D2D" w:rsidRPr="00BD0C5F" w:rsidRDefault="007F6D2D" w:rsidP="007F6D2D">
      <w:pPr>
        <w:spacing w:before="0" w:line="240" w:lineRule="auto"/>
        <w:textAlignment w:val="center"/>
        <w:rPr>
          <w:rFonts w:ascii="Calibri" w:hAnsi="Calibri" w:cs="Calibri"/>
        </w:rPr>
      </w:pPr>
    </w:p>
    <w:p w14:paraId="008D6E44" w14:textId="778ACBEA" w:rsidR="007F6D2D" w:rsidRPr="00A95FA7" w:rsidRDefault="007F6D2D" w:rsidP="007F6D2D">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Create a resource grou</w:t>
      </w:r>
      <w:r w:rsidR="00A95FA7">
        <w:rPr>
          <w:rFonts w:ascii="Calibri" w:hAnsi="Calibri" w:cs="Calibri"/>
        </w:rPr>
        <w:t>p, define it as the default group for further commands, create a Vnet and a subnet, and a Linux machine in that subnet with a public IP address</w:t>
      </w:r>
      <w:r>
        <w:rPr>
          <w:rFonts w:ascii="Calibri" w:hAnsi="Calibri" w:cs="Calibri"/>
        </w:rPr>
        <w:t>.</w:t>
      </w:r>
      <w:r w:rsidR="00A95FA7">
        <w:rPr>
          <w:rFonts w:ascii="Calibri" w:hAnsi="Calibri" w:cs="Calibri"/>
        </w:rPr>
        <w:t xml:space="preserve"> Here the commands you need for these tasks:</w:t>
      </w:r>
    </w:p>
    <w:p w14:paraId="5534EBCF" w14:textId="322EBC7D" w:rsidR="007F6D2D" w:rsidRPr="007F6D2D" w:rsidRDefault="007F6D2D" w:rsidP="003462EF">
      <w:pPr>
        <w:spacing w:before="0" w:line="240" w:lineRule="auto"/>
        <w:textAlignment w:val="center"/>
        <w:rPr>
          <w:rFonts w:ascii="Calibri" w:hAnsi="Calibri" w:cs="Calibri"/>
        </w:rPr>
      </w:pPr>
    </w:p>
    <w:p w14:paraId="6EEE5374" w14:textId="4BDB5B6A" w:rsidR="003462EF" w:rsidRPr="005F5FD8"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F5FD8">
        <w:rPr>
          <w:rFonts w:ascii="Courier New" w:eastAsia="Times New Roman" w:hAnsi="Courier New" w:cs="Courier New"/>
          <w:b/>
          <w:bCs/>
          <w:color w:val="000000"/>
          <w:sz w:val="20"/>
          <w:szCs w:val="20"/>
          <w:lang w:eastAsia="en-US"/>
        </w:rPr>
        <w:t xml:space="preserve">az group create </w:t>
      </w:r>
      <w:r w:rsidR="007F6D2D">
        <w:rPr>
          <w:rFonts w:ascii="Courier New" w:eastAsia="Times New Roman" w:hAnsi="Courier New" w:cs="Courier New"/>
          <w:b/>
          <w:bCs/>
          <w:color w:val="000000"/>
          <w:sz w:val="20"/>
          <w:szCs w:val="20"/>
          <w:lang w:eastAsia="en-US"/>
        </w:rPr>
        <w:t xml:space="preserve">--name </w:t>
      </w:r>
      <w:r w:rsidRPr="005F5FD8">
        <w:rPr>
          <w:rFonts w:ascii="Courier New" w:eastAsia="Times New Roman" w:hAnsi="Courier New" w:cs="Courier New"/>
          <w:b/>
          <w:bCs/>
          <w:color w:val="000000"/>
          <w:sz w:val="20"/>
          <w:szCs w:val="20"/>
          <w:lang w:eastAsia="en-US"/>
        </w:rPr>
        <w:t xml:space="preserve">ansiblelab </w:t>
      </w:r>
      <w:r w:rsidR="007F6D2D">
        <w:rPr>
          <w:rFonts w:ascii="Courier New" w:eastAsia="Times New Roman" w:hAnsi="Courier New" w:cs="Courier New"/>
          <w:b/>
          <w:bCs/>
          <w:color w:val="000000"/>
          <w:sz w:val="20"/>
          <w:szCs w:val="20"/>
          <w:lang w:eastAsia="en-US"/>
        </w:rPr>
        <w:t xml:space="preserve">--location </w:t>
      </w:r>
      <w:r w:rsidRPr="005F5FD8">
        <w:rPr>
          <w:rFonts w:ascii="Courier New" w:eastAsia="Times New Roman" w:hAnsi="Courier New" w:cs="Courier New"/>
          <w:b/>
          <w:bCs/>
          <w:color w:val="000000"/>
          <w:sz w:val="20"/>
          <w:szCs w:val="20"/>
          <w:lang w:eastAsia="en-US"/>
        </w:rPr>
        <w:t>westeurope</w:t>
      </w:r>
    </w:p>
    <w:p w14:paraId="1F0322D4" w14:textId="773C07C0" w:rsidR="003462EF" w:rsidRDefault="003462EF" w:rsidP="003462EF">
      <w:pPr>
        <w:spacing w:before="0" w:line="240" w:lineRule="auto"/>
        <w:textAlignment w:val="center"/>
        <w:rPr>
          <w:rFonts w:ascii="Calibri" w:hAnsi="Calibri" w:cs="Calibri"/>
        </w:rPr>
      </w:pPr>
    </w:p>
    <w:p w14:paraId="6D19F916" w14:textId="3D72E1BE" w:rsidR="00082179" w:rsidRPr="00BD0C5F" w:rsidRDefault="00082179" w:rsidP="0008217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group=ansiblelab</w:t>
      </w:r>
    </w:p>
    <w:p w14:paraId="13ABCBB0" w14:textId="5979B8B9" w:rsidR="00082179" w:rsidRDefault="00082179" w:rsidP="003462EF">
      <w:pPr>
        <w:spacing w:before="0" w:line="240" w:lineRule="auto"/>
        <w:textAlignment w:val="center"/>
        <w:rPr>
          <w:rFonts w:ascii="Calibri" w:hAnsi="Calibri" w:cs="Calibri"/>
        </w:rPr>
      </w:pPr>
    </w:p>
    <w:p w14:paraId="2DB07889" w14:textId="76F878E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vnet create -n ansibleVnet --address-prefixes 192.168.0.0/16 --subnet-name ansibleSubnet --subnet-prefix 192.168.1.0/24</w:t>
      </w:r>
    </w:p>
    <w:p w14:paraId="3620E4F5" w14:textId="64931669" w:rsidR="00A95FA7" w:rsidRDefault="00A95FA7" w:rsidP="003462EF">
      <w:pPr>
        <w:spacing w:before="0" w:line="240" w:lineRule="auto"/>
        <w:textAlignment w:val="center"/>
        <w:rPr>
          <w:rFonts w:ascii="Calibri" w:hAnsi="Calibri" w:cs="Calibri"/>
        </w:rPr>
      </w:pPr>
    </w:p>
    <w:p w14:paraId="79CF95EE" w14:textId="1357C70A" w:rsidR="00A95FA7" w:rsidRPr="00A95FA7" w:rsidRDefault="00A95FA7" w:rsidP="00A95FA7">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A95FA7">
        <w:rPr>
          <w:rFonts w:ascii="Courier New" w:eastAsia="Times New Roman" w:hAnsi="Courier New" w:cs="Courier New"/>
          <w:b/>
          <w:bCs/>
          <w:color w:val="000000"/>
          <w:sz w:val="20"/>
          <w:szCs w:val="20"/>
          <w:lang w:eastAsia="en-US"/>
        </w:rPr>
        <w:t>az network public-ip create --name masterPip</w:t>
      </w:r>
    </w:p>
    <w:p w14:paraId="14BBE6C9" w14:textId="77777777" w:rsidR="00A95FA7" w:rsidRPr="005F5FD8" w:rsidRDefault="00A95FA7" w:rsidP="003462EF">
      <w:pPr>
        <w:spacing w:before="0" w:line="240" w:lineRule="auto"/>
        <w:textAlignment w:val="center"/>
        <w:rPr>
          <w:rFonts w:ascii="Calibri" w:hAnsi="Calibri" w:cs="Calibri"/>
        </w:rPr>
      </w:pPr>
    </w:p>
    <w:p w14:paraId="2124C56A" w14:textId="5C845C94" w:rsidR="003462EF"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bookmarkStart w:id="3" w:name="_GoBack"/>
      <w:bookmarkEnd w:id="3"/>
      <w:r w:rsidRPr="002A0D1C">
        <w:rPr>
          <w:rFonts w:ascii="Courier New" w:eastAsia="Times New Roman" w:hAnsi="Courier New" w:cs="Courier New"/>
          <w:b/>
          <w:bCs/>
          <w:color w:val="000000"/>
          <w:sz w:val="20"/>
          <w:szCs w:val="20"/>
          <w:lang w:eastAsia="en-US"/>
        </w:rPr>
        <w:t xml:space="preserve">az vm create -n ansibleMaster --image OpenLogic:CentOS:7.3:latest --vnet-name ansibleVnet --subnet ansibleSubnet --public-ip-address masterPip </w:t>
      </w:r>
      <w:r w:rsidR="00993B63">
        <w:rPr>
          <w:rFonts w:ascii="Courier New" w:eastAsia="Times New Roman" w:hAnsi="Courier New" w:cs="Courier New"/>
          <w:b/>
          <w:bCs/>
          <w:color w:val="000000"/>
          <w:sz w:val="20"/>
          <w:szCs w:val="20"/>
          <w:lang w:eastAsia="en-US"/>
        </w:rPr>
        <w:t xml:space="preserve">--authentication-type </w:t>
      </w:r>
      <w:r w:rsidR="000D4C84" w:rsidRPr="000D4C84">
        <w:rPr>
          <w:rFonts w:ascii="Courier New" w:eastAsia="Times New Roman" w:hAnsi="Courier New" w:cs="Courier New"/>
          <w:b/>
          <w:bCs/>
          <w:color w:val="000000"/>
          <w:sz w:val="20"/>
          <w:szCs w:val="20"/>
          <w:lang w:eastAsia="en-US"/>
        </w:rPr>
        <w:t xml:space="preserve">password </w:t>
      </w:r>
      <w:r w:rsidR="00993B63">
        <w:rPr>
          <w:rFonts w:ascii="Courier New" w:eastAsia="Times New Roman" w:hAnsi="Courier New" w:cs="Courier New"/>
          <w:b/>
          <w:bCs/>
          <w:color w:val="000000"/>
          <w:sz w:val="20"/>
          <w:szCs w:val="20"/>
          <w:lang w:eastAsia="en-US"/>
        </w:rPr>
        <w:t>--</w:t>
      </w:r>
      <w:r w:rsidRPr="002A0D1C">
        <w:rPr>
          <w:rFonts w:ascii="Courier New" w:eastAsia="Times New Roman" w:hAnsi="Courier New" w:cs="Courier New"/>
          <w:b/>
          <w:bCs/>
          <w:color w:val="000000"/>
          <w:sz w:val="20"/>
          <w:szCs w:val="20"/>
          <w:lang w:eastAsia="en-US"/>
        </w:rPr>
        <w:t>admin-username lab-user --admin-password Microsoft123!</w:t>
      </w:r>
    </w:p>
    <w:p w14:paraId="68D7E447"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3D5D6B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lastRenderedPageBreak/>
        <w:t xml:space="preserve">  "fqdns": "",</w:t>
      </w:r>
    </w:p>
    <w:p w14:paraId="4402782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"id": "/subscriptions/3e78e84b-6750-44b9-9d57-d9bba935237a/resourceGroups/ansiblelab/providers/Microsoft.Compute/virtualMachines/ansibleMaster",</w:t>
      </w:r>
    </w:p>
    <w:p w14:paraId="2DC76EB1"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"location": "westeurope",</w:t>
      </w:r>
    </w:p>
    <w:p w14:paraId="56EE5AE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"macAddress": "00-0D-3A-24-E2-C0",</w:t>
      </w:r>
    </w:p>
    <w:p w14:paraId="11236C7A"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"powerState": "VM running",</w:t>
      </w:r>
    </w:p>
    <w:p w14:paraId="17053C25"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"privateIpAddress": "192.168.1.4",</w:t>
      </w:r>
    </w:p>
    <w:p w14:paraId="3EE11748" w14:textId="03750B18"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"publicIpAddress": "</w:t>
      </w:r>
      <w:r w:rsidRPr="00817228">
        <w:rPr>
          <w:rFonts w:ascii="Courier New" w:eastAsia="Times New Roman" w:hAnsi="Courier New" w:cs="Courier New"/>
          <w:b/>
          <w:bCs/>
          <w:color w:val="FF0000"/>
          <w:sz w:val="20"/>
          <w:szCs w:val="20"/>
          <w:lang w:eastAsia="en-US"/>
        </w:rPr>
        <w:t>1.2.3.4</w:t>
      </w:r>
      <w:r w:rsidRPr="00817228">
        <w:rPr>
          <w:rFonts w:ascii="Courier New" w:eastAsia="Times New Roman" w:hAnsi="Courier New" w:cs="Courier New"/>
          <w:bCs/>
          <w:color w:val="000000"/>
          <w:sz w:val="20"/>
          <w:szCs w:val="20"/>
          <w:lang w:eastAsia="en-US"/>
        </w:rPr>
        <w:t>",</w:t>
      </w:r>
    </w:p>
    <w:p w14:paraId="5C46F5B4"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 xml:space="preserve">  "resourceGroup": "ansiblelab"</w:t>
      </w:r>
    </w:p>
    <w:p w14:paraId="2CF60D07" w14:textId="294CDE5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t>
      </w:r>
    </w:p>
    <w:p w14:paraId="59CD1120" w14:textId="3ED8BE0A" w:rsidR="002A0D1C" w:rsidRDefault="002A0D1C" w:rsidP="003462EF">
      <w:pPr>
        <w:spacing w:before="0" w:line="240" w:lineRule="auto"/>
        <w:textAlignment w:val="center"/>
        <w:rPr>
          <w:rFonts w:ascii="Calibri" w:hAnsi="Calibri" w:cs="Calibri"/>
        </w:rPr>
      </w:pPr>
    </w:p>
    <w:p w14:paraId="1BFF49AC" w14:textId="4D1D6AC0" w:rsidR="002A0D1C" w:rsidRPr="004E5971" w:rsidRDefault="002A0D1C" w:rsidP="003462EF">
      <w:pPr>
        <w:spacing w:before="0" w:line="240" w:lineRule="auto"/>
        <w:textAlignment w:val="center"/>
        <w:rPr>
          <w:rFonts w:ascii="Calibri" w:hAnsi="Calibri" w:cs="Calibri"/>
          <w:i/>
        </w:rPr>
      </w:pPr>
      <w:r w:rsidRPr="004E5971">
        <w:rPr>
          <w:rFonts w:ascii="Calibri" w:hAnsi="Calibri" w:cs="Calibri"/>
          <w:b/>
          <w:i/>
        </w:rPr>
        <w:t>Note</w:t>
      </w:r>
      <w:r w:rsidRPr="004E5971">
        <w:rPr>
          <w:rFonts w:ascii="Calibri" w:hAnsi="Calibri" w:cs="Calibri"/>
          <w:i/>
        </w:rPr>
        <w:t>: while this command is running</w:t>
      </w:r>
      <w:r w:rsidR="00817228">
        <w:rPr>
          <w:rFonts w:ascii="Calibri" w:hAnsi="Calibri" w:cs="Calibri"/>
          <w:i/>
        </w:rPr>
        <w:t xml:space="preserve"> (might take between 10 and 15 minutes)</w:t>
      </w:r>
      <w:r w:rsidRPr="004E5971">
        <w:rPr>
          <w:rFonts w:ascii="Calibri" w:hAnsi="Calibri" w:cs="Calibri"/>
          <w:i/>
        </w:rPr>
        <w:t xml:space="preserve">, you might wait until it finishes, or </w:t>
      </w:r>
      <w:r w:rsidR="00FC70F5">
        <w:rPr>
          <w:rFonts w:ascii="Calibri" w:hAnsi="Calibri" w:cs="Calibri"/>
          <w:i/>
        </w:rPr>
        <w:t xml:space="preserve">in the meantime </w:t>
      </w:r>
      <w:r w:rsidRPr="004E5971">
        <w:rPr>
          <w:rFonts w:ascii="Calibri" w:hAnsi="Calibri" w:cs="Calibri"/>
          <w:i/>
        </w:rPr>
        <w:t>you can temporarily jump to Lab 2 (Create Service Principal) in a new terminal window. When you are finished with Lab 2 you can come back to this point to finish Lab 1.</w:t>
      </w:r>
    </w:p>
    <w:p w14:paraId="49A3BD27" w14:textId="77777777" w:rsidR="002A0D1C" w:rsidRPr="00BD0C5F" w:rsidRDefault="002A0D1C" w:rsidP="003462EF">
      <w:pPr>
        <w:spacing w:before="0" w:line="240" w:lineRule="auto"/>
        <w:textAlignment w:val="center"/>
        <w:rPr>
          <w:rFonts w:ascii="Calibri" w:hAnsi="Calibri" w:cs="Calibri"/>
        </w:rPr>
      </w:pPr>
    </w:p>
    <w:p w14:paraId="21ED14EC" w14:textId="277A244A" w:rsidR="003462EF" w:rsidRDefault="002A0D1C"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The previous command might take </w:t>
      </w:r>
      <w:r w:rsidR="00FC70F5">
        <w:rPr>
          <w:rFonts w:ascii="Calibri" w:hAnsi="Calibri" w:cs="Calibri"/>
        </w:rPr>
        <w:t xml:space="preserve">10-15 </w:t>
      </w:r>
      <w:r>
        <w:rPr>
          <w:rFonts w:ascii="Calibri" w:hAnsi="Calibri" w:cs="Calibri"/>
        </w:rPr>
        <w:t>minutes to run. After you get again the command prompt, connect over</w:t>
      </w:r>
      <w:r w:rsidR="00817228">
        <w:rPr>
          <w:rFonts w:ascii="Calibri" w:hAnsi="Calibri" w:cs="Calibri"/>
        </w:rPr>
        <w:t xml:space="preserve"> SSH to the new VM</w:t>
      </w:r>
      <w:r>
        <w:rPr>
          <w:rFonts w:ascii="Calibri" w:hAnsi="Calibri" w:cs="Calibri"/>
        </w:rPr>
        <w:t xml:space="preserve">, using the </w:t>
      </w:r>
      <w:r w:rsidR="00817228">
        <w:rPr>
          <w:rFonts w:ascii="Calibri" w:hAnsi="Calibri" w:cs="Calibri"/>
        </w:rPr>
        <w:t xml:space="preserve">public IP address displayed in the output of the previous command, and </w:t>
      </w:r>
      <w:r>
        <w:rPr>
          <w:rFonts w:ascii="Calibri" w:hAnsi="Calibri" w:cs="Calibri"/>
        </w:rPr>
        <w:t>username and password provided in the previous com</w:t>
      </w:r>
      <w:r w:rsidR="00FC70F5">
        <w:rPr>
          <w:rFonts w:ascii="Calibri" w:hAnsi="Calibri" w:cs="Calibri"/>
        </w:rPr>
        <w:t xml:space="preserve">mand (lab-user / Microsoft123!). </w:t>
      </w:r>
      <w:r w:rsidR="00FC70F5" w:rsidRPr="00FC70F5">
        <w:rPr>
          <w:rFonts w:ascii="Calibri" w:hAnsi="Calibri" w:cs="Calibri"/>
          <w:b/>
        </w:rPr>
        <w:t>Please replace 1.2.3.4 with the actual public IP address retrieved out of the last command in Step 2</w:t>
      </w:r>
      <w:r w:rsidR="00FC70F5">
        <w:rPr>
          <w:rFonts w:ascii="Calibri" w:hAnsi="Calibri" w:cs="Calibri"/>
        </w:rPr>
        <w:t>.</w:t>
      </w:r>
    </w:p>
    <w:p w14:paraId="356D55D2" w14:textId="6C10000D" w:rsidR="00E83091" w:rsidRDefault="00E83091" w:rsidP="00E83091">
      <w:pPr>
        <w:spacing w:before="0" w:line="240" w:lineRule="auto"/>
        <w:textAlignment w:val="center"/>
        <w:rPr>
          <w:rFonts w:ascii="Calibri" w:hAnsi="Calibri" w:cs="Calibri"/>
        </w:rPr>
      </w:pPr>
    </w:p>
    <w:p w14:paraId="2AA28141" w14:textId="1ED8ECAB" w:rsidR="002A0D1C" w:rsidRDefault="002A0D1C" w:rsidP="002A0D1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FF0000"/>
          <w:sz w:val="20"/>
          <w:szCs w:val="20"/>
          <w:lang w:eastAsia="en-US"/>
        </w:rPr>
      </w:pPr>
      <w:r>
        <w:rPr>
          <w:rFonts w:ascii="Courier New" w:eastAsia="Times New Roman" w:hAnsi="Courier New" w:cs="Courier New"/>
          <w:b/>
          <w:bCs/>
          <w:color w:val="000000"/>
          <w:sz w:val="20"/>
          <w:szCs w:val="20"/>
          <w:lang w:eastAsia="en-US"/>
        </w:rPr>
        <w:t xml:space="preserve">ssh </w:t>
      </w:r>
      <w:hyperlink r:id="rId18" w:history="1">
        <w:r w:rsidR="00817228" w:rsidRPr="00FC70F5">
          <w:rPr>
            <w:rStyle w:val="Hyperlink"/>
            <w:rFonts w:ascii="Courier New" w:eastAsia="Times New Roman" w:hAnsi="Courier New" w:cs="Courier New"/>
            <w:b/>
            <w:sz w:val="20"/>
            <w:szCs w:val="20"/>
            <w:u w:val="none"/>
            <w:lang w:eastAsia="en-US"/>
          </w:rPr>
          <w:t>lab-user@</w:t>
        </w:r>
        <w:r w:rsidR="00817228" w:rsidRPr="00FC70F5">
          <w:rPr>
            <w:rStyle w:val="Hyperlink"/>
            <w:rFonts w:ascii="Courier New" w:eastAsia="Times New Roman" w:hAnsi="Courier New" w:cs="Courier New"/>
            <w:b/>
            <w:color w:val="FF0000"/>
            <w:sz w:val="20"/>
            <w:szCs w:val="20"/>
            <w:u w:val="none"/>
            <w:lang w:eastAsia="en-US"/>
          </w:rPr>
          <w:t>1.2.3.4</w:t>
        </w:r>
      </w:hyperlink>
    </w:p>
    <w:p w14:paraId="72F745D4" w14:textId="1D586A0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The authenticity of host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xml:space="preserve">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can't be established.</w:t>
      </w:r>
    </w:p>
    <w:p w14:paraId="133EC7A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ECDSA key fingerprint is 09:7f:7e:fc:34:d9:9f:ff:a6:5c:de:50:5a:5a:4f:14.</w:t>
      </w:r>
    </w:p>
    <w:p w14:paraId="6A7F4D2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Are you sure you want to continue connecting (yes/no)? yes</w:t>
      </w:r>
    </w:p>
    <w:p w14:paraId="30C0B7ED" w14:textId="23CE04F3"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Warning: Permanently added '</w:t>
      </w:r>
      <w:r w:rsidR="00FC70F5">
        <w:rPr>
          <w:rFonts w:ascii="Courier New" w:eastAsia="Times New Roman" w:hAnsi="Courier New" w:cs="Courier New"/>
          <w:bCs/>
          <w:color w:val="000000"/>
          <w:sz w:val="20"/>
          <w:szCs w:val="20"/>
          <w:lang w:eastAsia="en-US"/>
        </w:rPr>
        <w:t>1.2.3.4</w:t>
      </w:r>
      <w:r w:rsidRPr="00817228">
        <w:rPr>
          <w:rFonts w:ascii="Courier New" w:eastAsia="Times New Roman" w:hAnsi="Courier New" w:cs="Courier New"/>
          <w:bCs/>
          <w:color w:val="000000"/>
          <w:sz w:val="20"/>
          <w:szCs w:val="20"/>
          <w:lang w:eastAsia="en-US"/>
        </w:rPr>
        <w:t>' (ECDSA) to the list of known hosts.</w:t>
      </w:r>
    </w:p>
    <w:p w14:paraId="6C5CCD3F"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Password:</w:t>
      </w:r>
    </w:p>
    <w:p w14:paraId="4AA3A50A" w14:textId="3F3AD5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817228">
        <w:rPr>
          <w:rFonts w:ascii="Courier New" w:eastAsia="Times New Roman" w:hAnsi="Courier New" w:cs="Courier New"/>
          <w:bCs/>
          <w:color w:val="000000"/>
          <w:sz w:val="20"/>
          <w:szCs w:val="20"/>
          <w:lang w:eastAsia="en-US"/>
        </w:rPr>
        <w:t>[lab-user@ansibleMaster ~]$</w:t>
      </w:r>
    </w:p>
    <w:p w14:paraId="249B2DC1" w14:textId="74945A6A" w:rsidR="002A0D1C" w:rsidRDefault="002A0D1C" w:rsidP="00E83091">
      <w:pPr>
        <w:spacing w:before="0" w:line="240" w:lineRule="auto"/>
        <w:textAlignment w:val="center"/>
        <w:rPr>
          <w:rFonts w:ascii="Calibri" w:hAnsi="Calibri" w:cs="Calibri"/>
        </w:rPr>
      </w:pPr>
    </w:p>
    <w:p w14:paraId="7A5D7C21" w14:textId="77777777" w:rsidR="002A0D1C" w:rsidRPr="00E83091" w:rsidRDefault="002A0D1C" w:rsidP="00E83091">
      <w:pPr>
        <w:spacing w:before="0" w:line="240" w:lineRule="auto"/>
        <w:textAlignment w:val="center"/>
        <w:rPr>
          <w:rFonts w:ascii="Calibri" w:hAnsi="Calibri" w:cs="Calibri"/>
        </w:rPr>
      </w:pPr>
    </w:p>
    <w:p w14:paraId="47F8BD1B" w14:textId="038C600A"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3462EF">
        <w:rPr>
          <w:rFonts w:ascii="Calibri" w:hAnsi="Calibri" w:cs="Calibri"/>
        </w:rPr>
        <w:t xml:space="preserve">Install Azure CLI </w:t>
      </w:r>
      <w:r w:rsidR="004E5971">
        <w:rPr>
          <w:rFonts w:ascii="Calibri" w:hAnsi="Calibri" w:cs="Calibri"/>
        </w:rPr>
        <w:t xml:space="preserve">2.0 </w:t>
      </w:r>
      <w:r w:rsidRPr="003462EF">
        <w:rPr>
          <w:rFonts w:ascii="Calibri" w:hAnsi="Calibri" w:cs="Calibri"/>
        </w:rPr>
        <w:t xml:space="preserve">in the provisioning machine </w:t>
      </w:r>
      <w:r w:rsidR="004E5971">
        <w:rPr>
          <w:rFonts w:ascii="Calibri" w:hAnsi="Calibri" w:cs="Calibri"/>
        </w:rPr>
        <w:t>ansibleMaster:</w:t>
      </w:r>
    </w:p>
    <w:p w14:paraId="52E4A2F0" w14:textId="062FA4E4" w:rsidR="003462EF" w:rsidRDefault="003462EF" w:rsidP="003462EF">
      <w:pPr>
        <w:spacing w:before="0" w:line="240" w:lineRule="auto"/>
        <w:textAlignment w:val="center"/>
        <w:rPr>
          <w:rFonts w:ascii="Calibri" w:hAnsi="Calibri" w:cs="Calibri"/>
        </w:rPr>
      </w:pPr>
    </w:p>
    <w:p w14:paraId="3C6F00CC" w14:textId="77777777" w:rsidR="003462EF" w:rsidRPr="003462EF" w:rsidRDefault="003462EF"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3462EF">
        <w:rPr>
          <w:rFonts w:ascii="Courier New" w:eastAsia="Times New Roman" w:hAnsi="Courier New" w:cs="Courier New"/>
          <w:b/>
          <w:bCs/>
          <w:color w:val="000000"/>
          <w:sz w:val="20"/>
          <w:szCs w:val="20"/>
          <w:lang w:val="es-ES" w:eastAsia="en-US"/>
        </w:rPr>
        <w:t>sudo yum update -y</w:t>
      </w:r>
    </w:p>
    <w:p w14:paraId="097E6CC7" w14:textId="77777777" w:rsidR="003462EF" w:rsidRPr="003462EF"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521FB987" w14:textId="708D9C89" w:rsidR="003462EF" w:rsidRPr="00D83EB8"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D83EB8">
        <w:rPr>
          <w:rFonts w:ascii="Courier New" w:eastAsia="Times New Roman" w:hAnsi="Courier New" w:cs="Courier New"/>
          <w:b/>
          <w:bCs/>
          <w:color w:val="000000"/>
          <w:sz w:val="20"/>
          <w:szCs w:val="20"/>
          <w:lang w:val="es-ES" w:eastAsia="en-US"/>
        </w:rPr>
        <w:t>sudo yum install -y gcc libffi-devel python-devel openssl-devel</w:t>
      </w:r>
    </w:p>
    <w:p w14:paraId="261D4277" w14:textId="77777777" w:rsidR="003462EF" w:rsidRPr="00D83EB8" w:rsidRDefault="003462EF" w:rsidP="003462EF">
      <w:pPr>
        <w:spacing w:before="0" w:line="240" w:lineRule="auto"/>
        <w:textAlignment w:val="center"/>
        <w:rPr>
          <w:rFonts w:ascii="Courier New" w:eastAsia="Times New Roman" w:hAnsi="Courier New" w:cs="Courier New"/>
          <w:b/>
          <w:bCs/>
          <w:color w:val="000000"/>
          <w:sz w:val="20"/>
          <w:szCs w:val="20"/>
          <w:lang w:val="es-ES" w:eastAsia="en-US"/>
        </w:rPr>
      </w:pPr>
    </w:p>
    <w:p w14:paraId="4B8BA194" w14:textId="16586068" w:rsidR="003462EF" w:rsidRPr="0032035B" w:rsidRDefault="00FC70F5"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2035B">
        <w:rPr>
          <w:rFonts w:ascii="Courier New" w:eastAsia="Times New Roman" w:hAnsi="Courier New" w:cs="Courier New"/>
          <w:b/>
          <w:bCs/>
          <w:color w:val="000000"/>
          <w:sz w:val="20"/>
          <w:szCs w:val="20"/>
          <w:lang w:eastAsia="en-US"/>
        </w:rPr>
        <w:t>curl -L https://aka.ms/InstallAzureCli | bash</w:t>
      </w:r>
    </w:p>
    <w:p w14:paraId="46C27625" w14:textId="7C17C216" w:rsidR="003462EF" w:rsidRPr="0032035B" w:rsidRDefault="003462EF" w:rsidP="003462EF">
      <w:pPr>
        <w:spacing w:before="0" w:line="240" w:lineRule="auto"/>
        <w:textAlignment w:val="center"/>
        <w:rPr>
          <w:rFonts w:ascii="Courier New" w:eastAsia="Times New Roman" w:hAnsi="Courier New" w:cs="Courier New"/>
          <w:b/>
          <w:bCs/>
          <w:color w:val="000000"/>
          <w:sz w:val="20"/>
          <w:szCs w:val="20"/>
          <w:lang w:eastAsia="en-US"/>
        </w:rPr>
      </w:pPr>
    </w:p>
    <w:p w14:paraId="367DB496" w14:textId="62C58AA5" w:rsidR="00FC70F5" w:rsidRPr="00FC70F5" w:rsidRDefault="00FC70F5" w:rsidP="003462EF">
      <w:pPr>
        <w:spacing w:before="0" w:line="240" w:lineRule="auto"/>
        <w:textAlignment w:val="center"/>
        <w:rPr>
          <w:rFonts w:ascii="Courier New" w:eastAsia="Times New Roman" w:hAnsi="Courier New" w:cs="Courier New"/>
          <w:b/>
          <w:bCs/>
          <w:color w:val="000000"/>
          <w:sz w:val="20"/>
          <w:szCs w:val="20"/>
          <w:lang w:eastAsia="en-US"/>
        </w:rPr>
      </w:pPr>
      <w:r w:rsidRPr="004E5971">
        <w:rPr>
          <w:rFonts w:ascii="Calibri" w:hAnsi="Calibri" w:cs="Calibri"/>
          <w:b/>
          <w:i/>
        </w:rPr>
        <w:t>Note</w:t>
      </w:r>
      <w:r w:rsidRPr="004E5971">
        <w:rPr>
          <w:rFonts w:ascii="Calibri" w:hAnsi="Calibri" w:cs="Calibri"/>
          <w:i/>
        </w:rPr>
        <w:t xml:space="preserve">: </w:t>
      </w:r>
      <w:r>
        <w:rPr>
          <w:rFonts w:ascii="Calibri" w:hAnsi="Calibri" w:cs="Calibri"/>
          <w:i/>
        </w:rPr>
        <w:t>you can just press Enter to accept the default answer when the installation program asks you a question. In the last question, make sure to tell the script to update the PATH variable (answer 'Y').</w:t>
      </w:r>
    </w:p>
    <w:p w14:paraId="3D64BD7D" w14:textId="7071E6DB" w:rsidR="003462EF" w:rsidRDefault="003462EF" w:rsidP="003462EF">
      <w:pPr>
        <w:spacing w:before="0" w:line="240" w:lineRule="auto"/>
        <w:textAlignment w:val="center"/>
        <w:rPr>
          <w:rFonts w:ascii="Calibri" w:hAnsi="Calibri" w:cs="Calibri"/>
        </w:rPr>
      </w:pPr>
    </w:p>
    <w:p w14:paraId="736FDFF7" w14:textId="77777777" w:rsidR="00643BC3" w:rsidRDefault="00643BC3" w:rsidP="00643BC3">
      <w:pPr>
        <w:spacing w:before="0" w:line="240" w:lineRule="auto"/>
        <w:textAlignment w:val="center"/>
      </w:pPr>
    </w:p>
    <w:p w14:paraId="25EFEC7C"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0501E4D"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4C43D65B" w14:textId="095146DC" w:rsidR="00643BC3" w:rsidRP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You can use the Azure CLI from any platform (including Linux) to manage Azure. In this section you used basic Azure CLI commands to create virtual networks and a CentOS virtual machine.</w:t>
      </w:r>
    </w:p>
    <w:p w14:paraId="61833833"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CB25711" w14:textId="77777777" w:rsidR="003462EF" w:rsidRDefault="003462EF"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3DA4324" w:rsidR="0092404E" w:rsidRPr="007760F6" w:rsidRDefault="00325D4E" w:rsidP="007760F6">
      <w:pPr>
        <w:pStyle w:val="Heading1"/>
      </w:pPr>
      <w:bookmarkStart w:id="4" w:name="_Toc484560601"/>
      <w:r>
        <w:lastRenderedPageBreak/>
        <w:t>L</w:t>
      </w:r>
      <w:r w:rsidR="00970FD8">
        <w:t>ab</w:t>
      </w:r>
      <w:r w:rsidR="00316898">
        <w:t xml:space="preserve"> </w:t>
      </w:r>
      <w:r w:rsidR="00970FD8">
        <w:t xml:space="preserve">2: </w:t>
      </w:r>
      <w:r w:rsidR="005F5FD8">
        <w:t>Create Service Principal</w:t>
      </w:r>
      <w:bookmarkEnd w:id="4"/>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19429A36" w14:textId="77777777" w:rsidR="0094719E" w:rsidRPr="0094719E" w:rsidRDefault="0094719E" w:rsidP="0094719E">
      <w:pPr>
        <w:spacing w:before="0" w:line="240" w:lineRule="auto"/>
        <w:textAlignment w:val="center"/>
        <w:rPr>
          <w:rFonts w:ascii="Calibri" w:hAnsi="Calibri" w:cs="Calibri"/>
        </w:rPr>
      </w:pPr>
      <w:r w:rsidRPr="0094719E">
        <w:rPr>
          <w:rFonts w:ascii="Calibri" w:hAnsi="Calibri" w:cs="Calibri"/>
        </w:rPr>
        <w:t>This step is required so that Ansible can log in to Azure with non-interactive authentication. We will define a service principal and an application ID, and we will give permissions to the service principal to operate on the resource group that we created in Lab 1.</w:t>
      </w:r>
    </w:p>
    <w:p w14:paraId="2B22CCFB" w14:textId="77777777" w:rsidR="0094719E" w:rsidRPr="0094719E" w:rsidRDefault="0094719E" w:rsidP="0094719E">
      <w:pPr>
        <w:spacing w:before="0" w:line="240" w:lineRule="auto"/>
        <w:textAlignment w:val="center"/>
        <w:rPr>
          <w:rFonts w:ascii="Calibri" w:hAnsi="Calibri" w:cs="Calibri"/>
        </w:rPr>
      </w:pPr>
    </w:p>
    <w:p w14:paraId="577FF8F4" w14:textId="711E77F9" w:rsidR="005F5FD8" w:rsidRDefault="0094719E" w:rsidP="0094719E">
      <w:pPr>
        <w:spacing w:before="0" w:line="240" w:lineRule="auto"/>
        <w:textAlignment w:val="center"/>
        <w:rPr>
          <w:rFonts w:ascii="Calibri" w:hAnsi="Calibri" w:cs="Calibri"/>
        </w:rPr>
      </w:pPr>
      <w:r w:rsidRPr="0094719E">
        <w:rPr>
          <w:rFonts w:ascii="Calibri" w:hAnsi="Calibri" w:cs="Calibri"/>
        </w:rPr>
        <w:t xml:space="preserve">As best practice, you should give the minimum permissions required to your service principals. </w:t>
      </w:r>
      <w:r w:rsidR="005F5FD8">
        <w:rPr>
          <w:rFonts w:ascii="Calibri" w:hAnsi="Calibri" w:cs="Calibri"/>
        </w:rPr>
        <w:t xml:space="preserve">See for more information: </w:t>
      </w:r>
      <w:hyperlink r:id="rId19" w:history="1">
        <w:r w:rsidR="005F5FD8">
          <w:rPr>
            <w:rStyle w:val="Hyperlink"/>
            <w:rFonts w:ascii="Calibri" w:hAnsi="Calibri" w:cs="Calibri"/>
          </w:rPr>
          <w:t>https://docs.microsoft.com/en-us/azure/azure-resource-manager/resource-group-authenticate-service-principal-cli</w:t>
        </w:r>
      </w:hyperlink>
      <w:r w:rsidR="005F5FD8">
        <w:rPr>
          <w:rFonts w:ascii="Calibri" w:hAnsi="Calibri" w:cs="Calibri"/>
        </w:rPr>
        <w:t>)</w:t>
      </w:r>
      <w:r>
        <w:rPr>
          <w:rFonts w:ascii="Calibri" w:hAnsi="Calibri" w:cs="Calibri"/>
        </w:rPr>
        <w:t>.</w:t>
      </w:r>
    </w:p>
    <w:p w14:paraId="03999330" w14:textId="346D9890" w:rsidR="005F5FD8" w:rsidRDefault="005F5FD8" w:rsidP="005F5FD8">
      <w:pPr>
        <w:spacing w:before="0" w:line="240" w:lineRule="auto"/>
        <w:textAlignment w:val="center"/>
        <w:rPr>
          <w:rFonts w:ascii="Calibri" w:hAnsi="Calibri" w:cs="Calibri"/>
        </w:rPr>
      </w:pPr>
    </w:p>
    <w:p w14:paraId="418A31E0" w14:textId="41B8072B" w:rsidR="004E5971" w:rsidRDefault="004E5971" w:rsidP="004E597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Active Directory application:</w:t>
      </w:r>
    </w:p>
    <w:p w14:paraId="6B8296B7" w14:textId="747E1107" w:rsidR="004E5971" w:rsidRDefault="004E5971" w:rsidP="005F5FD8">
      <w:pPr>
        <w:spacing w:before="0" w:line="240" w:lineRule="auto"/>
        <w:textAlignment w:val="center"/>
        <w:rPr>
          <w:rFonts w:ascii="Calibri" w:hAnsi="Calibri" w:cs="Calibri"/>
        </w:rPr>
      </w:pPr>
    </w:p>
    <w:p w14:paraId="4206A55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4E5971">
        <w:rPr>
          <w:rFonts w:ascii="Courier New" w:eastAsia="Times New Roman" w:hAnsi="Courier New" w:cs="Courier New"/>
          <w:b/>
          <w:bCs/>
          <w:color w:val="000000"/>
          <w:sz w:val="18"/>
          <w:szCs w:val="20"/>
          <w:lang w:eastAsia="en-US"/>
        </w:rPr>
        <w:t>az ad app create --password ThisIsTheAppPassword --display-name ansibleApp --homepage ansible.mydomain.com --identifier-uris ansible.mydomain.com</w:t>
      </w:r>
    </w:p>
    <w:p w14:paraId="1402CEA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4ABDDB44" w14:textId="7F07F60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4E5971">
        <w:rPr>
          <w:rFonts w:ascii="Courier New" w:eastAsia="Times New Roman" w:hAnsi="Courier New" w:cs="Courier New"/>
          <w:bCs/>
          <w:color w:val="000000"/>
          <w:sz w:val="18"/>
          <w:szCs w:val="20"/>
          <w:lang w:eastAsia="en-US"/>
        </w:rPr>
        <w:t>",</w:t>
      </w:r>
    </w:p>
    <w:p w14:paraId="7091A54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"appPermissions": null,</w:t>
      </w:r>
    </w:p>
    <w:p w14:paraId="1E7F86D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"availableToOtherTenants": false,</w:t>
      </w:r>
    </w:p>
    <w:p w14:paraId="1D65AAEC"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"displayName": "ansibleApp",</w:t>
      </w:r>
    </w:p>
    <w:p w14:paraId="605AE30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"homepage": "ansible.mydomain.com",</w:t>
      </w:r>
    </w:p>
    <w:p w14:paraId="19C4150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"identifierUris": [</w:t>
      </w:r>
    </w:p>
    <w:p w14:paraId="1266873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"ansible.mydomain.com"</w:t>
      </w:r>
    </w:p>
    <w:p w14:paraId="025DA671"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5DC6FAA4" w14:textId="68344BE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"objectId": "</w:t>
      </w:r>
      <w:r w:rsidR="00817228">
        <w:rPr>
          <w:rFonts w:ascii="Courier New" w:eastAsia="Times New Roman" w:hAnsi="Courier New" w:cs="Courier New"/>
          <w:bCs/>
          <w:color w:val="000000"/>
          <w:sz w:val="18"/>
          <w:szCs w:val="20"/>
          <w:lang w:eastAsia="en-US"/>
        </w:rPr>
        <w:t>55555555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w:t>
      </w:r>
      <w:r w:rsidRPr="004E5971">
        <w:rPr>
          <w:rFonts w:ascii="Courier New" w:eastAsia="Times New Roman" w:hAnsi="Courier New" w:cs="Courier New"/>
          <w:bCs/>
          <w:color w:val="000000"/>
          <w:sz w:val="18"/>
          <w:szCs w:val="20"/>
          <w:lang w:eastAsia="en-US"/>
        </w:rPr>
        <w:t>-</w:t>
      </w:r>
      <w:r w:rsidR="00817228">
        <w:rPr>
          <w:rFonts w:ascii="Courier New" w:eastAsia="Times New Roman" w:hAnsi="Courier New" w:cs="Courier New"/>
          <w:bCs/>
          <w:color w:val="000000"/>
          <w:sz w:val="18"/>
          <w:szCs w:val="20"/>
          <w:lang w:eastAsia="en-US"/>
        </w:rPr>
        <w:t>555555555555</w:t>
      </w:r>
      <w:r w:rsidRPr="004E5971">
        <w:rPr>
          <w:rFonts w:ascii="Courier New" w:eastAsia="Times New Roman" w:hAnsi="Courier New" w:cs="Courier New"/>
          <w:bCs/>
          <w:color w:val="000000"/>
          <w:sz w:val="18"/>
          <w:szCs w:val="20"/>
          <w:lang w:eastAsia="en-US"/>
        </w:rPr>
        <w:t>",</w:t>
      </w:r>
    </w:p>
    <w:p w14:paraId="358A4B42"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"objectType": "Application",</w:t>
      </w:r>
    </w:p>
    <w:p w14:paraId="1576001E"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"replyUrls": []</w:t>
      </w:r>
    </w:p>
    <w:p w14:paraId="32F23E0F" w14:textId="6AEF29E8"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1E154A34" w14:textId="77777777" w:rsidR="004E5971" w:rsidRDefault="004E5971" w:rsidP="005F5FD8">
      <w:pPr>
        <w:spacing w:before="0" w:line="240" w:lineRule="auto"/>
        <w:textAlignment w:val="center"/>
        <w:rPr>
          <w:rFonts w:ascii="Calibri" w:hAnsi="Calibri" w:cs="Calibri"/>
        </w:rPr>
      </w:pPr>
    </w:p>
    <w:p w14:paraId="68B50E85" w14:textId="55AA0FC4" w:rsidR="005F5FD8" w:rsidRDefault="005F5FD8" w:rsidP="00D57981">
      <w:pPr>
        <w:numPr>
          <w:ilvl w:val="0"/>
          <w:numId w:val="4"/>
        </w:numPr>
        <w:tabs>
          <w:tab w:val="clear" w:pos="720"/>
          <w:tab w:val="num" w:pos="810"/>
        </w:tabs>
        <w:spacing w:before="0" w:line="240" w:lineRule="auto"/>
        <w:ind w:left="810" w:hanging="810"/>
        <w:textAlignment w:val="center"/>
        <w:rPr>
          <w:rFonts w:ascii="Calibri" w:hAnsi="Calibri" w:cs="Calibri"/>
        </w:rPr>
      </w:pPr>
      <w:r>
        <w:rPr>
          <w:rFonts w:ascii="Calibri" w:hAnsi="Calibri" w:cs="Calibri"/>
        </w:rPr>
        <w:t>Create Service Principal:</w:t>
      </w:r>
    </w:p>
    <w:p w14:paraId="782BBC00" w14:textId="77777777" w:rsidR="005F5FD8" w:rsidRDefault="005F5FD8" w:rsidP="005F5FD8">
      <w:pPr>
        <w:spacing w:before="0" w:line="240" w:lineRule="auto"/>
        <w:textAlignment w:val="center"/>
        <w:rPr>
          <w:rFonts w:ascii="Calibri" w:hAnsi="Calibri" w:cs="Calibri"/>
        </w:rPr>
      </w:pPr>
    </w:p>
    <w:p w14:paraId="40972E67" w14:textId="4FDA885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817228">
        <w:rPr>
          <w:rFonts w:ascii="Courier New" w:eastAsia="Times New Roman" w:hAnsi="Courier New" w:cs="Courier New"/>
          <w:b/>
          <w:bCs/>
          <w:color w:val="000000"/>
          <w:sz w:val="18"/>
          <w:szCs w:val="20"/>
          <w:lang w:eastAsia="en-US"/>
        </w:rPr>
        <w:t xml:space="preserve">az ad sp create --id </w:t>
      </w:r>
      <w:r>
        <w:rPr>
          <w:rFonts w:ascii="Courier New" w:eastAsia="Times New Roman" w:hAnsi="Courier New" w:cs="Courier New"/>
          <w:b/>
          <w:bCs/>
          <w:color w:val="00B0F0"/>
          <w:sz w:val="18"/>
          <w:szCs w:val="20"/>
          <w:lang w:eastAsia="en-US"/>
        </w:rPr>
        <w:t>11111111-1111-1111-1111-111111111111</w:t>
      </w:r>
    </w:p>
    <w:p w14:paraId="02DC0BE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4EC222CB" w14:textId="4208DFF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"appId":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08BD9939"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"displayName": "ansibleApp",</w:t>
      </w:r>
    </w:p>
    <w:p w14:paraId="6CABD128" w14:textId="1BA96E22"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"objectId": "</w:t>
      </w:r>
      <w:r w:rsidRPr="00817228">
        <w:rPr>
          <w:rFonts w:ascii="Courier New" w:eastAsia="Times New Roman" w:hAnsi="Courier New" w:cs="Courier New"/>
          <w:b/>
          <w:bCs/>
          <w:color w:val="7030A0"/>
          <w:sz w:val="18"/>
          <w:szCs w:val="20"/>
          <w:lang w:eastAsia="en-US"/>
        </w:rPr>
        <w:t>44444444-4444-4444-4444-444444444444</w:t>
      </w:r>
      <w:r w:rsidRPr="00817228">
        <w:rPr>
          <w:rFonts w:ascii="Courier New" w:eastAsia="Times New Roman" w:hAnsi="Courier New" w:cs="Courier New"/>
          <w:bCs/>
          <w:color w:val="000000"/>
          <w:sz w:val="18"/>
          <w:szCs w:val="20"/>
          <w:lang w:eastAsia="en-US"/>
        </w:rPr>
        <w:t>",</w:t>
      </w:r>
    </w:p>
    <w:p w14:paraId="1683E73E"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"objectType": "ServicePrincipal",</w:t>
      </w:r>
    </w:p>
    <w:p w14:paraId="5D4AE4CD"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"servicePrincipalNames": [</w:t>
      </w:r>
    </w:p>
    <w:p w14:paraId="1D387DEB" w14:textId="24F2B62A"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r>
        <w:rPr>
          <w:rFonts w:ascii="Courier New" w:eastAsia="Times New Roman" w:hAnsi="Courier New" w:cs="Courier New"/>
          <w:b/>
          <w:bCs/>
          <w:color w:val="00B0F0"/>
          <w:sz w:val="18"/>
          <w:szCs w:val="20"/>
          <w:lang w:eastAsia="en-US"/>
        </w:rPr>
        <w:t>11111111-1111-1111-1111-111111111111</w:t>
      </w:r>
      <w:r w:rsidRPr="00817228">
        <w:rPr>
          <w:rFonts w:ascii="Courier New" w:eastAsia="Times New Roman" w:hAnsi="Courier New" w:cs="Courier New"/>
          <w:bCs/>
          <w:color w:val="000000"/>
          <w:sz w:val="18"/>
          <w:szCs w:val="20"/>
          <w:lang w:eastAsia="en-US"/>
        </w:rPr>
        <w:t>",</w:t>
      </w:r>
    </w:p>
    <w:p w14:paraId="1B43540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"ansible.mydomain.com"</w:t>
      </w:r>
    </w:p>
    <w:p w14:paraId="00FA3D40" w14:textId="77777777"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 xml:space="preserve">  ]</w:t>
      </w:r>
    </w:p>
    <w:p w14:paraId="3BDCC36A" w14:textId="1B0C6B09" w:rsidR="00817228" w:rsidRPr="00817228" w:rsidRDefault="00817228" w:rsidP="0081722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817228">
        <w:rPr>
          <w:rFonts w:ascii="Courier New" w:eastAsia="Times New Roman" w:hAnsi="Courier New" w:cs="Courier New"/>
          <w:bCs/>
          <w:color w:val="000000"/>
          <w:sz w:val="18"/>
          <w:szCs w:val="20"/>
          <w:lang w:eastAsia="en-US"/>
        </w:rPr>
        <w:t>}</w:t>
      </w:r>
    </w:p>
    <w:p w14:paraId="64BFAA32" w14:textId="77777777" w:rsidR="005F5FD8" w:rsidRDefault="005F5FD8" w:rsidP="005F5FD8">
      <w:pPr>
        <w:pStyle w:val="NormalWeb"/>
        <w:spacing w:after="0"/>
        <w:rPr>
          <w:rFonts w:ascii="Calibri" w:hAnsi="Calibri" w:cs="Calibri"/>
          <w:sz w:val="22"/>
          <w:szCs w:val="22"/>
          <w:lang w:val="x-none"/>
        </w:rPr>
      </w:pPr>
    </w:p>
    <w:p w14:paraId="4ECC2B42" w14:textId="42EE91FB"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Find out your subscription and tenant IDs:</w:t>
      </w:r>
    </w:p>
    <w:p w14:paraId="556335A1" w14:textId="77777777" w:rsidR="005F5FD8" w:rsidRDefault="005F5FD8" w:rsidP="005F5FD8">
      <w:pPr>
        <w:pStyle w:val="NormalWeb"/>
        <w:spacing w:after="0"/>
        <w:rPr>
          <w:rFonts w:ascii="Calibri" w:hAnsi="Calibri" w:cs="Calibri"/>
          <w:sz w:val="22"/>
          <w:szCs w:val="22"/>
          <w:lang w:val="x-none"/>
        </w:rPr>
      </w:pPr>
    </w:p>
    <w:p w14:paraId="09A456FA" w14:textId="50BE78F2" w:rsidR="005F5FD8" w:rsidRPr="005F5FD8" w:rsidRDefault="004E5971" w:rsidP="005F5FD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az</w:t>
      </w:r>
      <w:r w:rsidR="005F5FD8" w:rsidRPr="005F5FD8">
        <w:rPr>
          <w:rFonts w:ascii="Courier New" w:eastAsia="Times New Roman" w:hAnsi="Courier New" w:cs="Courier New"/>
          <w:b/>
          <w:bCs/>
          <w:color w:val="000000"/>
          <w:sz w:val="18"/>
          <w:szCs w:val="20"/>
          <w:lang w:eastAsia="en-US"/>
        </w:rPr>
        <w:t xml:space="preserve"> account show</w:t>
      </w:r>
    </w:p>
    <w:p w14:paraId="6EFE2D14" w14:textId="77777777"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w:t>
      </w:r>
    </w:p>
    <w:p w14:paraId="281440B8" w14:textId="77777777"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"environmentName": "AzureCloud",</w:t>
      </w:r>
    </w:p>
    <w:p w14:paraId="2C038E6A" w14:textId="35E1B3E9" w:rsidR="004E5971" w:rsidRPr="00D83EB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"id": "</w:t>
      </w:r>
      <w:r>
        <w:rPr>
          <w:rFonts w:ascii="Courier New" w:eastAsia="Times New Roman" w:hAnsi="Courier New" w:cs="Courier New"/>
          <w:b/>
          <w:bCs/>
          <w:color w:val="FF0000"/>
          <w:sz w:val="18"/>
          <w:szCs w:val="20"/>
          <w:lang w:eastAsia="en-US"/>
        </w:rPr>
        <w:t>22222222-2222-2222-2222-222222222222</w:t>
      </w:r>
      <w:r w:rsidRPr="00D83EB8">
        <w:rPr>
          <w:rFonts w:ascii="Courier New" w:eastAsia="Times New Roman" w:hAnsi="Courier New" w:cs="Courier New"/>
          <w:bCs/>
          <w:color w:val="000000"/>
          <w:sz w:val="18"/>
          <w:szCs w:val="20"/>
          <w:lang w:eastAsia="en-US"/>
        </w:rPr>
        <w:t>",</w:t>
      </w:r>
    </w:p>
    <w:p w14:paraId="1F7B3B7F"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w:t>
      </w:r>
      <w:r w:rsidRPr="004E5971">
        <w:rPr>
          <w:rFonts w:ascii="Courier New" w:eastAsia="Times New Roman" w:hAnsi="Courier New" w:cs="Courier New"/>
          <w:bCs/>
          <w:color w:val="000000"/>
          <w:sz w:val="18"/>
          <w:szCs w:val="20"/>
          <w:lang w:eastAsia="en-US"/>
        </w:rPr>
        <w:t>"isDefault": true,</w:t>
      </w:r>
    </w:p>
    <w:p w14:paraId="55A63972" w14:textId="6D099026"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 Subscription Name</w:t>
      </w:r>
      <w:r w:rsidRPr="004E5971">
        <w:rPr>
          <w:rFonts w:ascii="Courier New" w:eastAsia="Times New Roman" w:hAnsi="Courier New" w:cs="Courier New"/>
          <w:bCs/>
          <w:color w:val="000000"/>
          <w:sz w:val="18"/>
          <w:szCs w:val="20"/>
          <w:lang w:eastAsia="en-US"/>
        </w:rPr>
        <w:t>",</w:t>
      </w:r>
    </w:p>
    <w:p w14:paraId="64F6C119"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"state": "Enabled",</w:t>
      </w:r>
    </w:p>
    <w:p w14:paraId="695AD17E" w14:textId="2EC77335"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"tenantId": "</w:t>
      </w:r>
      <w:r>
        <w:rPr>
          <w:rFonts w:ascii="Courier New" w:eastAsia="Times New Roman" w:hAnsi="Courier New" w:cs="Courier New"/>
          <w:b/>
          <w:bCs/>
          <w:color w:val="00B050"/>
          <w:sz w:val="18"/>
          <w:szCs w:val="20"/>
          <w:lang w:eastAsia="en-US"/>
        </w:rPr>
        <w:t>33333333-3333-3333-3333-333333333333</w:t>
      </w:r>
      <w:r w:rsidRPr="004E5971">
        <w:rPr>
          <w:rFonts w:ascii="Courier New" w:eastAsia="Times New Roman" w:hAnsi="Courier New" w:cs="Courier New"/>
          <w:bCs/>
          <w:color w:val="000000"/>
          <w:sz w:val="18"/>
          <w:szCs w:val="20"/>
          <w:lang w:eastAsia="en-US"/>
        </w:rPr>
        <w:t>",</w:t>
      </w:r>
    </w:p>
    <w:p w14:paraId="5C23C0D0"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lastRenderedPageBreak/>
        <w:t xml:space="preserve">  "user": {</w:t>
      </w:r>
    </w:p>
    <w:p w14:paraId="62A8D6EF" w14:textId="481B578B"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"name": "</w:t>
      </w:r>
      <w:r>
        <w:rPr>
          <w:rFonts w:ascii="Courier New" w:eastAsia="Times New Roman" w:hAnsi="Courier New" w:cs="Courier New"/>
          <w:bCs/>
          <w:color w:val="000000"/>
          <w:sz w:val="18"/>
          <w:szCs w:val="20"/>
          <w:lang w:eastAsia="en-US"/>
        </w:rPr>
        <w:t>your.name</w:t>
      </w:r>
      <w:r w:rsidRPr="004E5971">
        <w:rPr>
          <w:rFonts w:ascii="Courier New" w:eastAsia="Times New Roman" w:hAnsi="Courier New" w:cs="Courier New"/>
          <w:bCs/>
          <w:color w:val="000000"/>
          <w:sz w:val="18"/>
          <w:szCs w:val="20"/>
          <w:lang w:eastAsia="en-US"/>
        </w:rPr>
        <w:t>@microsoft.com",</w:t>
      </w:r>
    </w:p>
    <w:p w14:paraId="024A73D5"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"type": "user"</w:t>
      </w:r>
    </w:p>
    <w:p w14:paraId="7D4A6028" w14:textId="77777777" w:rsidR="004E5971" w:rsidRPr="004E5971"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 xml:space="preserve">  }</w:t>
      </w:r>
    </w:p>
    <w:p w14:paraId="151665C2" w14:textId="2957DE10" w:rsidR="004E5971" w:rsidRPr="005F5FD8" w:rsidRDefault="004E5971" w:rsidP="004E597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4E5971">
        <w:rPr>
          <w:rFonts w:ascii="Courier New" w:eastAsia="Times New Roman" w:hAnsi="Courier New" w:cs="Courier New"/>
          <w:bCs/>
          <w:color w:val="000000"/>
          <w:sz w:val="18"/>
          <w:szCs w:val="20"/>
          <w:lang w:eastAsia="en-US"/>
        </w:rPr>
        <w:t>}</w:t>
      </w:r>
    </w:p>
    <w:p w14:paraId="2910E19B" w14:textId="5D8D02AE"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05ACBF2E" w14:textId="33803E6A" w:rsidR="005F5FD8" w:rsidRPr="005F5FD8" w:rsidRDefault="005F5FD8" w:rsidP="00D57981">
      <w:pPr>
        <w:pStyle w:val="NormalWeb"/>
        <w:numPr>
          <w:ilvl w:val="0"/>
          <w:numId w:val="4"/>
        </w:numPr>
        <w:tabs>
          <w:tab w:val="clear" w:pos="720"/>
          <w:tab w:val="num" w:pos="900"/>
        </w:tabs>
        <w:spacing w:after="0"/>
        <w:ind w:left="900" w:hanging="900"/>
        <w:rPr>
          <w:rFonts w:ascii="Calibri" w:hAnsi="Calibri" w:cs="Calibri"/>
          <w:sz w:val="22"/>
          <w:szCs w:val="22"/>
          <w:lang w:val="x-none"/>
        </w:rPr>
      </w:pPr>
      <w:r>
        <w:rPr>
          <w:rFonts w:ascii="Calibri" w:hAnsi="Calibri" w:cs="Calibri"/>
          <w:sz w:val="22"/>
          <w:szCs w:val="22"/>
        </w:rPr>
        <w:t xml:space="preserve">Assign the Contributor role to the principal for </w:t>
      </w:r>
      <w:r w:rsidR="0094719E">
        <w:rPr>
          <w:rFonts w:ascii="Calibri" w:hAnsi="Calibri" w:cs="Calibri"/>
          <w:sz w:val="22"/>
          <w:szCs w:val="22"/>
        </w:rPr>
        <w:t>our resource group (remember we have specified the default resource group in Lab 1, so we do not need to specify it again)</w:t>
      </w:r>
      <w:r w:rsidR="00D57981">
        <w:rPr>
          <w:rFonts w:ascii="Calibri" w:hAnsi="Calibri" w:cs="Calibri"/>
          <w:sz w:val="22"/>
          <w:szCs w:val="22"/>
        </w:rPr>
        <w:t>, using the object ID for the service principal</w:t>
      </w:r>
      <w:r>
        <w:rPr>
          <w:rFonts w:ascii="Calibri" w:hAnsi="Calibri" w:cs="Calibri"/>
          <w:sz w:val="22"/>
          <w:szCs w:val="22"/>
        </w:rPr>
        <w:t>:</w:t>
      </w:r>
    </w:p>
    <w:p w14:paraId="1AAB1E97" w14:textId="77777777" w:rsidR="005F5FD8" w:rsidRDefault="005F5FD8" w:rsidP="005F5FD8">
      <w:pPr>
        <w:pStyle w:val="NormalWeb"/>
        <w:spacing w:after="0"/>
        <w:rPr>
          <w:rFonts w:ascii="Calibri" w:hAnsi="Calibri" w:cs="Calibri"/>
          <w:sz w:val="22"/>
          <w:szCs w:val="22"/>
          <w:lang w:val="x-none"/>
        </w:rPr>
      </w:pPr>
    </w:p>
    <w:p w14:paraId="6E5E9B72" w14:textId="01B681E8"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FC70F5">
        <w:rPr>
          <w:rFonts w:ascii="Courier New" w:eastAsia="Times New Roman" w:hAnsi="Courier New" w:cs="Courier New"/>
          <w:b/>
          <w:bCs/>
          <w:color w:val="000000"/>
          <w:sz w:val="18"/>
          <w:szCs w:val="20"/>
          <w:lang w:eastAsia="en-US"/>
        </w:rPr>
        <w:t xml:space="preserve">az role assignment create --assignee </w:t>
      </w:r>
      <w:r w:rsidRPr="00817228">
        <w:rPr>
          <w:rFonts w:ascii="Courier New" w:eastAsia="Times New Roman" w:hAnsi="Courier New" w:cs="Courier New"/>
          <w:b/>
          <w:bCs/>
          <w:color w:val="7030A0"/>
          <w:sz w:val="18"/>
          <w:szCs w:val="20"/>
          <w:lang w:eastAsia="en-US"/>
        </w:rPr>
        <w:t>44444444-4444-4444-4444-444444444444</w:t>
      </w:r>
      <w:r w:rsidRPr="00FC70F5">
        <w:rPr>
          <w:rFonts w:ascii="Courier New" w:eastAsia="Times New Roman" w:hAnsi="Courier New" w:cs="Courier New"/>
          <w:b/>
          <w:bCs/>
          <w:color w:val="000000"/>
          <w:sz w:val="18"/>
          <w:szCs w:val="20"/>
          <w:lang w:eastAsia="en-US"/>
        </w:rPr>
        <w:t xml:space="preserve"> --role contributor</w:t>
      </w:r>
    </w:p>
    <w:p w14:paraId="3E7E675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124E4E7E" w14:textId="67EE0AE6"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/resourceGroups/ansiblelab/providers/Microsoft.Authorization/roleAssignments/</w:t>
      </w:r>
      <w:r>
        <w:rPr>
          <w:rFonts w:ascii="Courier New" w:eastAsia="Times New Roman" w:hAnsi="Courier New" w:cs="Courier New"/>
          <w:bCs/>
          <w:color w:val="000000"/>
          <w:sz w:val="18"/>
          <w:szCs w:val="20"/>
          <w:lang w:eastAsia="en-US"/>
        </w:rPr>
        <w:t>66666666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Pr>
          <w:rFonts w:ascii="Courier New" w:eastAsia="Times New Roman" w:hAnsi="Courier New" w:cs="Courier New"/>
          <w:bCs/>
          <w:color w:val="000000"/>
          <w:sz w:val="18"/>
          <w:szCs w:val="20"/>
          <w:lang w:eastAsia="en-US"/>
        </w:rPr>
        <w:t>6666</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FC70F5">
        <w:rPr>
          <w:rFonts w:ascii="Courier New" w:eastAsia="Times New Roman" w:hAnsi="Courier New" w:cs="Courier New"/>
          <w:bCs/>
          <w:color w:val="000000"/>
          <w:sz w:val="18"/>
          <w:szCs w:val="20"/>
          <w:lang w:eastAsia="en-US"/>
        </w:rPr>
        <w:t>",</w:t>
      </w:r>
    </w:p>
    <w:p w14:paraId="6125F6DD" w14:textId="64C29E6F" w:rsidR="00FC70F5" w:rsidRPr="00D83EB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r w:rsidRPr="00D83EB8">
        <w:rPr>
          <w:rFonts w:ascii="Courier New" w:eastAsia="Times New Roman" w:hAnsi="Courier New" w:cs="Courier New"/>
          <w:bCs/>
          <w:color w:val="000000"/>
          <w:sz w:val="18"/>
          <w:szCs w:val="20"/>
          <w:lang w:eastAsia="en-US"/>
        </w:rPr>
        <w:t>"name": "</w:t>
      </w:r>
      <w:r w:rsidR="00A24AA2">
        <w:rPr>
          <w:rFonts w:ascii="Courier New" w:eastAsia="Times New Roman" w:hAnsi="Courier New" w:cs="Courier New"/>
          <w:bCs/>
          <w:color w:val="000000"/>
          <w:sz w:val="18"/>
          <w:szCs w:val="20"/>
          <w:lang w:eastAsia="en-US"/>
        </w:rPr>
        <w:t>66666666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w:t>
      </w:r>
      <w:r w:rsidR="00A24AA2"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666666666666</w:t>
      </w:r>
      <w:r w:rsidRPr="00D83EB8">
        <w:rPr>
          <w:rFonts w:ascii="Courier New" w:eastAsia="Times New Roman" w:hAnsi="Courier New" w:cs="Courier New"/>
          <w:bCs/>
          <w:color w:val="000000"/>
          <w:sz w:val="18"/>
          <w:szCs w:val="20"/>
          <w:lang w:eastAsia="en-US"/>
        </w:rPr>
        <w:t>",</w:t>
      </w:r>
    </w:p>
    <w:p w14:paraId="087C53E1" w14:textId="77777777" w:rsidR="00FC70F5" w:rsidRPr="00D83EB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D83EB8">
        <w:rPr>
          <w:rFonts w:ascii="Courier New" w:eastAsia="Times New Roman" w:hAnsi="Courier New" w:cs="Courier New"/>
          <w:bCs/>
          <w:color w:val="000000"/>
          <w:sz w:val="18"/>
          <w:szCs w:val="20"/>
          <w:lang w:eastAsia="en-US"/>
        </w:rPr>
        <w:t xml:space="preserve">  "properties": {</w:t>
      </w:r>
    </w:p>
    <w:p w14:paraId="24AA9F2E" w14:textId="185BA5A3" w:rsidR="00FC70F5" w:rsidRPr="00A24AA2"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24AA2">
        <w:rPr>
          <w:rFonts w:ascii="Courier New" w:eastAsia="Times New Roman" w:hAnsi="Courier New" w:cs="Courier New"/>
          <w:bCs/>
          <w:color w:val="000000"/>
          <w:sz w:val="18"/>
          <w:szCs w:val="20"/>
          <w:lang w:eastAsia="en-US"/>
        </w:rPr>
        <w:t xml:space="preserve">    "principalId": "</w:t>
      </w:r>
      <w:r w:rsidRPr="00817228">
        <w:rPr>
          <w:rFonts w:ascii="Courier New" w:eastAsia="Times New Roman" w:hAnsi="Courier New" w:cs="Courier New"/>
          <w:b/>
          <w:bCs/>
          <w:color w:val="7030A0"/>
          <w:sz w:val="18"/>
          <w:szCs w:val="20"/>
          <w:lang w:eastAsia="en-US"/>
        </w:rPr>
        <w:t>44444444-4444-4444-4444-444444444444</w:t>
      </w:r>
      <w:r w:rsidRPr="00A24AA2">
        <w:rPr>
          <w:rFonts w:ascii="Courier New" w:eastAsia="Times New Roman" w:hAnsi="Courier New" w:cs="Courier New"/>
          <w:bCs/>
          <w:color w:val="000000"/>
          <w:sz w:val="18"/>
          <w:szCs w:val="20"/>
          <w:lang w:eastAsia="en-US"/>
        </w:rPr>
        <w:t>",</w:t>
      </w:r>
    </w:p>
    <w:p w14:paraId="40A96347" w14:textId="36473722"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"roleDefinitionId": "/subscriptions/</w:t>
      </w:r>
      <w:r>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/providers/Microsoft.Authorization/roleDefinitions/</w:t>
      </w:r>
      <w:r w:rsidR="00A24AA2">
        <w:rPr>
          <w:rFonts w:ascii="Courier New" w:eastAsia="Times New Roman" w:hAnsi="Courier New" w:cs="Courier New"/>
          <w:bCs/>
          <w:color w:val="000000"/>
          <w:sz w:val="18"/>
          <w:szCs w:val="20"/>
          <w:lang w:eastAsia="en-US"/>
        </w:rPr>
        <w:t>77777777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w:t>
      </w:r>
      <w:r w:rsidRPr="00FC70F5">
        <w:rPr>
          <w:rFonts w:ascii="Courier New" w:eastAsia="Times New Roman" w:hAnsi="Courier New" w:cs="Courier New"/>
          <w:bCs/>
          <w:color w:val="000000"/>
          <w:sz w:val="18"/>
          <w:szCs w:val="20"/>
          <w:lang w:eastAsia="en-US"/>
        </w:rPr>
        <w:t>-</w:t>
      </w:r>
      <w:r w:rsidR="00A24AA2">
        <w:rPr>
          <w:rFonts w:ascii="Courier New" w:eastAsia="Times New Roman" w:hAnsi="Courier New" w:cs="Courier New"/>
          <w:bCs/>
          <w:color w:val="000000"/>
          <w:sz w:val="18"/>
          <w:szCs w:val="20"/>
          <w:lang w:eastAsia="en-US"/>
        </w:rPr>
        <w:t>777777777777</w:t>
      </w:r>
      <w:r w:rsidRPr="00FC70F5">
        <w:rPr>
          <w:rFonts w:ascii="Courier New" w:eastAsia="Times New Roman" w:hAnsi="Courier New" w:cs="Courier New"/>
          <w:bCs/>
          <w:color w:val="000000"/>
          <w:sz w:val="18"/>
          <w:szCs w:val="20"/>
          <w:lang w:eastAsia="en-US"/>
        </w:rPr>
        <w:t>",</w:t>
      </w:r>
    </w:p>
    <w:p w14:paraId="3D528425" w14:textId="0BC4481B"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"scope": "/subscriptions/</w:t>
      </w:r>
      <w:r w:rsidR="00A24AA2">
        <w:rPr>
          <w:rFonts w:ascii="Courier New" w:eastAsia="Times New Roman" w:hAnsi="Courier New" w:cs="Courier New"/>
          <w:b/>
          <w:bCs/>
          <w:color w:val="FF0000"/>
          <w:sz w:val="18"/>
          <w:szCs w:val="20"/>
          <w:lang w:eastAsia="en-US"/>
        </w:rPr>
        <w:t>22222222-2222-2222-2222-222222222222</w:t>
      </w:r>
      <w:r w:rsidRPr="00FC70F5">
        <w:rPr>
          <w:rFonts w:ascii="Courier New" w:eastAsia="Times New Roman" w:hAnsi="Courier New" w:cs="Courier New"/>
          <w:bCs/>
          <w:color w:val="000000"/>
          <w:sz w:val="18"/>
          <w:szCs w:val="20"/>
          <w:lang w:eastAsia="en-US"/>
        </w:rPr>
        <w:t>/resourceGroups/ansiblelab"</w:t>
      </w:r>
    </w:p>
    <w:p w14:paraId="21A441C1"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w:t>
      </w:r>
    </w:p>
    <w:p w14:paraId="357B5970"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"resourceGroup": "ansiblelab",</w:t>
      </w:r>
    </w:p>
    <w:p w14:paraId="5822ECBC" w14:textId="77777777" w:rsidR="00FC70F5" w:rsidRPr="00FC70F5"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 xml:space="preserve">  "type": "Microsoft.Authorization/roleAssignments"</w:t>
      </w:r>
    </w:p>
    <w:p w14:paraId="453E4CB7" w14:textId="4EE0DA56" w:rsidR="00FC70F5" w:rsidRPr="005F5FD8" w:rsidRDefault="00FC70F5" w:rsidP="00FC70F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FC70F5">
        <w:rPr>
          <w:rFonts w:ascii="Courier New" w:eastAsia="Times New Roman" w:hAnsi="Courier New" w:cs="Courier New"/>
          <w:bCs/>
          <w:color w:val="000000"/>
          <w:sz w:val="18"/>
          <w:szCs w:val="20"/>
          <w:lang w:eastAsia="en-US"/>
        </w:rPr>
        <w:t>}</w:t>
      </w:r>
    </w:p>
    <w:p w14:paraId="33655544" w14:textId="77777777" w:rsidR="005F5FD8" w:rsidRDefault="005F5FD8" w:rsidP="005F5FD8">
      <w:pPr>
        <w:pStyle w:val="NormalWeb"/>
        <w:spacing w:after="0"/>
        <w:rPr>
          <w:rFonts w:ascii="Calibri" w:hAnsi="Calibri" w:cs="Calibri"/>
          <w:sz w:val="22"/>
          <w:szCs w:val="22"/>
          <w:lang w:val="x-none"/>
        </w:rPr>
      </w:pPr>
      <w:r>
        <w:rPr>
          <w:rFonts w:ascii="Calibri" w:hAnsi="Calibri" w:cs="Calibri"/>
          <w:sz w:val="22"/>
          <w:szCs w:val="22"/>
          <w:lang w:val="x-none"/>
        </w:rPr>
        <w:t> </w:t>
      </w:r>
    </w:p>
    <w:p w14:paraId="72E3B746" w14:textId="23F55437" w:rsidR="005F5FD8" w:rsidRPr="00BD0C5F" w:rsidRDefault="005F5FD8" w:rsidP="00F07A48">
      <w:pPr>
        <w:shd w:val="clear" w:color="auto" w:fill="FFFFFF"/>
        <w:spacing w:before="0" w:after="240" w:line="339" w:lineRule="atLeast"/>
        <w:jc w:val="both"/>
        <w:rPr>
          <w:rFonts w:ascii="Calibri" w:eastAsia="Times New Roman" w:hAnsi="Calibri" w:cs="Calibri"/>
          <w:lang w:val="en" w:eastAsia="en-US"/>
        </w:rPr>
      </w:pPr>
      <w:r w:rsidRPr="00BD0C5F">
        <w:rPr>
          <w:rFonts w:ascii="Calibri" w:eastAsia="Times New Roman" w:hAnsi="Calibri" w:cs="Calibri"/>
          <w:lang w:val="en" w:eastAsia="en-US"/>
        </w:rPr>
        <w:t>Note the following values of your output, since we will use them later. In this guide they are marked in different colors</w:t>
      </w:r>
      <w:r w:rsidR="00D83EB8">
        <w:rPr>
          <w:rFonts w:ascii="Calibri" w:eastAsia="Times New Roman" w:hAnsi="Calibri" w:cs="Calibri"/>
          <w:lang w:val="en" w:eastAsia="en-US"/>
        </w:rPr>
        <w:t xml:space="preserve"> and dummy values</w:t>
      </w:r>
      <w:r w:rsidRPr="00BD0C5F">
        <w:rPr>
          <w:rFonts w:ascii="Calibri" w:eastAsia="Times New Roman" w:hAnsi="Calibri" w:cs="Calibri"/>
          <w:lang w:val="en" w:eastAsia="en-US"/>
        </w:rPr>
        <w:t xml:space="preserve"> for easier identification:</w:t>
      </w:r>
    </w:p>
    <w:p w14:paraId="6DF28ADA" w14:textId="41C08C3F"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Subscription ID:</w:t>
      </w:r>
      <w:r>
        <w:rPr>
          <w:rFonts w:eastAsia="Times New Roman"/>
          <w:lang w:val="en" w:eastAsia="en-US"/>
        </w:rPr>
        <w:t xml:space="preserve"> </w:t>
      </w:r>
      <w:r w:rsidR="00A92114">
        <w:rPr>
          <w:rFonts w:ascii="Courier New" w:eastAsia="Times New Roman" w:hAnsi="Courier New" w:cs="Courier New"/>
          <w:b/>
          <w:bCs/>
          <w:color w:val="FF0000"/>
          <w:sz w:val="18"/>
          <w:szCs w:val="20"/>
          <w:lang w:eastAsia="en-US"/>
        </w:rPr>
        <w:t>22222222-2222-2222-2222-222222222222</w:t>
      </w:r>
    </w:p>
    <w:p w14:paraId="59746DF9" w14:textId="268631E6" w:rsidR="005F5FD8"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Tenant ID:</w:t>
      </w:r>
      <w:r>
        <w:rPr>
          <w:rFonts w:eastAsia="Times New Roman"/>
          <w:lang w:val="en" w:eastAsia="en-US"/>
        </w:rPr>
        <w:t xml:space="preserve"> </w:t>
      </w:r>
      <w:r w:rsidR="00A92114">
        <w:rPr>
          <w:rFonts w:ascii="Courier New" w:eastAsia="Times New Roman" w:hAnsi="Courier New" w:cs="Courier New"/>
          <w:b/>
          <w:bCs/>
          <w:color w:val="00B050"/>
          <w:sz w:val="18"/>
          <w:szCs w:val="20"/>
          <w:lang w:eastAsia="en-US"/>
        </w:rPr>
        <w:t>33333333-3333-3333-3333-333333333333</w:t>
      </w:r>
    </w:p>
    <w:p w14:paraId="030D0593" w14:textId="474B60FA" w:rsidR="00016C29" w:rsidRPr="005F5FD8"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Application ID</w:t>
      </w:r>
      <w:r w:rsidR="005323C0">
        <w:rPr>
          <w:rFonts w:ascii="Calibri" w:eastAsia="Times New Roman" w:hAnsi="Calibri" w:cs="Calibri"/>
          <w:lang w:val="en" w:eastAsia="en-US"/>
        </w:rPr>
        <w:t xml:space="preserve"> (also known as Client ID)</w:t>
      </w:r>
      <w:r>
        <w:rPr>
          <w:rFonts w:eastAsia="Times New Roman"/>
          <w:lang w:val="en" w:eastAsia="en-US"/>
        </w:rPr>
        <w:t xml:space="preserve">: </w:t>
      </w:r>
      <w:r w:rsidR="00A92114">
        <w:rPr>
          <w:rFonts w:ascii="Courier New" w:eastAsia="Times New Roman" w:hAnsi="Courier New" w:cs="Courier New"/>
          <w:b/>
          <w:bCs/>
          <w:color w:val="00B0F0"/>
          <w:sz w:val="18"/>
          <w:szCs w:val="20"/>
          <w:lang w:eastAsia="en-US"/>
        </w:rPr>
        <w:t>11111111-1111-1111-1111-111111111111</w:t>
      </w:r>
    </w:p>
    <w:p w14:paraId="1F5293C0" w14:textId="61890584" w:rsidR="005F5FD8" w:rsidRPr="00406ADC" w:rsidRDefault="005F5FD8" w:rsidP="00EF3D51">
      <w:pPr>
        <w:pStyle w:val="ListParagraph"/>
        <w:numPr>
          <w:ilvl w:val="0"/>
          <w:numId w:val="5"/>
        </w:numPr>
        <w:shd w:val="clear" w:color="auto" w:fill="FFFFFF"/>
        <w:spacing w:before="0" w:after="240" w:line="339" w:lineRule="atLeast"/>
        <w:jc w:val="both"/>
        <w:rPr>
          <w:rFonts w:eastAsia="Times New Roman"/>
          <w:lang w:val="en" w:eastAsia="en-US"/>
        </w:rPr>
      </w:pPr>
      <w:r w:rsidRPr="00BD0C5F">
        <w:rPr>
          <w:rFonts w:ascii="Calibri" w:eastAsia="Times New Roman" w:hAnsi="Calibri" w:cs="Calibri"/>
          <w:lang w:val="en" w:eastAsia="en-US"/>
        </w:rPr>
        <w:t>Password:</w:t>
      </w:r>
      <w:r>
        <w:rPr>
          <w:rFonts w:eastAsia="Times New Roman"/>
          <w:lang w:val="en" w:eastAsia="en-US"/>
        </w:rPr>
        <w:t xml:space="preserve"> </w:t>
      </w:r>
      <w:r w:rsidRPr="005F5FD8">
        <w:rPr>
          <w:rFonts w:ascii="Courier New" w:eastAsia="Times New Roman" w:hAnsi="Courier New" w:cs="Courier New"/>
          <w:b/>
          <w:bCs/>
          <w:color w:val="7030A0"/>
          <w:sz w:val="18"/>
          <w:szCs w:val="20"/>
          <w:lang w:eastAsia="en-US"/>
        </w:rPr>
        <w:t>ThisIs</w:t>
      </w:r>
      <w:r w:rsidR="00BD0C5F">
        <w:rPr>
          <w:rFonts w:ascii="Courier New" w:eastAsia="Times New Roman" w:hAnsi="Courier New" w:cs="Courier New"/>
          <w:b/>
          <w:bCs/>
          <w:color w:val="7030A0"/>
          <w:sz w:val="18"/>
          <w:szCs w:val="20"/>
          <w:lang w:eastAsia="en-US"/>
        </w:rPr>
        <w:t>TheApp</w:t>
      </w:r>
      <w:r w:rsidRPr="005F5FD8">
        <w:rPr>
          <w:rFonts w:ascii="Courier New" w:eastAsia="Times New Roman" w:hAnsi="Courier New" w:cs="Courier New"/>
          <w:b/>
          <w:bCs/>
          <w:color w:val="7030A0"/>
          <w:sz w:val="18"/>
          <w:szCs w:val="20"/>
          <w:lang w:eastAsia="en-US"/>
        </w:rPr>
        <w:t>Password</w:t>
      </w:r>
    </w:p>
    <w:p w14:paraId="791C880B" w14:textId="5D8DB460" w:rsidR="00406ADC" w:rsidRDefault="00406ADC" w:rsidP="00406ADC">
      <w:pPr>
        <w:shd w:val="clear" w:color="auto" w:fill="FFFFFF"/>
        <w:spacing w:before="0" w:after="240" w:line="339" w:lineRule="atLeast"/>
        <w:jc w:val="both"/>
        <w:rPr>
          <w:rFonts w:eastAsia="Times New Roman"/>
          <w:lang w:val="en" w:eastAsia="en-US"/>
        </w:rPr>
      </w:pPr>
    </w:p>
    <w:p w14:paraId="2D35C0F6" w14:textId="77777777" w:rsidR="00643BC3" w:rsidRDefault="00643BC3" w:rsidP="00643BC3">
      <w:pPr>
        <w:spacing w:before="0" w:line="240" w:lineRule="auto"/>
        <w:textAlignment w:val="center"/>
      </w:pPr>
    </w:p>
    <w:p w14:paraId="02386407"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48621F08"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39A648EA" w14:textId="5474B9BB"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Username and password is not a good authentication method for automation solutions, since it is interactive. The solution for non-interactive authentication in Azure is called "Service Principal" where an application can authenticate with a pre-defined password, and it gets specific permissions within a certain scope.</w:t>
      </w:r>
    </w:p>
    <w:p w14:paraId="41964A33" w14:textId="592C446C"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1249C492" w14:textId="76D51554"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As alternative to password authentication for the application, digital certificates can be used, but that is out of the scope of this lab.</w:t>
      </w:r>
    </w:p>
    <w:p w14:paraId="36643167"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204DA882" w14:textId="77777777" w:rsidR="00643BC3" w:rsidRDefault="00643BC3" w:rsidP="00406ADC">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06842612" w14:textId="3C4A1B20" w:rsidR="00BD0C5F" w:rsidRPr="00122300" w:rsidRDefault="00BD0C5F" w:rsidP="00BD0C5F">
      <w:pPr>
        <w:pStyle w:val="Heading1"/>
        <w:tabs>
          <w:tab w:val="left" w:pos="5318"/>
        </w:tabs>
      </w:pPr>
      <w:bookmarkStart w:id="5" w:name="_Toc484560602"/>
      <w:r>
        <w:lastRenderedPageBreak/>
        <w:t xml:space="preserve">Lab 3: Install </w:t>
      </w:r>
      <w:r w:rsidR="008D02F3">
        <w:t>A</w:t>
      </w:r>
      <w:r>
        <w:t xml:space="preserve">nsible in the </w:t>
      </w:r>
      <w:r w:rsidR="00082179">
        <w:t>Master</w:t>
      </w:r>
      <w:r>
        <w:t xml:space="preserve"> VM</w:t>
      </w:r>
      <w:bookmarkEnd w:id="5"/>
    </w:p>
    <w:p w14:paraId="4AEE204C" w14:textId="22360F29" w:rsidR="00BD0C5F" w:rsidRPr="00BD0C5F" w:rsidRDefault="00A24AA2" w:rsidP="00BD0C5F">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At this point we have our master VM running in Azure, and we have configured a service principal for automation. </w:t>
      </w:r>
      <w:r w:rsidR="00BD0C5F" w:rsidRPr="00BD0C5F">
        <w:rPr>
          <w:rFonts w:ascii="Calibri" w:eastAsia="Times New Roman" w:hAnsi="Calibri" w:cs="Calibri"/>
          <w:color w:val="333333"/>
          <w:lang w:val="en" w:eastAsia="en-US"/>
        </w:rPr>
        <w:t xml:space="preserve">This section will install Ansible and the Azure Python SDK on the </w:t>
      </w:r>
      <w:r>
        <w:rPr>
          <w:rFonts w:ascii="Calibri" w:eastAsia="Times New Roman" w:hAnsi="Calibri" w:cs="Calibri"/>
          <w:color w:val="333333"/>
          <w:lang w:val="en" w:eastAsia="en-US"/>
        </w:rPr>
        <w:t xml:space="preserve">master </w:t>
      </w:r>
      <w:r w:rsidR="00BD0C5F" w:rsidRPr="00BD0C5F">
        <w:rPr>
          <w:rFonts w:ascii="Calibri" w:eastAsia="Times New Roman" w:hAnsi="Calibri" w:cs="Calibri"/>
          <w:color w:val="333333"/>
          <w:lang w:val="en" w:eastAsia="en-US"/>
        </w:rPr>
        <w:t>VM that was created in the previous steps.</w:t>
      </w:r>
    </w:p>
    <w:p w14:paraId="7D4DBDA0" w14:textId="65186012" w:rsidR="00BD0C5F" w:rsidRPr="00BD0C5F" w:rsidRDefault="00BD0C5F" w:rsidP="00EF3D51">
      <w:pPr>
        <w:pStyle w:val="ListParagraph"/>
        <w:numPr>
          <w:ilvl w:val="0"/>
          <w:numId w:val="8"/>
        </w:numPr>
        <w:shd w:val="clear" w:color="auto" w:fill="FFFFFF"/>
        <w:spacing w:before="0" w:after="240" w:line="339" w:lineRule="atLeast"/>
        <w:jc w:val="both"/>
        <w:rPr>
          <w:rFonts w:ascii="Calibri" w:eastAsia="Times New Roman" w:hAnsi="Calibri" w:cs="Calibri"/>
          <w:color w:val="333333"/>
          <w:lang w:val="en" w:eastAsia="en-US"/>
        </w:rPr>
      </w:pPr>
      <w:r w:rsidRPr="00BD0C5F">
        <w:rPr>
          <w:rFonts w:ascii="Calibri" w:eastAsia="Times New Roman" w:hAnsi="Calibri" w:cs="Calibri"/>
          <w:color w:val="333333"/>
          <w:lang w:val="en" w:eastAsia="en-US"/>
        </w:rPr>
        <w:t>Install required software packages</w:t>
      </w:r>
    </w:p>
    <w:p w14:paraId="5D178520" w14:textId="77777777"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python-devel openssl-devel git gcc epel-release</w:t>
      </w:r>
    </w:p>
    <w:p w14:paraId="4A09E860" w14:textId="77777777" w:rsidR="00BD0C5F" w:rsidRDefault="00BD0C5F" w:rsidP="00BD0C5F">
      <w:pPr>
        <w:spacing w:before="0" w:line="240" w:lineRule="auto"/>
        <w:ind w:left="720"/>
        <w:textAlignment w:val="center"/>
        <w:rPr>
          <w:rFonts w:ascii="Calibri" w:hAnsi="Calibri" w:cs="Calibri"/>
          <w:lang w:val="es-ES"/>
        </w:rPr>
      </w:pPr>
    </w:p>
    <w:p w14:paraId="29261290" w14:textId="195CFA72"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yum install -y ansible python-pip</w:t>
      </w:r>
      <w:r w:rsidR="00652541">
        <w:rPr>
          <w:rFonts w:ascii="Courier New" w:eastAsia="Times New Roman" w:hAnsi="Courier New" w:cs="Courier New"/>
          <w:b/>
          <w:bCs/>
          <w:color w:val="000000"/>
          <w:sz w:val="20"/>
          <w:szCs w:val="20"/>
          <w:lang w:val="es-ES" w:eastAsia="en-US"/>
        </w:rPr>
        <w:t xml:space="preserve"> jq</w:t>
      </w:r>
    </w:p>
    <w:p w14:paraId="63B75BC7" w14:textId="77777777" w:rsidR="00BD0C5F" w:rsidRDefault="00BD0C5F" w:rsidP="00BD0C5F">
      <w:pPr>
        <w:spacing w:before="0" w:line="240" w:lineRule="auto"/>
        <w:ind w:left="720"/>
        <w:textAlignment w:val="center"/>
        <w:rPr>
          <w:rFonts w:ascii="Calibri" w:hAnsi="Calibri" w:cs="Calibri"/>
          <w:lang w:val="es-ES"/>
        </w:rPr>
      </w:pPr>
    </w:p>
    <w:p w14:paraId="34A2E5B8" w14:textId="4D7D872B" w:rsidR="00BD0C5F" w:rsidRPr="00BD0C5F"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BD0C5F">
        <w:rPr>
          <w:rFonts w:ascii="Courier New" w:eastAsia="Times New Roman" w:hAnsi="Courier New" w:cs="Courier New"/>
          <w:b/>
          <w:bCs/>
          <w:color w:val="000000"/>
          <w:sz w:val="20"/>
          <w:szCs w:val="20"/>
          <w:lang w:val="es-ES" w:eastAsia="en-US"/>
        </w:rPr>
        <w:t>sudo pip install --upgrade pip</w:t>
      </w:r>
    </w:p>
    <w:p w14:paraId="004384E3" w14:textId="3EB9ACDA" w:rsidR="00BD0C5F" w:rsidRDefault="00BD0C5F" w:rsidP="00BD0C5F">
      <w:pPr>
        <w:spacing w:before="0" w:line="240" w:lineRule="auto"/>
        <w:ind w:left="720"/>
        <w:textAlignment w:val="center"/>
        <w:rPr>
          <w:rFonts w:ascii="Calibri" w:hAnsi="Calibri" w:cs="Calibri"/>
        </w:rPr>
      </w:pPr>
    </w:p>
    <w:p w14:paraId="7428FD79" w14:textId="77777777" w:rsidR="00BD0C5F" w:rsidRDefault="00BD0C5F" w:rsidP="00BD0C5F">
      <w:pPr>
        <w:spacing w:before="0" w:line="240" w:lineRule="auto"/>
        <w:ind w:left="720"/>
        <w:textAlignment w:val="center"/>
        <w:rPr>
          <w:rFonts w:ascii="Calibri" w:hAnsi="Calibri" w:cs="Calibri"/>
        </w:rPr>
      </w:pPr>
    </w:p>
    <w:p w14:paraId="6853A1A7" w14:textId="2D932691" w:rsidR="00BD0C5F" w:rsidRPr="00BD0C5F" w:rsidRDefault="00BD0C5F"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sidRPr="00BD0C5F">
        <w:rPr>
          <w:rFonts w:ascii="Calibri" w:hAnsi="Calibri" w:cs="Calibri"/>
        </w:rPr>
        <w:t xml:space="preserve">Install Azure Python SDK. At the time of this writing, the latest supported version is 2.0.0rc5. With this version, </w:t>
      </w:r>
      <w:r w:rsidR="000403D2">
        <w:rPr>
          <w:rFonts w:ascii="Calibri" w:hAnsi="Calibri" w:cs="Calibri"/>
        </w:rPr>
        <w:t>the package msrestazure needs to be installed independently. Additionally, we will install the package DNS Python so that we can do DNS checks in Ansible playbooks (to make sure that DNS names are not taken)</w:t>
      </w:r>
    </w:p>
    <w:p w14:paraId="097B026D" w14:textId="77777777" w:rsidR="00BD0C5F" w:rsidRDefault="00BD0C5F" w:rsidP="00BD0C5F">
      <w:pPr>
        <w:spacing w:before="0" w:line="240" w:lineRule="auto"/>
        <w:ind w:left="1260"/>
        <w:textAlignment w:val="center"/>
        <w:rPr>
          <w:rFonts w:ascii="Calibri" w:hAnsi="Calibri" w:cs="Calibri"/>
          <w:b/>
          <w:bCs/>
        </w:rPr>
      </w:pPr>
    </w:p>
    <w:p w14:paraId="600A7A7B" w14:textId="05AAEE0C" w:rsidR="00BD0C5F" w:rsidRPr="00316898" w:rsidRDefault="00BD0C5F" w:rsidP="00BD0C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azure==2.0.0rc5</w:t>
      </w:r>
    </w:p>
    <w:p w14:paraId="51A32441" w14:textId="77777777" w:rsidR="00BD0C5F" w:rsidRDefault="00BD0C5F" w:rsidP="00BD0C5F">
      <w:pPr>
        <w:spacing w:before="0" w:line="240" w:lineRule="auto"/>
        <w:ind w:left="1260"/>
        <w:textAlignment w:val="center"/>
        <w:rPr>
          <w:rFonts w:ascii="Calibri" w:hAnsi="Calibri" w:cs="Calibri"/>
        </w:rPr>
      </w:pPr>
    </w:p>
    <w:p w14:paraId="2DEB06EE" w14:textId="49B73E12"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sudo pip install msrestazure</w:t>
      </w:r>
      <w:r w:rsidR="00B644BA">
        <w:rPr>
          <w:rFonts w:ascii="Courier New" w:eastAsia="Times New Roman" w:hAnsi="Courier New" w:cs="Courier New"/>
          <w:b/>
          <w:bCs/>
          <w:color w:val="000000"/>
          <w:sz w:val="20"/>
          <w:szCs w:val="20"/>
          <w:lang w:eastAsia="en-US"/>
        </w:rPr>
        <w:t xml:space="preserve"> dnspython packaging</w:t>
      </w:r>
    </w:p>
    <w:p w14:paraId="5D2D6781" w14:textId="77777777" w:rsidR="00B644BA" w:rsidRDefault="00B644BA" w:rsidP="00BD0C5F">
      <w:pPr>
        <w:spacing w:before="0" w:line="240" w:lineRule="auto"/>
        <w:ind w:left="720"/>
        <w:textAlignment w:val="center"/>
        <w:rPr>
          <w:rFonts w:ascii="Calibri" w:hAnsi="Calibri" w:cs="Calibri"/>
        </w:rPr>
      </w:pPr>
    </w:p>
    <w:p w14:paraId="4D992A68" w14:textId="184F4750" w:rsidR="000403D2"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We will clone some Github repositories, such as the ansible source code (which includes the dynamic inventory files such as azure_rm.py), and the repository for this lab.</w:t>
      </w:r>
    </w:p>
    <w:p w14:paraId="5DCF6147" w14:textId="77777777" w:rsidR="000403D2" w:rsidRDefault="000403D2" w:rsidP="000403D2">
      <w:pPr>
        <w:spacing w:before="0" w:line="240" w:lineRule="auto"/>
        <w:ind w:left="720"/>
        <w:textAlignment w:val="center"/>
        <w:rPr>
          <w:rFonts w:ascii="Calibri" w:hAnsi="Calibri" w:cs="Calibri"/>
        </w:rPr>
      </w:pPr>
    </w:p>
    <w:p w14:paraId="368BB095" w14:textId="2E40C4CA" w:rsidR="00BD0C5F" w:rsidRPr="0031689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 xml:space="preserve">git clone git://github.com/ansible/ansible.git </w:t>
      </w:r>
      <w:r w:rsidR="00B644BA">
        <w:rPr>
          <w:rFonts w:ascii="Courier New" w:eastAsia="Times New Roman" w:hAnsi="Courier New" w:cs="Courier New"/>
          <w:b/>
          <w:bCs/>
          <w:color w:val="000000"/>
          <w:sz w:val="20"/>
          <w:szCs w:val="20"/>
          <w:lang w:eastAsia="en-US"/>
        </w:rPr>
        <w:t>--</w:t>
      </w:r>
      <w:r w:rsidRPr="00316898">
        <w:rPr>
          <w:rFonts w:ascii="Courier New" w:eastAsia="Times New Roman" w:hAnsi="Courier New" w:cs="Courier New"/>
          <w:b/>
          <w:bCs/>
          <w:color w:val="000000"/>
          <w:sz w:val="20"/>
          <w:szCs w:val="20"/>
          <w:lang w:eastAsia="en-US"/>
        </w:rPr>
        <w:t>recursive</w:t>
      </w:r>
    </w:p>
    <w:p w14:paraId="56D87046" w14:textId="77777777" w:rsidR="000403D2" w:rsidRDefault="000403D2" w:rsidP="000403D2">
      <w:pPr>
        <w:spacing w:before="0" w:line="240" w:lineRule="auto"/>
        <w:ind w:left="720"/>
        <w:textAlignment w:val="center"/>
        <w:rPr>
          <w:rFonts w:ascii="Calibri" w:hAnsi="Calibri" w:cs="Calibri"/>
        </w:rPr>
      </w:pPr>
    </w:p>
    <w:p w14:paraId="280210A2" w14:textId="69A6C47A" w:rsidR="00BD0C5F" w:rsidRPr="000403D2"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val="es-ES" w:eastAsia="en-US"/>
        </w:rPr>
      </w:pPr>
      <w:r w:rsidRPr="000403D2">
        <w:rPr>
          <w:rFonts w:ascii="Courier New" w:eastAsia="Times New Roman" w:hAnsi="Courier New" w:cs="Courier New"/>
          <w:b/>
          <w:bCs/>
          <w:color w:val="000000"/>
          <w:sz w:val="20"/>
          <w:szCs w:val="20"/>
          <w:lang w:val="es-ES" w:eastAsia="en-US"/>
        </w:rPr>
        <w:t>git clone git://github.com/erjosito/</w:t>
      </w:r>
      <w:r w:rsidR="00F727DE">
        <w:rPr>
          <w:rFonts w:ascii="Courier New" w:eastAsia="Times New Roman" w:hAnsi="Courier New" w:cs="Courier New"/>
          <w:b/>
          <w:bCs/>
          <w:color w:val="000000"/>
          <w:sz w:val="20"/>
          <w:szCs w:val="20"/>
          <w:lang w:val="es-ES" w:eastAsia="en-US"/>
        </w:rPr>
        <w:t>ansible-azure-lab</w:t>
      </w:r>
    </w:p>
    <w:p w14:paraId="6B39B2C9" w14:textId="77777777" w:rsidR="000403D2" w:rsidRDefault="000403D2" w:rsidP="000403D2">
      <w:pPr>
        <w:spacing w:before="0" w:line="240" w:lineRule="auto"/>
        <w:ind w:left="720"/>
        <w:textAlignment w:val="center"/>
        <w:rPr>
          <w:rFonts w:ascii="Calibri" w:hAnsi="Calibri" w:cs="Calibri"/>
        </w:rPr>
      </w:pPr>
    </w:p>
    <w:p w14:paraId="7244DBC8" w14:textId="089379FE" w:rsidR="00BD0C5F" w:rsidRDefault="000403D2" w:rsidP="00D57981">
      <w:pPr>
        <w:pStyle w:val="ListParagraph"/>
        <w:numPr>
          <w:ilvl w:val="0"/>
          <w:numId w:val="9"/>
        </w:numPr>
        <w:tabs>
          <w:tab w:val="clear" w:pos="360"/>
          <w:tab w:val="num" w:pos="900"/>
        </w:tabs>
        <w:spacing w:before="0" w:line="240" w:lineRule="auto"/>
        <w:ind w:left="900" w:hanging="900"/>
        <w:textAlignment w:val="center"/>
        <w:rPr>
          <w:rFonts w:ascii="Calibri" w:hAnsi="Calibri" w:cs="Calibri"/>
        </w:rPr>
      </w:pPr>
      <w:r>
        <w:rPr>
          <w:rFonts w:ascii="Calibri" w:hAnsi="Calibri" w:cs="Calibri"/>
        </w:rPr>
        <w:t xml:space="preserve">Lastly, you need to create a new file in the directory </w:t>
      </w:r>
      <w:r w:rsidR="00BD0C5F">
        <w:rPr>
          <w:rFonts w:ascii="Calibri" w:hAnsi="Calibri" w:cs="Calibri"/>
        </w:rPr>
        <w:t>~/.azure</w:t>
      </w:r>
      <w:r>
        <w:rPr>
          <w:rFonts w:ascii="Calibri" w:hAnsi="Calibri" w:cs="Calibri"/>
        </w:rPr>
        <w:t xml:space="preserve"> using the credentials </w:t>
      </w:r>
      <w:r w:rsidR="00696188">
        <w:rPr>
          <w:rFonts w:ascii="Calibri" w:hAnsi="Calibri" w:cs="Calibri"/>
        </w:rPr>
        <w:t xml:space="preserve">for the service principal </w:t>
      </w:r>
      <w:r>
        <w:rPr>
          <w:rFonts w:ascii="Calibri" w:hAnsi="Calibri" w:cs="Calibri"/>
        </w:rPr>
        <w:t>generated in the previous sections. The filename is ~/.azure</w:t>
      </w:r>
      <w:r w:rsidR="00BD0C5F">
        <w:rPr>
          <w:rFonts w:ascii="Calibri" w:hAnsi="Calibri" w:cs="Calibri"/>
        </w:rPr>
        <w:t>/credentials</w:t>
      </w:r>
    </w:p>
    <w:p w14:paraId="0973A958" w14:textId="77777777" w:rsidR="000403D2" w:rsidRDefault="000403D2" w:rsidP="000403D2">
      <w:pPr>
        <w:spacing w:before="0" w:line="240" w:lineRule="auto"/>
        <w:textAlignment w:val="center"/>
        <w:rPr>
          <w:rFonts w:ascii="Calibri" w:hAnsi="Calibri" w:cs="Calibri"/>
        </w:rPr>
      </w:pPr>
    </w:p>
    <w:p w14:paraId="553990A3" w14:textId="0332ED36"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lastRenderedPageBreak/>
        <w:t>touch ~/.azure/credentials</w:t>
      </w:r>
    </w:p>
    <w:p w14:paraId="0102251E" w14:textId="77777777" w:rsidR="000403D2" w:rsidRDefault="000403D2" w:rsidP="000403D2">
      <w:pPr>
        <w:spacing w:before="0" w:line="240" w:lineRule="auto"/>
        <w:textAlignment w:val="center"/>
        <w:rPr>
          <w:rFonts w:ascii="Calibri" w:hAnsi="Calibri" w:cs="Calibri"/>
        </w:rPr>
      </w:pPr>
    </w:p>
    <w:p w14:paraId="549C5ECB" w14:textId="0E256F50" w:rsidR="000403D2" w:rsidRP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0403D2">
        <w:rPr>
          <w:rFonts w:ascii="Courier New" w:eastAsia="Times New Roman" w:hAnsi="Courier New" w:cs="Courier New"/>
          <w:b/>
          <w:bCs/>
          <w:color w:val="000000"/>
          <w:sz w:val="20"/>
          <w:szCs w:val="20"/>
          <w:lang w:eastAsia="en-US"/>
        </w:rPr>
        <w:t>cat &lt;&lt;EOF &gt; ~/.azure/credentials</w:t>
      </w:r>
    </w:p>
    <w:p w14:paraId="56B08C0E" w14:textId="77777777" w:rsidR="00BD0C5F" w:rsidRPr="00696188"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[default]</w:t>
      </w:r>
    </w:p>
    <w:p w14:paraId="4DF9CD6D" w14:textId="79D6611F"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subscription_id=</w:t>
      </w:r>
      <w:r w:rsidR="00A92114" w:rsidRPr="00A92114">
        <w:rPr>
          <w:rFonts w:ascii="Courier New" w:eastAsia="Times New Roman" w:hAnsi="Courier New" w:cs="Courier New"/>
          <w:b/>
          <w:bCs/>
          <w:color w:val="FF0000"/>
          <w:sz w:val="20"/>
          <w:szCs w:val="20"/>
          <w:lang w:eastAsia="en-US"/>
        </w:rPr>
        <w:t>22222222-2222-2222-2222-222222222222</w:t>
      </w:r>
    </w:p>
    <w:p w14:paraId="034AAE5C" w14:textId="334D6CB0"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client_id=</w:t>
      </w:r>
      <w:r w:rsidR="00A92114" w:rsidRPr="00A92114">
        <w:rPr>
          <w:rFonts w:ascii="Courier New" w:eastAsia="Times New Roman" w:hAnsi="Courier New" w:cs="Courier New"/>
          <w:b/>
          <w:bCs/>
          <w:color w:val="00B0F0"/>
          <w:sz w:val="20"/>
          <w:szCs w:val="20"/>
          <w:lang w:eastAsia="en-US"/>
        </w:rPr>
        <w:t>11111111-1111-1111-1111-111111111111</w:t>
      </w:r>
    </w:p>
    <w:p w14:paraId="630FB824" w14:textId="108630CE"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secret=</w:t>
      </w:r>
      <w:r w:rsidRPr="00A92114">
        <w:rPr>
          <w:rFonts w:ascii="Courier New" w:eastAsia="Times New Roman" w:hAnsi="Courier New" w:cs="Courier New"/>
          <w:b/>
          <w:bCs/>
          <w:color w:val="7030A0"/>
          <w:sz w:val="20"/>
          <w:szCs w:val="20"/>
          <w:lang w:eastAsia="en-US"/>
        </w:rPr>
        <w:t>ThisIs</w:t>
      </w:r>
      <w:r w:rsidR="005323C0" w:rsidRPr="00A92114">
        <w:rPr>
          <w:rFonts w:ascii="Courier New" w:eastAsia="Times New Roman" w:hAnsi="Courier New" w:cs="Courier New"/>
          <w:b/>
          <w:bCs/>
          <w:color w:val="7030A0"/>
          <w:sz w:val="20"/>
          <w:szCs w:val="20"/>
          <w:lang w:eastAsia="en-US"/>
        </w:rPr>
        <w:t>TheApp</w:t>
      </w:r>
      <w:r w:rsidRPr="00A92114">
        <w:rPr>
          <w:rFonts w:ascii="Courier New" w:eastAsia="Times New Roman" w:hAnsi="Courier New" w:cs="Courier New"/>
          <w:b/>
          <w:bCs/>
          <w:color w:val="7030A0"/>
          <w:sz w:val="20"/>
          <w:szCs w:val="20"/>
          <w:lang w:eastAsia="en-US"/>
        </w:rPr>
        <w:t>Password</w:t>
      </w:r>
    </w:p>
    <w:p w14:paraId="6D182A2C" w14:textId="00D9A18C" w:rsidR="00BD0C5F" w:rsidRPr="00A92114" w:rsidRDefault="00BD0C5F"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92114">
        <w:rPr>
          <w:rFonts w:ascii="Courier New" w:eastAsia="Times New Roman" w:hAnsi="Courier New" w:cs="Courier New"/>
          <w:b/>
          <w:bCs/>
          <w:color w:val="000000"/>
          <w:sz w:val="20"/>
          <w:szCs w:val="20"/>
          <w:lang w:eastAsia="en-US"/>
        </w:rPr>
        <w:t>tenant=</w:t>
      </w:r>
      <w:r w:rsidR="00A92114" w:rsidRPr="00A92114">
        <w:rPr>
          <w:rFonts w:ascii="Courier New" w:eastAsia="Times New Roman" w:hAnsi="Courier New" w:cs="Courier New"/>
          <w:b/>
          <w:bCs/>
          <w:color w:val="00B050"/>
          <w:sz w:val="20"/>
          <w:szCs w:val="20"/>
          <w:lang w:eastAsia="en-US"/>
        </w:rPr>
        <w:t>33333333-3333-3333-3333-333333333333</w:t>
      </w:r>
    </w:p>
    <w:p w14:paraId="31F08706" w14:textId="14C496F3" w:rsidR="000403D2" w:rsidRDefault="000403D2" w:rsidP="000403D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96188">
        <w:rPr>
          <w:rFonts w:ascii="Courier New" w:eastAsia="Times New Roman" w:hAnsi="Courier New" w:cs="Courier New"/>
          <w:b/>
          <w:bCs/>
          <w:color w:val="000000"/>
          <w:sz w:val="20"/>
          <w:szCs w:val="20"/>
          <w:lang w:eastAsia="en-US"/>
        </w:rPr>
        <w:t>EOF</w:t>
      </w:r>
    </w:p>
    <w:p w14:paraId="5246F32C" w14:textId="22F842D2" w:rsidR="000403D2" w:rsidRPr="00696188" w:rsidRDefault="00696188" w:rsidP="000403D2">
      <w:pPr>
        <w:pStyle w:val="NormalWeb"/>
        <w:spacing w:after="0"/>
        <w:rPr>
          <w:rFonts w:ascii="Calibri" w:hAnsi="Calibri" w:cs="Calibri"/>
          <w:i/>
          <w:sz w:val="22"/>
          <w:szCs w:val="22"/>
        </w:rPr>
      </w:pPr>
      <w:r w:rsidRPr="00696188">
        <w:rPr>
          <w:rFonts w:ascii="Calibri" w:hAnsi="Calibri" w:cs="Calibri"/>
          <w:b/>
          <w:i/>
          <w:sz w:val="22"/>
          <w:szCs w:val="22"/>
        </w:rPr>
        <w:t>Note</w:t>
      </w:r>
      <w:r w:rsidRPr="00696188">
        <w:rPr>
          <w:rFonts w:ascii="Calibri" w:hAnsi="Calibri" w:cs="Calibri"/>
          <w:i/>
          <w:sz w:val="22"/>
          <w:szCs w:val="22"/>
        </w:rPr>
        <w:t>: don’t forget to replace the numbers with the actual information you retrieved when you created the service principal</w:t>
      </w:r>
    </w:p>
    <w:p w14:paraId="4FEA7931" w14:textId="77777777" w:rsidR="00696188" w:rsidRPr="000403D2" w:rsidRDefault="00696188" w:rsidP="000403D2">
      <w:pPr>
        <w:pStyle w:val="NormalWeb"/>
        <w:spacing w:after="0"/>
        <w:rPr>
          <w:rFonts w:ascii="Calibri" w:hAnsi="Calibri" w:cs="Calibri"/>
          <w:sz w:val="22"/>
          <w:szCs w:val="22"/>
        </w:rPr>
      </w:pPr>
    </w:p>
    <w:p w14:paraId="5316DCCF" w14:textId="3E1E63BB" w:rsidR="00BD0C5F" w:rsidRDefault="005323C0" w:rsidP="00EF3D51">
      <w:pPr>
        <w:numPr>
          <w:ilvl w:val="0"/>
          <w:numId w:val="7"/>
        </w:numPr>
        <w:tabs>
          <w:tab w:val="clear" w:pos="720"/>
          <w:tab w:val="num" w:pos="990"/>
        </w:tabs>
        <w:spacing w:before="0" w:line="240" w:lineRule="auto"/>
        <w:ind w:left="990" w:hanging="900"/>
        <w:textAlignment w:val="center"/>
        <w:rPr>
          <w:rFonts w:ascii="Calibri" w:hAnsi="Calibri" w:cs="Calibri"/>
        </w:rPr>
      </w:pPr>
      <w:r>
        <w:rPr>
          <w:rFonts w:ascii="Calibri" w:hAnsi="Calibri" w:cs="Calibri"/>
        </w:rPr>
        <w:t>And lastly, we will create a pair of private/public keys, and install the public key in the local machine, to test the correct operation of Ansible.</w:t>
      </w:r>
    </w:p>
    <w:p w14:paraId="2EE4CC49" w14:textId="77777777" w:rsidR="005323C0" w:rsidRDefault="005323C0" w:rsidP="005323C0">
      <w:pPr>
        <w:spacing w:before="0" w:line="240" w:lineRule="auto"/>
        <w:textAlignment w:val="center"/>
        <w:rPr>
          <w:rFonts w:ascii="Calibri" w:hAnsi="Calibri" w:cs="Calibri"/>
        </w:rPr>
      </w:pPr>
    </w:p>
    <w:p w14:paraId="2372B036" w14:textId="0F989997" w:rsidR="00BD0C5F" w:rsidRPr="00D83EB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83EB8">
        <w:rPr>
          <w:rFonts w:ascii="Courier New" w:eastAsia="Times New Roman" w:hAnsi="Courier New" w:cs="Courier New"/>
          <w:b/>
          <w:bCs/>
          <w:color w:val="000000"/>
          <w:sz w:val="20"/>
          <w:szCs w:val="20"/>
          <w:lang w:eastAsia="en-US"/>
        </w:rPr>
        <w:t>ssh-keygen -t rsa</w:t>
      </w:r>
    </w:p>
    <w:p w14:paraId="174ED170"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Generating public/private rsa key pair.</w:t>
      </w:r>
    </w:p>
    <w:p w14:paraId="45C585A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file in which to save the key (/home/lab-user/.ssh/id_rsa):</w:t>
      </w:r>
    </w:p>
    <w:p w14:paraId="45A490C9"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Created directory '/home/lab-user/.ssh'.</w:t>
      </w:r>
    </w:p>
    <w:p w14:paraId="55534F4D"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passphrase (empty for no passphrase):</w:t>
      </w:r>
    </w:p>
    <w:p w14:paraId="7816267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Enter same passphrase again:</w:t>
      </w:r>
    </w:p>
    <w:p w14:paraId="04CEC03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identification has been saved in /home/lab-user/.ssh/id_rsa.</w:t>
      </w:r>
    </w:p>
    <w:p w14:paraId="0AB0796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Your public key has been saved in /home/lab-user/.ssh/id_rsa.pub.</w:t>
      </w:r>
    </w:p>
    <w:p w14:paraId="2F2E87E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 fingerprint is:</w:t>
      </w:r>
    </w:p>
    <w:p w14:paraId="2720DC86"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81:86:f7:9c:6b:34:3a:5a:b2:d9:49:c4:8b:36:19:3b lab-user@ansibleMaster</w:t>
      </w:r>
    </w:p>
    <w:p w14:paraId="32B8C338"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The key's randomart image is:</w:t>
      </w:r>
    </w:p>
    <w:p w14:paraId="7525FA35"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RSA 2048]----+</w:t>
      </w:r>
    </w:p>
    <w:p w14:paraId="4CFCAC4E"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w:t>
      </w:r>
    </w:p>
    <w:p w14:paraId="146AF94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w:t>
      </w:r>
    </w:p>
    <w:p w14:paraId="66EA544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        |</w:t>
      </w:r>
    </w:p>
    <w:p w14:paraId="46AF7A03"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o       |</w:t>
      </w:r>
    </w:p>
    <w:p w14:paraId="54E89F9A"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o S        |</w:t>
      </w:r>
    </w:p>
    <w:p w14:paraId="7B3FC0F7"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 + o       |</w:t>
      </w:r>
    </w:p>
    <w:p w14:paraId="57DAC4C2"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es-ES" w:eastAsia="en-US"/>
        </w:rPr>
      </w:pPr>
      <w:r w:rsidRPr="00696188">
        <w:rPr>
          <w:rFonts w:ascii="Courier New" w:eastAsia="Times New Roman" w:hAnsi="Courier New" w:cs="Courier New"/>
          <w:bCs/>
          <w:color w:val="000000"/>
          <w:sz w:val="20"/>
          <w:szCs w:val="20"/>
          <w:lang w:val="es-ES" w:eastAsia="en-US"/>
        </w:rPr>
        <w:t>|    E * o        |</w:t>
      </w:r>
    </w:p>
    <w:p w14:paraId="7EBB1838" w14:textId="77777777"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   . @ +         |</w:t>
      </w:r>
    </w:p>
    <w:p w14:paraId="6A9D2310" w14:textId="77777777"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    + o          |</w:t>
      </w:r>
    </w:p>
    <w:p w14:paraId="6C4900EE" w14:textId="29570D6E" w:rsidR="00696188" w:rsidRPr="00D83EB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83EB8">
        <w:rPr>
          <w:rFonts w:ascii="Courier New" w:eastAsia="Times New Roman" w:hAnsi="Courier New" w:cs="Courier New"/>
          <w:bCs/>
          <w:color w:val="000000"/>
          <w:sz w:val="20"/>
          <w:szCs w:val="20"/>
          <w:lang w:eastAsia="en-US"/>
        </w:rPr>
        <w:t>+-----------------+</w:t>
      </w:r>
    </w:p>
    <w:p w14:paraId="44F00387" w14:textId="77777777" w:rsidR="005323C0" w:rsidRPr="00D83EB8" w:rsidRDefault="005323C0" w:rsidP="005323C0">
      <w:pPr>
        <w:spacing w:before="0" w:line="240" w:lineRule="auto"/>
        <w:ind w:left="1260"/>
        <w:textAlignment w:val="center"/>
        <w:rPr>
          <w:rFonts w:ascii="Calibri" w:hAnsi="Calibri" w:cs="Calibri"/>
        </w:rPr>
      </w:pPr>
    </w:p>
    <w:p w14:paraId="01DECA4F" w14:textId="70493E82" w:rsidR="00BD0C5F" w:rsidRPr="00D83EB8" w:rsidRDefault="00BD0C5F"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83EB8">
        <w:rPr>
          <w:rFonts w:ascii="Courier New" w:eastAsia="Times New Roman" w:hAnsi="Courier New" w:cs="Courier New"/>
          <w:b/>
          <w:bCs/>
          <w:color w:val="000000"/>
          <w:sz w:val="20"/>
          <w:szCs w:val="20"/>
          <w:lang w:eastAsia="en-US"/>
        </w:rPr>
        <w:t>chmod 755 ~/.ssh</w:t>
      </w:r>
    </w:p>
    <w:p w14:paraId="0DF2BC27" w14:textId="77777777" w:rsidR="00696188" w:rsidRPr="00696188" w:rsidRDefault="00696188" w:rsidP="00696188">
      <w:pPr>
        <w:spacing w:before="0" w:line="240" w:lineRule="auto"/>
        <w:ind w:left="1260"/>
        <w:textAlignment w:val="center"/>
        <w:rPr>
          <w:rFonts w:ascii="Calibri" w:hAnsi="Calibri" w:cs="Calibri"/>
        </w:rPr>
      </w:pPr>
    </w:p>
    <w:p w14:paraId="3428DC11" w14:textId="1BB79561" w:rsidR="00696188" w:rsidRPr="005323C0"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touch </w:t>
      </w:r>
      <w:r w:rsidRPr="005323C0">
        <w:rPr>
          <w:rFonts w:ascii="Courier New" w:eastAsia="Times New Roman" w:hAnsi="Courier New" w:cs="Courier New"/>
          <w:b/>
          <w:bCs/>
          <w:color w:val="000000"/>
          <w:sz w:val="20"/>
          <w:szCs w:val="20"/>
          <w:lang w:eastAsia="en-US"/>
        </w:rPr>
        <w:t>~/.ssh/authorized_keys</w:t>
      </w:r>
      <w:r>
        <w:rPr>
          <w:rFonts w:ascii="Courier New" w:eastAsia="Times New Roman" w:hAnsi="Courier New" w:cs="Courier New"/>
          <w:b/>
          <w:bCs/>
          <w:color w:val="000000"/>
          <w:sz w:val="20"/>
          <w:szCs w:val="20"/>
          <w:lang w:eastAsia="en-US"/>
        </w:rPr>
        <w:t xml:space="preserve">; </w:t>
      </w:r>
      <w:r w:rsidRPr="005323C0">
        <w:rPr>
          <w:rFonts w:ascii="Courier New" w:eastAsia="Times New Roman" w:hAnsi="Courier New" w:cs="Courier New"/>
          <w:b/>
          <w:bCs/>
          <w:color w:val="000000"/>
          <w:sz w:val="20"/>
          <w:szCs w:val="20"/>
          <w:lang w:eastAsia="en-US"/>
        </w:rPr>
        <w:t>chmod 644 ~/.ssh/authorized_keys</w:t>
      </w:r>
    </w:p>
    <w:p w14:paraId="262CF3F7" w14:textId="77777777" w:rsidR="005323C0" w:rsidRDefault="005323C0" w:rsidP="005323C0">
      <w:pPr>
        <w:spacing w:before="0" w:line="240" w:lineRule="auto"/>
        <w:ind w:left="1080"/>
        <w:textAlignment w:val="center"/>
        <w:rPr>
          <w:rFonts w:ascii="Calibri" w:hAnsi="Calibri" w:cs="Calibri"/>
        </w:rPr>
      </w:pPr>
    </w:p>
    <w:p w14:paraId="53FD533C" w14:textId="582ED6C8" w:rsidR="00BD0C5F" w:rsidRP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ssh-copy-id lab-user</w:t>
      </w:r>
      <w:r w:rsidR="00BD0C5F" w:rsidRPr="005323C0">
        <w:rPr>
          <w:rFonts w:ascii="Courier New" w:eastAsia="Times New Roman" w:hAnsi="Courier New" w:cs="Courier New"/>
          <w:b/>
          <w:bCs/>
          <w:color w:val="000000"/>
          <w:sz w:val="20"/>
          <w:szCs w:val="20"/>
          <w:lang w:eastAsia="en-US"/>
        </w:rPr>
        <w:t>@127.0.0.1</w:t>
      </w:r>
    </w:p>
    <w:p w14:paraId="6DDCE402" w14:textId="1B8E79AE" w:rsidR="005323C0" w:rsidRDefault="00696188" w:rsidP="005323C0">
      <w:pPr>
        <w:shd w:val="clear" w:color="auto" w:fill="FFFFFF"/>
        <w:spacing w:before="0" w:after="240" w:line="339" w:lineRule="atLeast"/>
        <w:jc w:val="both"/>
        <w:rPr>
          <w:rFonts w:eastAsia="Times New Roman"/>
          <w:lang w:val="en" w:eastAsia="en-US"/>
        </w:rPr>
      </w:pPr>
      <w:r>
        <w:rPr>
          <w:rFonts w:eastAsia="Times New Roman"/>
          <w:lang w:val="en" w:eastAsia="en-US"/>
        </w:rPr>
        <w:t>You can verify that when trying to ssh to the local machine, no password will be requested:</w:t>
      </w:r>
    </w:p>
    <w:p w14:paraId="268FDA41" w14:textId="77777777"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[lab-user@ansibleMaster ~]$ </w:t>
      </w:r>
      <w:r w:rsidRPr="00696188">
        <w:rPr>
          <w:rFonts w:ascii="Courier New" w:eastAsia="Times New Roman" w:hAnsi="Courier New" w:cs="Courier New"/>
          <w:b/>
          <w:bCs/>
          <w:color w:val="000000"/>
          <w:sz w:val="20"/>
          <w:szCs w:val="20"/>
          <w:lang w:eastAsia="en-US"/>
        </w:rPr>
        <w:t>ssh 127.0.0.1</w:t>
      </w:r>
    </w:p>
    <w:p w14:paraId="77B4A961" w14:textId="01AC3241"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 xml:space="preserve">Last login: Tue Jun  6 20:39:03 2017 from </w:t>
      </w:r>
      <w:r>
        <w:rPr>
          <w:rFonts w:ascii="Courier New" w:eastAsia="Times New Roman" w:hAnsi="Courier New" w:cs="Courier New"/>
          <w:bCs/>
          <w:color w:val="000000"/>
          <w:sz w:val="20"/>
          <w:szCs w:val="20"/>
          <w:lang w:eastAsia="en-US"/>
        </w:rPr>
        <w:t>mymachine.mydomain.com</w:t>
      </w:r>
    </w:p>
    <w:p w14:paraId="43DEC9B3" w14:textId="68D2F029" w:rsidR="00696188" w:rsidRPr="00696188" w:rsidRDefault="00696188" w:rsidP="0069618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696188">
        <w:rPr>
          <w:rFonts w:ascii="Courier New" w:eastAsia="Times New Roman" w:hAnsi="Courier New" w:cs="Courier New"/>
          <w:bCs/>
          <w:color w:val="000000"/>
          <w:sz w:val="20"/>
          <w:szCs w:val="20"/>
          <w:lang w:eastAsia="en-US"/>
        </w:rPr>
        <w:t>[lab-user@ansibleMaster ~]$</w:t>
      </w:r>
    </w:p>
    <w:p w14:paraId="119714BC" w14:textId="77777777" w:rsidR="00643BC3" w:rsidRDefault="00643BC3"/>
    <w:p w14:paraId="7777B8A0" w14:textId="77777777" w:rsidR="00643BC3" w:rsidRDefault="00643BC3"/>
    <w:p w14:paraId="4BA7B592" w14:textId="77777777" w:rsidR="00643BC3" w:rsidRDefault="00643BC3" w:rsidP="00643BC3">
      <w:pPr>
        <w:spacing w:before="0" w:line="240" w:lineRule="auto"/>
        <w:textAlignment w:val="center"/>
      </w:pPr>
    </w:p>
    <w:p w14:paraId="7BED8BAF"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6314BD1F"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4385E523" w14:textId="03E2E64E"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 xml:space="preserve">Ansible can be installed on an </w:t>
      </w:r>
      <w:r w:rsidR="0094719E">
        <w:rPr>
          <w:color w:val="0070C0"/>
        </w:rPr>
        <w:t>Azure</w:t>
      </w:r>
      <w:r>
        <w:rPr>
          <w:color w:val="0070C0"/>
        </w:rPr>
        <w:t xml:space="preserve"> VM exactly the same as in other Linux systems</w:t>
      </w:r>
    </w:p>
    <w:p w14:paraId="02B455C5"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A60A872" w14:textId="77777777" w:rsidR="00643BC3" w:rsidRDefault="00643BC3"/>
    <w:p w14:paraId="55D7404B" w14:textId="77777777" w:rsidR="00643BC3" w:rsidRDefault="00643BC3"/>
    <w:p w14:paraId="2752AFB1" w14:textId="60F298A8" w:rsidR="00316898" w:rsidRDefault="00316898">
      <w:r>
        <w:br w:type="page"/>
      </w:r>
    </w:p>
    <w:p w14:paraId="5186D4C3" w14:textId="77777777" w:rsidR="00643BC3" w:rsidRDefault="00643BC3">
      <w:pPr>
        <w:rPr>
          <w:rFonts w:asciiTheme="majorHAnsi" w:eastAsiaTheme="majorEastAsia" w:hAnsiTheme="majorHAnsi" w:cstheme="majorBidi"/>
          <w:b/>
          <w:bCs/>
          <w:caps/>
          <w:color w:val="FFFFFF" w:themeColor="background1"/>
        </w:rPr>
      </w:pPr>
    </w:p>
    <w:p w14:paraId="4E241697" w14:textId="759A833E" w:rsidR="005323C0" w:rsidRPr="00122300" w:rsidRDefault="005323C0" w:rsidP="005323C0">
      <w:pPr>
        <w:pStyle w:val="Heading1"/>
        <w:tabs>
          <w:tab w:val="left" w:pos="5318"/>
        </w:tabs>
      </w:pPr>
      <w:bookmarkStart w:id="6" w:name="_Toc484560603"/>
      <w:r>
        <w:t xml:space="preserve">Lab 4: </w:t>
      </w:r>
      <w:r w:rsidR="00835EDE">
        <w:t>Ansi</w:t>
      </w:r>
      <w:r w:rsidR="008D02F3">
        <w:t>b</w:t>
      </w:r>
      <w:r w:rsidR="00835EDE">
        <w:t xml:space="preserve">le </w:t>
      </w:r>
      <w:r>
        <w:t>dynamic inventory</w:t>
      </w:r>
      <w:r w:rsidR="00835EDE">
        <w:t xml:space="preserve"> for Azure</w:t>
      </w:r>
      <w:bookmarkEnd w:id="6"/>
    </w:p>
    <w:p w14:paraId="1B28478E" w14:textId="131D42B6" w:rsidR="005323C0" w:rsidRP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6494FF6E" w14:textId="6F530330" w:rsidR="005323C0" w:rsidRDefault="005323C0" w:rsidP="00BD0C5F">
      <w:pPr>
        <w:shd w:val="clear" w:color="auto" w:fill="FFFFFF"/>
        <w:spacing w:before="0" w:after="240" w:line="339" w:lineRule="atLeast"/>
        <w:jc w:val="both"/>
        <w:rPr>
          <w:rFonts w:ascii="Calibri" w:eastAsia="Times New Roman" w:hAnsi="Calibri" w:cs="Calibri"/>
          <w:lang w:val="en" w:eastAsia="en-US"/>
        </w:rPr>
      </w:pPr>
      <w:r w:rsidRPr="005323C0">
        <w:rPr>
          <w:rFonts w:ascii="Calibri" w:eastAsia="Times New Roman" w:hAnsi="Calibri" w:cs="Calibri"/>
          <w:lang w:val="en" w:eastAsia="en-US"/>
        </w:rPr>
        <w:t xml:space="preserve">Ansible allows </w:t>
      </w:r>
      <w:r>
        <w:rPr>
          <w:rFonts w:ascii="Calibri" w:eastAsia="Times New Roman" w:hAnsi="Calibri" w:cs="Calibri"/>
          <w:lang w:val="en" w:eastAsia="en-US"/>
        </w:rPr>
        <w:t>to execute operations in machines that can be defined in a static inventory in the machine where Ansible runs. But what if you would like to run Ansible in all the machines in a resource group, but you don’t know whether it is one or one hundred? This is where dynamic inventories come into place, they discover the machines that fulfill certain requirements (such as existing in Azure, or belonging to a certain resource group), and makes Ansible execute operations on them.</w:t>
      </w:r>
    </w:p>
    <w:p w14:paraId="738F5E34" w14:textId="4D52D1F7" w:rsidR="005323C0" w:rsidRPr="00A20DF6" w:rsidRDefault="005323C0" w:rsidP="00EF3D51">
      <w:pPr>
        <w:numPr>
          <w:ilvl w:val="0"/>
          <w:numId w:val="10"/>
        </w:numPr>
        <w:tabs>
          <w:tab w:val="left" w:pos="990"/>
        </w:tabs>
        <w:spacing w:before="0" w:line="240" w:lineRule="auto"/>
        <w:ind w:left="990" w:hanging="900"/>
        <w:textAlignment w:val="center"/>
        <w:rPr>
          <w:rFonts w:ascii="Calibri" w:hAnsi="Calibri" w:cs="Calibri"/>
        </w:rPr>
      </w:pPr>
      <w:r>
        <w:rPr>
          <w:rFonts w:ascii="Calibri" w:hAnsi="Calibri" w:cs="Calibri"/>
        </w:rPr>
        <w:t xml:space="preserve">In this first step we will test that the dynamic inventory script is running, executing it with the parameter “--list”. This should show JSON text containing information about all the VMs in your </w:t>
      </w:r>
      <w:r w:rsidR="00652541">
        <w:rPr>
          <w:rFonts w:ascii="Calibri" w:hAnsi="Calibri" w:cs="Calibri"/>
        </w:rPr>
        <w:t>resource group</w:t>
      </w:r>
      <w:r>
        <w:rPr>
          <w:rFonts w:ascii="Calibri" w:hAnsi="Calibri" w:cs="Calibri"/>
        </w:rPr>
        <w:t>.</w:t>
      </w:r>
    </w:p>
    <w:p w14:paraId="48553F6B" w14:textId="2F6A82F5" w:rsidR="005323C0" w:rsidRDefault="005323C0" w:rsidP="005323C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5323C0">
        <w:rPr>
          <w:rFonts w:ascii="Courier New" w:eastAsia="Times New Roman" w:hAnsi="Courier New" w:cs="Courier New"/>
          <w:b/>
          <w:bCs/>
          <w:color w:val="000000"/>
          <w:sz w:val="20"/>
          <w:szCs w:val="20"/>
          <w:lang w:eastAsia="en-US"/>
        </w:rPr>
        <w:t>python ./ansible/contrib/inventory/azure_rm.py --list</w:t>
      </w:r>
      <w:r w:rsidR="00B644BA">
        <w:rPr>
          <w:rFonts w:ascii="Courier New" w:eastAsia="Times New Roman" w:hAnsi="Courier New" w:cs="Courier New"/>
          <w:b/>
          <w:bCs/>
          <w:color w:val="000000"/>
          <w:sz w:val="20"/>
          <w:szCs w:val="20"/>
          <w:lang w:eastAsia="en-US"/>
        </w:rPr>
        <w:t xml:space="preserve"> | jq</w:t>
      </w:r>
    </w:p>
    <w:p w14:paraId="76EBF62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554EED3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"azure": [</w:t>
      </w:r>
    </w:p>
    <w:p w14:paraId="4FF02A7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4B9A8B0C"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02D527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"westeurope": [</w:t>
      </w:r>
    </w:p>
    <w:p w14:paraId="465723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17F2D1A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59614AA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"ansibleMasterNSG": [</w:t>
      </w:r>
    </w:p>
    <w:p w14:paraId="047AE7B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7A17ACD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94ECD1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"ansiblelab": [</w:t>
      </w:r>
    </w:p>
    <w:p w14:paraId="5F1F81B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w:t>
      </w:r>
    </w:p>
    <w:p w14:paraId="56C01B8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2ECDFE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"_meta": {</w:t>
      </w:r>
    </w:p>
    <w:p w14:paraId="7456CDA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"hostvars": {</w:t>
      </w:r>
    </w:p>
    <w:p w14:paraId="411B67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"ansibleMaster": {</w:t>
      </w:r>
    </w:p>
    <w:p w14:paraId="534FA44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"powerstate": "running",</w:t>
      </w:r>
    </w:p>
    <w:p w14:paraId="315DB1A6"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"resource_group": "ansiblelab",</w:t>
      </w:r>
    </w:p>
    <w:p w14:paraId="72750B3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"tags": {},</w:t>
      </w:r>
    </w:p>
    <w:p w14:paraId="0F3B212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"image": {</w:t>
      </w:r>
    </w:p>
    <w:p w14:paraId="6A72D00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"sku": "7.3",</w:t>
      </w:r>
    </w:p>
    <w:p w14:paraId="51A3324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"publisher": "OpenLogic",</w:t>
      </w:r>
    </w:p>
    <w:p w14:paraId="7CCC74D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"version": "latest",</w:t>
      </w:r>
    </w:p>
    <w:p w14:paraId="4AAADB3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"offer": "CentOS"</w:t>
      </w:r>
    </w:p>
    <w:p w14:paraId="17A85334"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F8CA84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"public_ip_alloc_method": "Dynamic",</w:t>
      </w:r>
    </w:p>
    <w:p w14:paraId="4220F3C7"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"os_disk": {</w:t>
      </w:r>
    </w:p>
    <w:p w14:paraId="0534EB6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"operating_system_type": "Linux",</w:t>
      </w:r>
    </w:p>
    <w:p w14:paraId="5A381E5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"name": "osdisk_vD2UtEJhpV"</w:t>
      </w:r>
    </w:p>
    <w:p w14:paraId="35F0F1D5"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777A466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"provisioning_state": "Succeeded",</w:t>
      </w:r>
    </w:p>
    <w:p w14:paraId="28EAD473"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 "52.174.19.210",</w:t>
      </w:r>
    </w:p>
    <w:p w14:paraId="53E5181E"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"public_ip_name": "masterPip",</w:t>
      </w:r>
    </w:p>
    <w:p w14:paraId="16DB16A9"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"private_ip": "192.168.1.4",</w:t>
      </w:r>
    </w:p>
    <w:p w14:paraId="6E010A1D"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"computer_name": "ansibleMaster",</w:t>
      </w:r>
    </w:p>
    <w:p w14:paraId="3AC1973C" w14:textId="44404118"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lastRenderedPageBreak/>
        <w:t xml:space="preserve">        </w:t>
      </w:r>
      <w:r>
        <w:rPr>
          <w:rFonts w:ascii="Courier New" w:eastAsia="Times New Roman" w:hAnsi="Courier New" w:cs="Courier New"/>
          <w:bCs/>
          <w:color w:val="000000"/>
          <w:sz w:val="20"/>
          <w:szCs w:val="20"/>
          <w:lang w:eastAsia="en-US"/>
        </w:rPr>
        <w:t>...</w:t>
      </w:r>
    </w:p>
    <w:p w14:paraId="2FD3B20A"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6761E9E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3257D6BB"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w:t>
      </w:r>
    </w:p>
    <w:p w14:paraId="242EBB43" w14:textId="6ED58F29"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06437AD7" w14:textId="0EC92458" w:rsidR="00652541" w:rsidRDefault="00652541" w:rsidP="00652541">
      <w:pPr>
        <w:shd w:val="clear" w:color="auto" w:fill="FFFFFF"/>
        <w:spacing w:before="0" w:line="339" w:lineRule="atLeast"/>
        <w:jc w:val="both"/>
        <w:rPr>
          <w:rFonts w:eastAsia="Times New Roman"/>
          <w:lang w:eastAsia="en-US"/>
        </w:rPr>
      </w:pPr>
    </w:p>
    <w:p w14:paraId="5583FC2A" w14:textId="536B0B6C"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"jq" is a command-line JSON interpreter, that you can use here to make the JSON output readable. Try to use the previous command without the " | jq" part and see the effect.</w:t>
      </w:r>
    </w:p>
    <w:p w14:paraId="47FD5F94" w14:textId="77777777" w:rsidR="00652541" w:rsidRPr="00652541" w:rsidRDefault="00652541" w:rsidP="00652541">
      <w:pPr>
        <w:shd w:val="clear" w:color="auto" w:fill="FFFFFF"/>
        <w:spacing w:before="0" w:line="339" w:lineRule="atLeast"/>
        <w:jc w:val="both"/>
        <w:rPr>
          <w:rFonts w:ascii="Calibri" w:eastAsia="Times New Roman" w:hAnsi="Calibri" w:cs="Calibri"/>
          <w:lang w:eastAsia="en-US"/>
        </w:rPr>
      </w:pPr>
    </w:p>
    <w:p w14:paraId="47946895" w14:textId="486FDB79" w:rsidR="005323C0" w:rsidRPr="005323C0" w:rsidRDefault="005323C0"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Now we can test Ansible functionality. But we will not change anything on the target machines, just test reachability with the Ansible function “ping”.</w:t>
      </w:r>
    </w:p>
    <w:p w14:paraId="79E1FC71" w14:textId="1FBEB766" w:rsidR="005323C0" w:rsidRDefault="005323C0"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ansible -i ./ansible/contrib/inventory/azure_rm.py all -m ping</w:t>
      </w:r>
    </w:p>
    <w:p w14:paraId="60B460D9" w14:textId="4784D83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The authenticity of host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xml:space="preserve"> (</w:t>
      </w:r>
      <w:r>
        <w:rPr>
          <w:rFonts w:ascii="Courier New" w:eastAsia="Times New Roman" w:hAnsi="Courier New" w:cs="Courier New"/>
          <w:bCs/>
          <w:color w:val="000000"/>
          <w:sz w:val="20"/>
          <w:szCs w:val="20"/>
          <w:lang w:eastAsia="en-US"/>
        </w:rPr>
        <w:t>1.2.3.4</w:t>
      </w:r>
      <w:r w:rsidRPr="00652541">
        <w:rPr>
          <w:rFonts w:ascii="Courier New" w:eastAsia="Times New Roman" w:hAnsi="Courier New" w:cs="Courier New"/>
          <w:bCs/>
          <w:color w:val="000000"/>
          <w:sz w:val="20"/>
          <w:szCs w:val="20"/>
          <w:lang w:eastAsia="en-US"/>
        </w:rPr>
        <w:t>)' can't be established.</w:t>
      </w:r>
    </w:p>
    <w:p w14:paraId="02F45E7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ECDSA key fingerprint is 09:7f:7e:fc:34:d9:9f:ff:a6:5c:de:50:5a:5a:4f:14.</w:t>
      </w:r>
    </w:p>
    <w:p w14:paraId="73D7E75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Are you sure you want to continue connecting (yes/no)? yes</w:t>
      </w:r>
    </w:p>
    <w:p w14:paraId="3CD21F91"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6411C1EF"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1849D9E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64381700"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1E291332" w14:textId="033FD072"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652541">
        <w:rPr>
          <w:rFonts w:ascii="Courier New" w:eastAsia="Times New Roman" w:hAnsi="Courier New" w:cs="Courier New"/>
          <w:b/>
          <w:bCs/>
          <w:color w:val="000000"/>
          <w:sz w:val="20"/>
          <w:szCs w:val="20"/>
          <w:lang w:eastAsia="en-US"/>
        </w:rPr>
        <w:t>ansible -i ./ansible/contrib/inventory/azure_rm.py all -m ping</w:t>
      </w:r>
    </w:p>
    <w:p w14:paraId="28D2252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ansibleMaster | SUCCESS =&gt; {</w:t>
      </w:r>
    </w:p>
    <w:p w14:paraId="20E827A8"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"changed": false,</w:t>
      </w:r>
    </w:p>
    <w:p w14:paraId="05460D62" w14:textId="77777777"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 xml:space="preserve">    "ping": "pong"</w:t>
      </w:r>
    </w:p>
    <w:p w14:paraId="728E9247" w14:textId="6B7C28AA" w:rsidR="00652541" w:rsidRPr="00652541" w:rsidRDefault="00652541" w:rsidP="0065254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652541">
        <w:rPr>
          <w:rFonts w:ascii="Courier New" w:eastAsia="Times New Roman" w:hAnsi="Courier New" w:cs="Courier New"/>
          <w:bCs/>
          <w:color w:val="000000"/>
          <w:sz w:val="20"/>
          <w:szCs w:val="20"/>
          <w:lang w:eastAsia="en-US"/>
        </w:rPr>
        <w:t>}</w:t>
      </w:r>
    </w:p>
    <w:p w14:paraId="321ADAB5" w14:textId="1DE1CA61" w:rsidR="00652541" w:rsidRPr="00652541" w:rsidRDefault="00652541" w:rsidP="00652541">
      <w:pPr>
        <w:shd w:val="clear" w:color="auto" w:fill="FFFFFF"/>
        <w:spacing w:before="0" w:line="339" w:lineRule="atLeast"/>
        <w:jc w:val="both"/>
        <w:rPr>
          <w:rFonts w:eastAsia="Times New Roman"/>
          <w:i/>
          <w:lang w:eastAsia="en-US"/>
        </w:rPr>
      </w:pPr>
      <w:r w:rsidRPr="00652541">
        <w:rPr>
          <w:rFonts w:eastAsia="Times New Roman"/>
          <w:b/>
          <w:i/>
          <w:lang w:eastAsia="en-US"/>
        </w:rPr>
        <w:t>Note</w:t>
      </w:r>
      <w:r w:rsidRPr="00652541">
        <w:rPr>
          <w:rFonts w:eastAsia="Times New Roman"/>
          <w:i/>
          <w:lang w:eastAsia="en-US"/>
        </w:rPr>
        <w:t xml:space="preserve">: </w:t>
      </w:r>
      <w:r>
        <w:rPr>
          <w:rFonts w:eastAsia="Times New Roman"/>
          <w:i/>
          <w:lang w:eastAsia="en-US"/>
        </w:rPr>
        <w:t>The first time you run the command you will have to acknowledge the host's authenticity, after that it should run automatically</w:t>
      </w:r>
    </w:p>
    <w:p w14:paraId="712FC3C8" w14:textId="00E038C5" w:rsidR="005323C0" w:rsidRDefault="005323C0" w:rsidP="00BD0C5F">
      <w:pPr>
        <w:shd w:val="clear" w:color="auto" w:fill="FFFFFF"/>
        <w:spacing w:before="0" w:after="240" w:line="339" w:lineRule="atLeast"/>
        <w:jc w:val="both"/>
        <w:rPr>
          <w:rFonts w:ascii="Calibri" w:eastAsia="Times New Roman" w:hAnsi="Calibri" w:cs="Calibri"/>
          <w:lang w:eastAsia="en-US"/>
        </w:rPr>
      </w:pPr>
    </w:p>
    <w:p w14:paraId="34EE9696" w14:textId="10C933CF" w:rsidR="005323C0" w:rsidRPr="005323C0" w:rsidRDefault="005323C0" w:rsidP="00652541">
      <w:pPr>
        <w:pStyle w:val="ListParagraph"/>
        <w:numPr>
          <w:ilvl w:val="0"/>
          <w:numId w:val="10"/>
        </w:numPr>
        <w:shd w:val="clear" w:color="auto" w:fill="FFFFFF"/>
        <w:tabs>
          <w:tab w:val="num" w:pos="900"/>
        </w:tabs>
        <w:spacing w:before="0" w:after="240" w:line="339" w:lineRule="atLeast"/>
        <w:ind w:left="900" w:hanging="900"/>
        <w:rPr>
          <w:rFonts w:ascii="Calibri" w:eastAsia="Times New Roman" w:hAnsi="Calibri" w:cs="Calibri"/>
          <w:lang w:eastAsia="en-US"/>
        </w:rPr>
      </w:pPr>
      <w:r>
        <w:rPr>
          <w:rFonts w:ascii="Calibri" w:eastAsia="Times New Roman" w:hAnsi="Calibri" w:cs="Calibri"/>
          <w:lang w:eastAsia="en-US"/>
        </w:rPr>
        <w:t xml:space="preserve">If you already had VMs in your Azure subscription, they probably </w:t>
      </w:r>
      <w:r w:rsidR="00652541">
        <w:rPr>
          <w:rFonts w:ascii="Calibri" w:eastAsia="Times New Roman" w:hAnsi="Calibri" w:cs="Calibri"/>
          <w:lang w:eastAsia="en-US"/>
        </w:rPr>
        <w:t xml:space="preserve">didn't </w:t>
      </w:r>
      <w:r>
        <w:rPr>
          <w:rFonts w:ascii="Calibri" w:eastAsia="Times New Roman" w:hAnsi="Calibri" w:cs="Calibri"/>
          <w:lang w:eastAsia="en-US"/>
        </w:rPr>
        <w:t xml:space="preserve">pop up in the previous steps in this lab. </w:t>
      </w:r>
      <w:r w:rsidR="00652541">
        <w:rPr>
          <w:rFonts w:ascii="Calibri" w:eastAsia="Times New Roman" w:hAnsi="Calibri" w:cs="Calibri"/>
          <w:lang w:eastAsia="en-US"/>
        </w:rPr>
        <w:t>The reason is because when we created the service principal, the scope was set to the resource group.</w:t>
      </w:r>
      <w:r w:rsidR="00652541">
        <w:rPr>
          <w:rFonts w:ascii="Calibri" w:eastAsia="Times New Roman" w:hAnsi="Calibri" w:cs="Calibri"/>
          <w:lang w:eastAsia="en-US"/>
        </w:rPr>
        <w:br/>
        <w:t>Still, you could</w:t>
      </w:r>
      <w:r>
        <w:rPr>
          <w:rFonts w:ascii="Calibri" w:eastAsia="Times New Roman" w:hAnsi="Calibri" w:cs="Calibri"/>
          <w:lang w:eastAsia="en-US"/>
        </w:rPr>
        <w:t xml:space="preserve"> refine the inventory script in order to return only the VMs in a certain resource group</w:t>
      </w:r>
      <w:r w:rsidR="00652541">
        <w:rPr>
          <w:rFonts w:ascii="Calibri" w:eastAsia="Times New Roman" w:hAnsi="Calibri" w:cs="Calibri"/>
          <w:lang w:eastAsia="en-US"/>
        </w:rPr>
        <w:t>, in case your service principal had a broader scope</w:t>
      </w:r>
      <w:r>
        <w:rPr>
          <w:rFonts w:ascii="Calibri" w:eastAsia="Times New Roman" w:hAnsi="Calibri" w:cs="Calibri"/>
          <w:lang w:eastAsia="en-US"/>
        </w:rPr>
        <w:t xml:space="preserve">. To that purpose, we will modify the .ini file that controls some aspects of azure_rm.py. This .ini file is to be located in the same directory as the Python script: </w:t>
      </w:r>
      <w:r w:rsidR="00A20DF6" w:rsidRPr="00A20DF6">
        <w:rPr>
          <w:rFonts w:ascii="Courier New" w:eastAsia="Times New Roman" w:hAnsi="Courier New" w:cs="Courier New"/>
          <w:b/>
          <w:sz w:val="20"/>
          <w:lang w:eastAsia="en-US"/>
        </w:rPr>
        <w:t>~/ansible/contrib/inventory/azure_rm.ini</w:t>
      </w:r>
      <w:r w:rsidR="00A20DF6">
        <w:rPr>
          <w:rFonts w:ascii="Calibri" w:eastAsia="Times New Roman" w:hAnsi="Calibri" w:cs="Calibri"/>
          <w:lang w:eastAsia="en-US"/>
        </w:rPr>
        <w:t>. You need to find the line that specifies which resource groups are to be inspected, uncomment it and change it to something like this:</w:t>
      </w:r>
    </w:p>
    <w:p w14:paraId="57C5943B" w14:textId="3CFE0D61" w:rsidR="005323C0"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resource_groups=ansiblelab</w:t>
      </w:r>
    </w:p>
    <w:p w14:paraId="2962406B" w14:textId="1B4B1951" w:rsidR="00652541" w:rsidRPr="00045C1A" w:rsidRDefault="00652541" w:rsidP="00652541">
      <w:pPr>
        <w:shd w:val="clear" w:color="auto" w:fill="FFFFFF"/>
        <w:tabs>
          <w:tab w:val="num" w:pos="900"/>
        </w:tabs>
        <w:spacing w:before="0" w:after="240" w:line="339" w:lineRule="atLeast"/>
        <w:jc w:val="both"/>
        <w:rPr>
          <w:rFonts w:ascii="Calibri" w:eastAsia="Times New Roman" w:hAnsi="Calibri" w:cs="Calibri"/>
          <w:i/>
          <w:lang w:eastAsia="en-US"/>
        </w:rPr>
      </w:pPr>
      <w:r w:rsidRPr="00045C1A">
        <w:rPr>
          <w:rFonts w:eastAsia="Times New Roman"/>
          <w:b/>
          <w:i/>
          <w:lang w:eastAsia="en-US"/>
        </w:rPr>
        <w:t>Note</w:t>
      </w:r>
      <w:r w:rsidRPr="00045C1A">
        <w:rPr>
          <w:rFonts w:eastAsia="Times New Roman"/>
          <w:i/>
          <w:lang w:eastAsia="en-US"/>
        </w:rPr>
        <w:t>: edit the file</w:t>
      </w:r>
      <w:r w:rsidR="00045C1A" w:rsidRPr="00045C1A">
        <w:rPr>
          <w:rFonts w:eastAsia="Times New Roman"/>
          <w:i/>
          <w:lang w:eastAsia="en-US"/>
        </w:rPr>
        <w:t xml:space="preserve"> </w:t>
      </w:r>
      <w:r w:rsidR="00045C1A" w:rsidRPr="00045C1A">
        <w:rPr>
          <w:rFonts w:ascii="Courier New" w:eastAsia="Times New Roman" w:hAnsi="Courier New" w:cs="Courier New"/>
          <w:b/>
          <w:i/>
          <w:sz w:val="20"/>
          <w:lang w:eastAsia="en-US"/>
        </w:rPr>
        <w:t>~/ansible/contrib/inventory/azure_rm.ini</w:t>
      </w:r>
      <w:r w:rsidRPr="00045C1A">
        <w:rPr>
          <w:rFonts w:eastAsia="Times New Roman"/>
          <w:i/>
          <w:lang w:eastAsia="en-US"/>
        </w:rPr>
        <w:t xml:space="preserve"> with a text editor such as vi.</w:t>
      </w:r>
      <w:r w:rsidR="00045C1A">
        <w:rPr>
          <w:rFonts w:eastAsia="Times New Roman"/>
          <w:i/>
          <w:lang w:eastAsia="en-US"/>
        </w:rPr>
        <w:t xml:space="preserve"> Note that you can filter not only per resource group, but per location, and more importantly, per tag.</w:t>
      </w:r>
    </w:p>
    <w:p w14:paraId="44C8E856" w14:textId="6DF97E8A" w:rsidR="00A92114" w:rsidRPr="00A20DF6" w:rsidRDefault="00A92114" w:rsidP="00EF3D51">
      <w:pPr>
        <w:pStyle w:val="ListParagraph"/>
        <w:numPr>
          <w:ilvl w:val="0"/>
          <w:numId w:val="10"/>
        </w:numPr>
        <w:shd w:val="clear" w:color="auto" w:fill="FFFFFF"/>
        <w:tabs>
          <w:tab w:val="num" w:pos="90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You can actually do much more with ansible, such as running any command on all the VMs returned by the dynamic inventory script, in this case “</w:t>
      </w:r>
      <w:r w:rsidRPr="00A92114">
        <w:rPr>
          <w:rFonts w:ascii="Courier New" w:eastAsia="Times New Roman" w:hAnsi="Courier New" w:cs="Courier New"/>
          <w:sz w:val="20"/>
          <w:szCs w:val="20"/>
          <w:lang w:eastAsia="en-US"/>
        </w:rPr>
        <w:t>/bin/uname -a</w:t>
      </w:r>
      <w:r>
        <w:rPr>
          <w:rFonts w:ascii="Calibri" w:eastAsia="Times New Roman" w:hAnsi="Calibri" w:cs="Calibri"/>
          <w:lang w:eastAsia="en-US"/>
        </w:rPr>
        <w:t xml:space="preserve">” </w:t>
      </w:r>
    </w:p>
    <w:p w14:paraId="1CBACCC9" w14:textId="5500461C" w:rsidR="00A92114" w:rsidRPr="00A92114" w:rsidRDefault="00045C1A" w:rsidP="00A9211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ansible -i ~</w:t>
      </w:r>
      <w:r w:rsidRPr="00045C1A">
        <w:rPr>
          <w:rFonts w:ascii="Courier New" w:eastAsia="Times New Roman" w:hAnsi="Courier New" w:cs="Courier New"/>
          <w:b/>
          <w:bCs/>
          <w:color w:val="000000"/>
          <w:sz w:val="20"/>
          <w:szCs w:val="20"/>
          <w:lang w:eastAsia="en-US"/>
        </w:rPr>
        <w:t>/ansible/contrib/inventory/azure_rm.py</w:t>
      </w:r>
      <w:r w:rsidR="00A92114" w:rsidRPr="00A92114">
        <w:rPr>
          <w:rFonts w:ascii="Courier New" w:eastAsia="Times New Roman" w:hAnsi="Courier New" w:cs="Courier New"/>
          <w:b/>
          <w:bCs/>
          <w:color w:val="000000"/>
          <w:sz w:val="20"/>
          <w:szCs w:val="20"/>
          <w:lang w:eastAsia="en-US"/>
        </w:rPr>
        <w:t xml:space="preserve"> all -m shell -a "/bin/uname -a"</w:t>
      </w:r>
    </w:p>
    <w:p w14:paraId="78D1772B" w14:textId="39D64B58" w:rsidR="00A20DF6" w:rsidRDefault="00045C1A" w:rsidP="00A20DF6">
      <w:pPr>
        <w:shd w:val="clear" w:color="auto" w:fill="FFFFFF"/>
        <w:spacing w:before="0" w:after="240" w:line="339" w:lineRule="atLeast"/>
        <w:jc w:val="both"/>
        <w:rPr>
          <w:rFonts w:eastAsia="Times New Roman"/>
          <w: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the command "uname -a" returns some information about the machine where it is executed, such as the Kernel version, the date and time and the CPU architecture</w:t>
      </w:r>
    </w:p>
    <w:p w14:paraId="6D154B34" w14:textId="1B95D94B" w:rsidR="00045C1A" w:rsidRDefault="00045C1A" w:rsidP="00A20DF6">
      <w:pPr>
        <w:shd w:val="clear" w:color="auto" w:fill="FFFFFF"/>
        <w:spacing w:before="0" w:after="240" w:line="339" w:lineRule="atLeast"/>
        <w:jc w:val="both"/>
        <w:rPr>
          <w:rFonts w:ascii="Calibri" w:eastAsia="Times New Roman" w:hAnsi="Calibri" w:cs="Calibri"/>
          <w:lang w:val="en" w:eastAsia="en-US"/>
        </w:rPr>
      </w:pPr>
    </w:p>
    <w:p w14:paraId="4195B00F" w14:textId="77777777" w:rsidR="00643BC3" w:rsidRDefault="00643BC3" w:rsidP="00643BC3">
      <w:pPr>
        <w:spacing w:before="0" w:line="240" w:lineRule="auto"/>
        <w:textAlignment w:val="center"/>
      </w:pPr>
    </w:p>
    <w:p w14:paraId="269017D4"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0EED478"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53CBEB29" w14:textId="00984A3C"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Dynamic Inventory is an Ansible feature that allows for a certain operation to be executed on a list of VMs which is not defined statically, but is evaluated at execution time. For example, on all VMs in Azure in a certain resource group or a certain location.</w:t>
      </w:r>
    </w:p>
    <w:p w14:paraId="51096693" w14:textId="77777777" w:rsidR="00643BC3" w:rsidRDefault="00643BC3" w:rsidP="00643BC3">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EBDD9A7" w14:textId="42E75442" w:rsidR="00643BC3" w:rsidRPr="00643BC3" w:rsidRDefault="00643BC3" w:rsidP="00A20DF6">
      <w:pPr>
        <w:shd w:val="clear" w:color="auto" w:fill="FFFFFF"/>
        <w:spacing w:before="0" w:after="240" w:line="339" w:lineRule="atLeast"/>
        <w:jc w:val="both"/>
        <w:rPr>
          <w:rFonts w:ascii="Calibri" w:eastAsia="Times New Roman" w:hAnsi="Calibri" w:cs="Calibri"/>
          <w:lang w:eastAsia="en-US"/>
        </w:rPr>
      </w:pPr>
    </w:p>
    <w:p w14:paraId="3F983275" w14:textId="77777777" w:rsidR="00643BC3" w:rsidRPr="005323C0" w:rsidRDefault="00643BC3" w:rsidP="00A20DF6">
      <w:pPr>
        <w:shd w:val="clear" w:color="auto" w:fill="FFFFFF"/>
        <w:spacing w:before="0" w:after="240" w:line="339" w:lineRule="atLeast"/>
        <w:jc w:val="both"/>
        <w:rPr>
          <w:rFonts w:ascii="Calibri" w:eastAsia="Times New Roman" w:hAnsi="Calibri" w:cs="Calibri"/>
          <w:lang w:val="en" w:eastAsia="en-US"/>
        </w:rPr>
      </w:pPr>
    </w:p>
    <w:p w14:paraId="601FE4D5"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075B9997" w:rsidR="00A20DF6" w:rsidRPr="00122300" w:rsidRDefault="00A20DF6" w:rsidP="00A20DF6">
      <w:pPr>
        <w:pStyle w:val="Heading1"/>
        <w:tabs>
          <w:tab w:val="left" w:pos="5318"/>
        </w:tabs>
      </w:pPr>
      <w:bookmarkStart w:id="7" w:name="_Toc484560604"/>
      <w:r>
        <w:lastRenderedPageBreak/>
        <w:t>Lab 5: Creating a VM using an Ansible Playbook</w:t>
      </w:r>
      <w:bookmarkEnd w:id="7"/>
    </w:p>
    <w:p w14:paraId="3770A928" w14:textId="0A16C52C" w:rsidR="00A20DF6" w:rsidRDefault="00A20DF6" w:rsidP="00A20DF6">
      <w:pPr>
        <w:shd w:val="clear" w:color="auto" w:fill="FFFFFF"/>
        <w:spacing w:before="0" w:after="240" w:line="339" w:lineRule="atLeast"/>
        <w:jc w:val="both"/>
        <w:rPr>
          <w:rFonts w:ascii="Calibri" w:eastAsia="Times New Roman" w:hAnsi="Calibri" w:cs="Calibri"/>
          <w:color w:val="333333"/>
          <w:lang w:val="en" w:eastAsia="en-US"/>
        </w:rPr>
      </w:pPr>
    </w:p>
    <w:p w14:paraId="2696CF46" w14:textId="0C1A4A4A" w:rsidR="00A20DF6" w:rsidRDefault="00A20DF6" w:rsidP="00A20DF6">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color w:val="333333"/>
          <w:lang w:val="en" w:eastAsia="en-US"/>
        </w:rPr>
        <w:t xml:space="preserve">Now that we have Ansible up and running, we can deploy our first playbook in order to create a VM. This playbook will not be executed using the dynamic inventory function, but on the localhost. This will trigger the necessary calls to Azure so that all required objects are created. We will be using the playbook example that was cloned from the Github repository for this lab in previous sections, which you should have stored in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color w:val="333333"/>
          <w:lang w:val="en" w:eastAsia="en-US"/>
        </w:rPr>
        <w:t>.</w:t>
      </w:r>
    </w:p>
    <w:p w14:paraId="470DD40D" w14:textId="257DDAAB" w:rsidR="00A20DF6" w:rsidRDefault="00A20DF6"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need to change the public SSH key that you will find inside of </w:t>
      </w:r>
      <w:r w:rsidRPr="00A20DF6">
        <w:rPr>
          <w:rFonts w:ascii="Courier New" w:eastAsia="Times New Roman" w:hAnsi="Courier New" w:cs="Courier New"/>
          <w:b/>
          <w:color w:val="333333"/>
          <w:sz w:val="20"/>
          <w:szCs w:val="20"/>
          <w:lang w:val="en" w:eastAsia="en-US"/>
        </w:rPr>
        <w:t>~/</w:t>
      </w:r>
      <w:r w:rsidR="00F727DE">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ascii="Calibri" w:eastAsia="Times New Roman" w:hAnsi="Calibri" w:cs="Calibri"/>
          <w:lang w:eastAsia="en-US"/>
        </w:rPr>
        <w:t xml:space="preserve"> with your own key, which you can find using this command:</w:t>
      </w:r>
    </w:p>
    <w:p w14:paraId="39F77268" w14:textId="21D858B7" w:rsidR="00A20DF6" w:rsidRPr="00A20DF6" w:rsidRDefault="00A20DF6" w:rsidP="00A20DF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A20DF6">
        <w:rPr>
          <w:rFonts w:ascii="Courier New" w:eastAsia="Times New Roman" w:hAnsi="Courier New" w:cs="Courier New"/>
          <w:b/>
          <w:bCs/>
          <w:color w:val="000000"/>
          <w:sz w:val="20"/>
          <w:szCs w:val="20"/>
          <w:lang w:eastAsia="en-US"/>
        </w:rPr>
        <w:t>cat ~/.ssh/id_rsa.pub</w:t>
      </w:r>
    </w:p>
    <w:p w14:paraId="6A8163C9" w14:textId="6DD505A2" w:rsidR="00045C1A" w:rsidRPr="00045C1A" w:rsidRDefault="00045C1A" w:rsidP="00045C1A">
      <w:pPr>
        <w:shd w:val="clear" w:color="auto" w:fill="FFFFFF"/>
        <w:spacing w:before="0" w:after="240" w:line="339" w:lineRule="atLeast"/>
        <w:jc w:val="both"/>
        <w:rPr>
          <w:rFonts w:ascii="Calibri" w:eastAsia="Times New Roman" w:hAnsi="Calibri" w:cs="Calibri"/>
          <w:lang w:eastAsia="en-US"/>
        </w:rPr>
      </w:pPr>
      <w:r w:rsidRPr="00045C1A">
        <w:rPr>
          <w:rFonts w:eastAsia="Times New Roman"/>
          <w:b/>
          <w:i/>
          <w:lang w:eastAsia="en-US"/>
        </w:rPr>
        <w:t>Note</w:t>
      </w:r>
      <w:r w:rsidRPr="00045C1A">
        <w:rPr>
          <w:rFonts w:eastAsia="Times New Roman"/>
          <w:i/>
          <w:lang w:eastAsia="en-US"/>
        </w:rPr>
        <w:t xml:space="preserve">: </w:t>
      </w:r>
      <w:r>
        <w:rPr>
          <w:rFonts w:eastAsia="Times New Roman"/>
          <w:i/>
          <w:lang w:eastAsia="en-US"/>
        </w:rPr>
        <w:t xml:space="preserve">edit the file </w:t>
      </w:r>
      <w:r w:rsidRPr="00A20DF6">
        <w:rPr>
          <w:rFonts w:ascii="Courier New" w:eastAsia="Times New Roman" w:hAnsi="Courier New" w:cs="Courier New"/>
          <w:b/>
          <w:color w:val="333333"/>
          <w:sz w:val="20"/>
          <w:szCs w:val="20"/>
          <w:lang w:val="en" w:eastAsia="en-US"/>
        </w:rPr>
        <w:t>~/</w:t>
      </w:r>
      <w:r>
        <w:rPr>
          <w:rFonts w:ascii="Courier New" w:eastAsia="Times New Roman" w:hAnsi="Courier New" w:cs="Courier New"/>
          <w:b/>
          <w:color w:val="333333"/>
          <w:sz w:val="20"/>
          <w:szCs w:val="20"/>
          <w:lang w:val="en" w:eastAsia="en-US"/>
        </w:rPr>
        <w:t>ansible-azure-lab</w:t>
      </w:r>
      <w:r w:rsidRPr="00A20DF6">
        <w:rPr>
          <w:rFonts w:ascii="Courier New" w:eastAsia="Times New Roman" w:hAnsi="Courier New" w:cs="Courier New"/>
          <w:b/>
          <w:color w:val="333333"/>
          <w:sz w:val="20"/>
          <w:szCs w:val="20"/>
          <w:lang w:val="en" w:eastAsia="en-US"/>
        </w:rPr>
        <w:t>/new_vm_web.yml</w:t>
      </w:r>
      <w:r>
        <w:rPr>
          <w:rFonts w:eastAsia="Times New Roman"/>
          <w:i/>
          <w:lang w:eastAsia="en-US"/>
        </w:rPr>
        <w:t xml:space="preserve"> with a text editor such as vi from the command line</w:t>
      </w:r>
      <w:r w:rsidR="0093135B">
        <w:rPr>
          <w:rFonts w:eastAsia="Times New Roman"/>
          <w:i/>
          <w:lang w:eastAsia="en-US"/>
        </w:rPr>
        <w:t xml:space="preserve">. You can find the SSH string towards the end. </w:t>
      </w:r>
      <w:r w:rsidR="00710D02">
        <w:rPr>
          <w:rFonts w:eastAsia="Times New Roman"/>
          <w:i/>
          <w:lang w:eastAsia="en-US"/>
        </w:rPr>
        <w:t>It is important that the username matches the user name in your ansibleMaster VM ("lab-user", if you followed the lab guide correctly)</w:t>
      </w:r>
    </w:p>
    <w:p w14:paraId="650F4797" w14:textId="765C9906" w:rsidR="00A20DF6"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use the following commands to </w:t>
      </w:r>
      <w:r w:rsidR="0093135B">
        <w:rPr>
          <w:rFonts w:ascii="Calibri" w:eastAsia="Times New Roman" w:hAnsi="Calibri" w:cs="Calibri"/>
          <w:lang w:eastAsia="en-US"/>
        </w:rPr>
        <w:t xml:space="preserve">double check the vnet and subnet that were used to create the master VM. </w:t>
      </w:r>
      <w:r>
        <w:rPr>
          <w:rFonts w:ascii="Calibri" w:eastAsia="Times New Roman" w:hAnsi="Calibri" w:cs="Calibri"/>
          <w:lang w:eastAsia="en-US"/>
        </w:rPr>
        <w:t>that information (note that the outputs have been truncated so that they fit to the width of this document)</w:t>
      </w:r>
      <w:r w:rsidR="003A3084">
        <w:rPr>
          <w:rFonts w:ascii="Calibri" w:eastAsia="Times New Roman" w:hAnsi="Calibri" w:cs="Calibri"/>
          <w:lang w:eastAsia="en-US"/>
        </w:rPr>
        <w:t xml:space="preserve">. </w:t>
      </w:r>
    </w:p>
    <w:p w14:paraId="71B4B424" w14:textId="54E44DA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list -o table</w:t>
      </w:r>
    </w:p>
    <w:p w14:paraId="3C6FB26E"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Location    Name         ProvisioningState    ResourceGroup    ResourceGuid</w:t>
      </w:r>
    </w:p>
    <w:p w14:paraId="241CE86D" w14:textId="5AEF12D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  -------------</w:t>
      </w:r>
    </w:p>
    <w:p w14:paraId="6AF38C43" w14:textId="119EB7EF"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20"/>
          <w:szCs w:val="20"/>
          <w:lang w:eastAsia="en-US"/>
        </w:rPr>
      </w:pPr>
      <w:r w:rsidRPr="0093135B">
        <w:rPr>
          <w:rFonts w:ascii="Courier New" w:eastAsia="Times New Roman" w:hAnsi="Courier New" w:cs="Courier New"/>
          <w:bCs/>
          <w:color w:val="000000"/>
          <w:sz w:val="18"/>
          <w:szCs w:val="20"/>
          <w:lang w:eastAsia="en-US"/>
        </w:rPr>
        <w:t xml:space="preserve">westeurope  </w:t>
      </w:r>
      <w:r w:rsidR="00E13B43">
        <w:rPr>
          <w:rFonts w:ascii="Courier New" w:eastAsia="Times New Roman" w:hAnsi="Courier New" w:cs="Courier New"/>
          <w:b/>
          <w:bCs/>
          <w:color w:val="FF0000"/>
          <w:sz w:val="18"/>
          <w:szCs w:val="20"/>
          <w:lang w:eastAsia="en-US"/>
        </w:rPr>
        <w:t>ansibleV</w:t>
      </w:r>
      <w:r w:rsidR="00E13B43" w:rsidRPr="00DC18B1">
        <w:rPr>
          <w:rFonts w:ascii="Courier New" w:eastAsia="Times New Roman" w:hAnsi="Courier New" w:cs="Courier New"/>
          <w:b/>
          <w:bCs/>
          <w:color w:val="FF0000"/>
          <w:sz w:val="18"/>
          <w:szCs w:val="20"/>
          <w:lang w:eastAsia="en-US"/>
        </w:rPr>
        <w:t>net</w:t>
      </w:r>
      <w:r w:rsidRPr="0093135B">
        <w:rPr>
          <w:rFonts w:ascii="Courier New" w:eastAsia="Times New Roman" w:hAnsi="Courier New" w:cs="Courier New"/>
          <w:bCs/>
          <w:color w:val="000000"/>
          <w:sz w:val="18"/>
          <w:szCs w:val="20"/>
          <w:lang w:eastAsia="en-US"/>
        </w:rPr>
        <w:t xml:space="preserve">  Succeeded            ansiblelab       ...</w:t>
      </w:r>
    </w:p>
    <w:p w14:paraId="08FF5CC3" w14:textId="35467300"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r>
        <w:rPr>
          <w:rFonts w:ascii="Calibri" w:eastAsia="Times New Roman" w:hAnsi="Calibri" w:cs="Calibri"/>
          <w:lang w:eastAsia="en-US"/>
        </w:rPr>
        <w:tab/>
      </w:r>
    </w:p>
    <w:p w14:paraId="5578C5AD" w14:textId="598633E5"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3135B">
        <w:rPr>
          <w:rFonts w:ascii="Courier New" w:eastAsia="Times New Roman" w:hAnsi="Courier New" w:cs="Courier New"/>
          <w:b/>
          <w:bCs/>
          <w:color w:val="000000"/>
          <w:sz w:val="18"/>
          <w:szCs w:val="20"/>
          <w:lang w:eastAsia="en-US"/>
        </w:rPr>
        <w:t>az network vnet subnet list --vnet-name ansibleVnet -o table</w:t>
      </w:r>
    </w:p>
    <w:p w14:paraId="154452F8"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AddressPrefix    Name           ProvisioningState    ResourceGroup</w:t>
      </w:r>
    </w:p>
    <w:p w14:paraId="792FB4C1" w14:textId="77777777" w:rsidR="0093135B"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  -------------------  ---------------</w:t>
      </w:r>
    </w:p>
    <w:p w14:paraId="3B332C18" w14:textId="6371B679" w:rsidR="00EF3D51" w:rsidRPr="0093135B" w:rsidRDefault="0093135B" w:rsidP="00931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3135B">
        <w:rPr>
          <w:rFonts w:ascii="Courier New" w:eastAsia="Times New Roman" w:hAnsi="Courier New" w:cs="Courier New"/>
          <w:bCs/>
          <w:color w:val="000000"/>
          <w:sz w:val="18"/>
          <w:szCs w:val="20"/>
          <w:lang w:eastAsia="en-US"/>
        </w:rPr>
        <w:t xml:space="preserve">192.168.1.0/24   </w:t>
      </w:r>
      <w:r w:rsidR="00E13B43">
        <w:rPr>
          <w:rFonts w:ascii="Courier New" w:eastAsia="Times New Roman" w:hAnsi="Courier New" w:cs="Courier New"/>
          <w:b/>
          <w:bCs/>
          <w:color w:val="00B0F0"/>
          <w:sz w:val="18"/>
          <w:szCs w:val="20"/>
          <w:lang w:eastAsia="en-US"/>
        </w:rPr>
        <w:t>ansibleSubnet</w:t>
      </w:r>
      <w:r w:rsidRPr="0093135B">
        <w:rPr>
          <w:rFonts w:ascii="Courier New" w:eastAsia="Times New Roman" w:hAnsi="Courier New" w:cs="Courier New"/>
          <w:bCs/>
          <w:color w:val="000000"/>
          <w:sz w:val="18"/>
          <w:szCs w:val="20"/>
          <w:lang w:eastAsia="en-US"/>
        </w:rPr>
        <w:t xml:space="preserve">  Succeeded            ansiblelab</w:t>
      </w:r>
    </w:p>
    <w:p w14:paraId="32FB9E11" w14:textId="11681AE8" w:rsidR="00EF3D51" w:rsidRPr="00EF3D51" w:rsidRDefault="00EF3D51" w:rsidP="00EF3D51">
      <w:pPr>
        <w:shd w:val="clear" w:color="auto" w:fill="FFFFFF"/>
        <w:spacing w:before="0" w:after="240" w:line="339" w:lineRule="atLeast"/>
        <w:jc w:val="both"/>
        <w:rPr>
          <w:rFonts w:ascii="Calibri" w:eastAsia="Times New Roman" w:hAnsi="Calibri" w:cs="Calibri"/>
          <w:lang w:eastAsia="en-US"/>
        </w:rPr>
      </w:pPr>
    </w:p>
    <w:p w14:paraId="4AEC81EC" w14:textId="21109ED2" w:rsidR="00EF3D51" w:rsidRDefault="00EF3D51"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Now we have all the information we need, and we can run all playbook with all required </w:t>
      </w:r>
      <w:r w:rsidR="00DC18B1">
        <w:rPr>
          <w:rFonts w:ascii="Calibri" w:eastAsia="Times New Roman" w:hAnsi="Calibri" w:cs="Calibri"/>
          <w:lang w:eastAsia="en-US"/>
        </w:rPr>
        <w:t>variables</w:t>
      </w:r>
      <w:r>
        <w:rPr>
          <w:rFonts w:ascii="Calibri" w:eastAsia="Times New Roman" w:hAnsi="Calibri" w:cs="Calibri"/>
          <w:lang w:eastAsia="en-US"/>
        </w:rPr>
        <w:t xml:space="preserve">. Note that </w:t>
      </w:r>
      <w:r w:rsidR="00DC18B1">
        <w:rPr>
          <w:rFonts w:ascii="Calibri" w:eastAsia="Times New Roman" w:hAnsi="Calibri" w:cs="Calibri"/>
          <w:lang w:eastAsia="en-US"/>
        </w:rPr>
        <w:t>variables</w:t>
      </w:r>
      <w:r>
        <w:rPr>
          <w:rFonts w:ascii="Calibri" w:eastAsia="Times New Roman" w:hAnsi="Calibri" w:cs="Calibri"/>
          <w:lang w:eastAsia="en-US"/>
        </w:rPr>
        <w:t xml:space="preserve"> can be defined inside of playbooks, or can be entered at runtime along the ansible-playbook command</w:t>
      </w:r>
      <w:r w:rsidR="00DC18B1">
        <w:rPr>
          <w:rFonts w:ascii="Calibri" w:eastAsia="Times New Roman" w:hAnsi="Calibri" w:cs="Calibri"/>
          <w:lang w:eastAsia="en-US"/>
        </w:rPr>
        <w:t xml:space="preserve"> with the “</w:t>
      </w:r>
      <w:r w:rsidR="00DC18B1" w:rsidRPr="00DC18B1">
        <w:rPr>
          <w:rFonts w:ascii="Courier New" w:eastAsia="Times New Roman" w:hAnsi="Courier New" w:cs="Courier New"/>
          <w:b/>
          <w:sz w:val="20"/>
          <w:lang w:eastAsia="en-US"/>
        </w:rPr>
        <w:t>--extra-vars</w:t>
      </w:r>
      <w:r w:rsidR="00DC18B1">
        <w:rPr>
          <w:rFonts w:ascii="Calibri" w:eastAsia="Times New Roman" w:hAnsi="Calibri" w:cs="Calibri"/>
          <w:lang w:eastAsia="en-US"/>
        </w:rPr>
        <w:t xml:space="preserve">” option. As VM name please </w:t>
      </w:r>
      <w:r w:rsidR="00DC18B1">
        <w:rPr>
          <w:rFonts w:ascii="Calibri" w:eastAsia="Times New Roman" w:hAnsi="Calibri" w:cs="Calibri"/>
          <w:lang w:eastAsia="en-US"/>
        </w:rPr>
        <w:lastRenderedPageBreak/>
        <w:t xml:space="preserve">use </w:t>
      </w:r>
      <w:r w:rsidR="00DC18B1" w:rsidRPr="00E13B43">
        <w:rPr>
          <w:rFonts w:ascii="Calibri" w:eastAsia="Times New Roman" w:hAnsi="Calibri" w:cs="Calibri"/>
          <w:b/>
          <w:color w:val="00B050"/>
          <w:lang w:eastAsia="en-US"/>
        </w:rPr>
        <w:t>only lower case letters and numbers</w:t>
      </w:r>
      <w:r w:rsidR="00DC18B1" w:rsidRPr="00E13B43">
        <w:rPr>
          <w:rFonts w:ascii="Calibri" w:eastAsia="Times New Roman" w:hAnsi="Calibri" w:cs="Calibri"/>
          <w:color w:val="00B050"/>
          <w:lang w:eastAsia="en-US"/>
        </w:rPr>
        <w:t xml:space="preserve"> </w:t>
      </w:r>
      <w:r w:rsidR="00DC18B1">
        <w:rPr>
          <w:rFonts w:ascii="Calibri" w:eastAsia="Times New Roman" w:hAnsi="Calibri" w:cs="Calibri"/>
          <w:lang w:eastAsia="en-US"/>
        </w:rPr>
        <w:t xml:space="preserve">(no hyphens, underscore signs or upper case letters), and a unique name, for example, </w:t>
      </w:r>
      <w:r w:rsidR="00E13B43">
        <w:rPr>
          <w:rFonts w:ascii="Calibri" w:eastAsia="Times New Roman" w:hAnsi="Calibri" w:cs="Calibri"/>
          <w:lang w:eastAsia="en-US"/>
        </w:rPr>
        <w:t>using</w:t>
      </w:r>
      <w:r w:rsidR="00DC18B1">
        <w:rPr>
          <w:rFonts w:ascii="Calibri" w:eastAsia="Times New Roman" w:hAnsi="Calibri" w:cs="Calibri"/>
          <w:lang w:eastAsia="en-US"/>
        </w:rPr>
        <w:t xml:space="preserve"> your birthday</w:t>
      </w:r>
      <w:r w:rsidR="00E13B43">
        <w:rPr>
          <w:rFonts w:ascii="Calibri" w:eastAsia="Times New Roman" w:hAnsi="Calibri" w:cs="Calibri"/>
          <w:lang w:eastAsia="en-US"/>
        </w:rPr>
        <w:t xml:space="preserve"> as suffix</w:t>
      </w:r>
      <w:r w:rsidR="00DC18B1">
        <w:rPr>
          <w:rFonts w:ascii="Calibri" w:eastAsia="Times New Roman" w:hAnsi="Calibri" w:cs="Calibri"/>
          <w:lang w:eastAsia="en-US"/>
        </w:rPr>
        <w:t>).</w:t>
      </w:r>
    </w:p>
    <w:p w14:paraId="5E49B6EF" w14:textId="2275334B" w:rsidR="00EF3D51" w:rsidRDefault="00EF3D51" w:rsidP="00EF3D5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EF3D51">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EF3D51">
        <w:rPr>
          <w:rFonts w:ascii="Courier New" w:eastAsia="Times New Roman" w:hAnsi="Courier New" w:cs="Courier New"/>
          <w:b/>
          <w:bCs/>
          <w:color w:val="000000"/>
          <w:sz w:val="18"/>
          <w:szCs w:val="20"/>
          <w:lang w:eastAsia="en-US"/>
        </w:rPr>
        <w:t>/new_vm_web.yml --extra-vars "vmname=</w:t>
      </w:r>
      <w:r w:rsidRPr="00E13B43">
        <w:rPr>
          <w:rFonts w:ascii="Courier New" w:eastAsia="Times New Roman" w:hAnsi="Courier New" w:cs="Courier New"/>
          <w:b/>
          <w:bCs/>
          <w:color w:val="00B050"/>
          <w:sz w:val="18"/>
          <w:szCs w:val="20"/>
          <w:lang w:eastAsia="en-US"/>
        </w:rPr>
        <w:t>web</w:t>
      </w:r>
      <w:r w:rsidR="00E13B43" w:rsidRPr="00E13B43">
        <w:rPr>
          <w:rFonts w:ascii="Courier New" w:eastAsia="Times New Roman" w:hAnsi="Courier New" w:cs="Courier New"/>
          <w:b/>
          <w:bCs/>
          <w:color w:val="00B050"/>
          <w:sz w:val="18"/>
          <w:szCs w:val="20"/>
          <w:lang w:eastAsia="en-US"/>
        </w:rPr>
        <w:t>1</w:t>
      </w:r>
      <w:r w:rsidR="00E13B43">
        <w:rPr>
          <w:rFonts w:ascii="Courier New" w:eastAsia="Times New Roman" w:hAnsi="Courier New" w:cs="Courier New"/>
          <w:b/>
          <w:bCs/>
          <w:color w:val="00B050"/>
          <w:sz w:val="18"/>
          <w:szCs w:val="20"/>
          <w:lang w:eastAsia="en-US"/>
        </w:rPr>
        <w:t>9761013</w:t>
      </w:r>
      <w:r w:rsidRPr="00EF3D51">
        <w:rPr>
          <w:rFonts w:ascii="Courier New" w:eastAsia="Times New Roman" w:hAnsi="Courier New" w:cs="Courier New"/>
          <w:b/>
          <w:bCs/>
          <w:color w:val="000000"/>
          <w:sz w:val="18"/>
          <w:szCs w:val="20"/>
          <w:lang w:eastAsia="en-US"/>
        </w:rPr>
        <w:t xml:space="preserve"> resgrp=ansiblelab vnet=</w:t>
      </w:r>
      <w:r w:rsidR="00E13B43">
        <w:rPr>
          <w:rFonts w:ascii="Courier New" w:eastAsia="Times New Roman" w:hAnsi="Courier New" w:cs="Courier New"/>
          <w:b/>
          <w:bCs/>
          <w:color w:val="FF0000"/>
          <w:sz w:val="18"/>
          <w:szCs w:val="20"/>
          <w:lang w:eastAsia="en-US"/>
        </w:rPr>
        <w:t>ansibleV</w:t>
      </w:r>
      <w:r w:rsidRPr="00DC18B1">
        <w:rPr>
          <w:rFonts w:ascii="Courier New" w:eastAsia="Times New Roman" w:hAnsi="Courier New" w:cs="Courier New"/>
          <w:b/>
          <w:bCs/>
          <w:color w:val="FF0000"/>
          <w:sz w:val="18"/>
          <w:szCs w:val="20"/>
          <w:lang w:eastAsia="en-US"/>
        </w:rPr>
        <w:t>net</w:t>
      </w:r>
      <w:r w:rsidRPr="00EF3D51">
        <w:rPr>
          <w:rFonts w:ascii="Courier New" w:eastAsia="Times New Roman" w:hAnsi="Courier New" w:cs="Courier New"/>
          <w:b/>
          <w:bCs/>
          <w:color w:val="000000"/>
          <w:sz w:val="18"/>
          <w:szCs w:val="20"/>
          <w:lang w:eastAsia="en-US"/>
        </w:rPr>
        <w:t xml:space="preserve"> subnet=</w:t>
      </w:r>
      <w:r w:rsidR="00E13B43">
        <w:rPr>
          <w:rFonts w:ascii="Courier New" w:eastAsia="Times New Roman" w:hAnsi="Courier New" w:cs="Courier New"/>
          <w:b/>
          <w:bCs/>
          <w:color w:val="00B0F0"/>
          <w:sz w:val="18"/>
          <w:szCs w:val="20"/>
          <w:lang w:eastAsia="en-US"/>
        </w:rPr>
        <w:t>ansibleSubnet</w:t>
      </w:r>
      <w:r w:rsidRPr="00EF3D51">
        <w:rPr>
          <w:rFonts w:ascii="Courier New" w:eastAsia="Times New Roman" w:hAnsi="Courier New" w:cs="Courier New"/>
          <w:b/>
          <w:bCs/>
          <w:color w:val="000000"/>
          <w:sz w:val="18"/>
          <w:szCs w:val="20"/>
          <w:lang w:eastAsia="en-US"/>
        </w:rPr>
        <w:t>"</w:t>
      </w:r>
    </w:p>
    <w:p w14:paraId="090CF97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[WARNING]: provided hosts list is empty, only localhost is available                                                                                                           </w:t>
      </w:r>
    </w:p>
    <w:p w14:paraId="6D4121D0" w14:textId="4D79753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BB0D57" w14:textId="455CB340"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PLAY [CREATE VM PLAYBOOK] *****************************************************</w:t>
      </w:r>
      <w:r w:rsidR="006B56AF">
        <w:rPr>
          <w:rFonts w:ascii="Courier New" w:eastAsia="Times New Roman" w:hAnsi="Courier New" w:cs="Courier New"/>
          <w:bCs/>
          <w:color w:val="000000"/>
          <w:sz w:val="18"/>
          <w:szCs w:val="20"/>
          <w:lang w:eastAsia="en-US"/>
        </w:rPr>
        <w:t>****</w:t>
      </w:r>
    </w:p>
    <w:p w14:paraId="00FBA84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173BEBA" w14:textId="282AB98D"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[debug] ***********************************************************************************</w:t>
      </w:r>
    </w:p>
    <w:p w14:paraId="6068C6FA"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ok: [localhost] =&gt; {                                                                                                                                                            </w:t>
      </w:r>
    </w:p>
    <w:p w14:paraId="2EA64F3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"changed": false,                                                                                                                                                           </w:t>
      </w:r>
    </w:p>
    <w:p w14:paraId="3D39EE7C" w14:textId="0EE2AB8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"msg": "Public DNS name </w:t>
      </w:r>
      <w:r w:rsidR="0024699F">
        <w:rPr>
          <w:rFonts w:ascii="Courier New" w:eastAsia="Times New Roman" w:hAnsi="Courier New" w:cs="Courier New"/>
          <w:bCs/>
          <w:color w:val="000000"/>
          <w:sz w:val="18"/>
          <w:szCs w:val="20"/>
          <w:lang w:eastAsia="en-US"/>
        </w:rPr>
        <w:t>your-vm-name</w:t>
      </w:r>
      <w:r w:rsidRPr="00E13B43">
        <w:rPr>
          <w:rFonts w:ascii="Courier New" w:eastAsia="Times New Roman" w:hAnsi="Courier New" w:cs="Courier New"/>
          <w:bCs/>
          <w:color w:val="000000"/>
          <w:sz w:val="18"/>
          <w:szCs w:val="20"/>
          <w:lang w:eastAsia="en-US"/>
        </w:rPr>
        <w:t xml:space="preserve">.westeurope.cloudapp.azure.com resolved to IP NXDOMAIN. "                                                                              </w:t>
      </w:r>
    </w:p>
    <w:p w14:paraId="727EEE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A8CB9B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3BD624B" w14:textId="3EB5CEFF"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[Check if DNS is taken] ***********************************************************************************</w:t>
      </w:r>
    </w:p>
    <w:p w14:paraId="2370B5A8"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skipping: [localhost]                                                                                                                                                           </w:t>
      </w:r>
    </w:p>
    <w:p w14:paraId="35F5C2C7"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303E107B" w14:textId="038B7386"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storage account] ***********************************************************************************</w:t>
      </w:r>
    </w:p>
    <w:p w14:paraId="580AFD66"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38A80D2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220DFFAB" w14:textId="2A004173"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security group that allows SSH and HTTP] ***********************************************************************************</w:t>
      </w:r>
    </w:p>
    <w:p w14:paraId="0E15FCD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7C90B284"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561D74ED" w14:textId="727366A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public IP address] ***********************************************************************************</w:t>
      </w:r>
    </w:p>
    <w:p w14:paraId="431B956B"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1440043D"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76EF4DE1" w14:textId="520AB192"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NIC] ***********************************************************************************</w:t>
      </w:r>
    </w:p>
    <w:p w14:paraId="558BBA0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changed: [localhost]                                                                                                                                                            </w:t>
      </w:r>
    </w:p>
    <w:p w14:paraId="6C6BAF92" w14:textId="77777777" w:rsidR="00E13B43" w:rsidRP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 xml:space="preserve">                                                                                                                                                                                </w:t>
      </w:r>
    </w:p>
    <w:p w14:paraId="053D9732" w14:textId="08C29554" w:rsidR="00E13B43" w:rsidRDefault="00E13B43" w:rsidP="00E13B4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E13B43">
        <w:rPr>
          <w:rFonts w:ascii="Courier New" w:eastAsia="Times New Roman" w:hAnsi="Courier New" w:cs="Courier New"/>
          <w:bCs/>
          <w:color w:val="000000"/>
          <w:sz w:val="18"/>
          <w:szCs w:val="20"/>
          <w:lang w:eastAsia="en-US"/>
        </w:rPr>
        <w:t>TASK [Create VM] ***********************************************************************************</w:t>
      </w:r>
    </w:p>
    <w:p w14:paraId="06CF2DA0"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changed: [localhost]</w:t>
      </w:r>
    </w:p>
    <w:p w14:paraId="5516003B" w14:textId="77777777" w:rsidR="006B56AF" w:rsidRP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p>
    <w:p w14:paraId="2A8FAABA" w14:textId="2413B441" w:rsidR="006B56AF"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B56AF">
        <w:rPr>
          <w:rFonts w:ascii="Courier New" w:eastAsia="Times New Roman" w:hAnsi="Courier New" w:cs="Courier New"/>
          <w:bCs/>
          <w:color w:val="000000"/>
          <w:sz w:val="18"/>
          <w:szCs w:val="20"/>
          <w:lang w:eastAsia="en-US"/>
        </w:rPr>
        <w:t>PLAY RECAP ***********************************************************************************</w:t>
      </w:r>
    </w:p>
    <w:p w14:paraId="2BE761DA" w14:textId="37F0C3AE" w:rsidR="006B56AF" w:rsidRPr="0032035B" w:rsidRDefault="006B56AF" w:rsidP="006B56A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6B56AF">
        <w:rPr>
          <w:rFonts w:ascii="Courier New" w:eastAsia="Times New Roman" w:hAnsi="Courier New" w:cs="Courier New"/>
          <w:bCs/>
          <w:color w:val="000000"/>
          <w:sz w:val="18"/>
          <w:szCs w:val="20"/>
          <w:lang w:eastAsia="en-US"/>
        </w:rPr>
        <w:t xml:space="preserve">localhost                  : </w:t>
      </w:r>
      <w:r w:rsidRPr="0032035B">
        <w:rPr>
          <w:rFonts w:ascii="Courier New" w:eastAsia="Times New Roman" w:hAnsi="Courier New" w:cs="Courier New"/>
          <w:b/>
          <w:bCs/>
          <w:color w:val="000000"/>
          <w:sz w:val="18"/>
          <w:szCs w:val="20"/>
          <w:lang w:eastAsia="en-US"/>
        </w:rPr>
        <w:t>ok=6    changed=5    unreachable=0    failed=0</w:t>
      </w:r>
    </w:p>
    <w:p w14:paraId="2DD13635" w14:textId="4147D9E1" w:rsidR="00E13B43" w:rsidRDefault="00E13B43" w:rsidP="00E13B43">
      <w:pPr>
        <w:shd w:val="clear" w:color="auto" w:fill="FFFFFF"/>
        <w:spacing w:before="0" w:line="339" w:lineRule="atLeast"/>
        <w:jc w:val="both"/>
        <w:rPr>
          <w:rFonts w:eastAsia="Times New Roman"/>
          <w:i/>
          <w:lang w:eastAsia="en-US"/>
        </w:rPr>
      </w:pPr>
      <w:r w:rsidRPr="00E13B43">
        <w:rPr>
          <w:rFonts w:eastAsia="Times New Roman"/>
          <w:b/>
          <w:i/>
          <w:lang w:eastAsia="en-US"/>
        </w:rPr>
        <w:t>Note</w:t>
      </w:r>
      <w:r w:rsidRPr="00E13B43">
        <w:rPr>
          <w:rFonts w:eastAsia="Times New Roman"/>
          <w:i/>
          <w:lang w:eastAsia="en-US"/>
        </w:rPr>
        <w:t>: some errors you might get at this step, if you enter a "wrong" VM name</w:t>
      </w:r>
      <w:r w:rsidR="0032035B">
        <w:rPr>
          <w:rFonts w:eastAsia="Times New Roman"/>
          <w:i/>
          <w:lang w:eastAsia="en-US"/>
        </w:rPr>
        <w:t xml:space="preserve"> (see the appendix for more details)</w:t>
      </w:r>
      <w:r w:rsidRPr="00E13B43">
        <w:rPr>
          <w:rFonts w:eastAsia="Times New Roman"/>
          <w:i/>
          <w:lang w:eastAsia="en-US"/>
        </w:rPr>
        <w:t>:</w:t>
      </w:r>
    </w:p>
    <w:p w14:paraId="34A7EC8C" w14:textId="246D6150" w:rsid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 xml:space="preserve">fatal: [localhost]: FAILED! =&gt; {"changed": false, "failed": true, "msg": "The storage account named </w:t>
      </w:r>
      <w:r w:rsidR="007E4BCD">
        <w:rPr>
          <w:rFonts w:ascii="Courier New" w:eastAsia="Times New Roman" w:hAnsi="Courier New" w:cs="Courier New"/>
          <w:i/>
          <w:sz w:val="16"/>
          <w:lang w:eastAsia="en-US"/>
        </w:rPr>
        <w:t>your-vm-name</w:t>
      </w:r>
      <w:r w:rsidRPr="00E13B43">
        <w:rPr>
          <w:rFonts w:ascii="Courier New" w:eastAsia="Times New Roman" w:hAnsi="Courier New" w:cs="Courier New"/>
          <w:i/>
          <w:sz w:val="16"/>
          <w:lang w:eastAsia="en-US"/>
        </w:rPr>
        <w:t xml:space="preserve"> is already taken. - Reason.already_exists"}</w:t>
      </w:r>
      <w:r w:rsidRPr="00E13B43">
        <w:rPr>
          <w:rFonts w:ascii="Courier New" w:eastAsia="Times New Roman" w:hAnsi="Courier New" w:cs="Courier New"/>
          <w:i/>
          <w:sz w:val="16"/>
          <w:lang w:eastAsia="en-US"/>
        </w:rPr>
        <w:br/>
      </w:r>
      <w:r>
        <w:rPr>
          <w:rFonts w:eastAsia="Times New Roman"/>
          <w:i/>
          <w:lang w:eastAsia="en-US"/>
        </w:rPr>
        <w:t>Resolution: use another name for your VM, that one seems to be already taken</w:t>
      </w:r>
    </w:p>
    <w:p w14:paraId="435AB5F8" w14:textId="4291F31B" w:rsidR="00E13B43" w:rsidRPr="00E13B43" w:rsidRDefault="00E13B43" w:rsidP="00E13B43">
      <w:pPr>
        <w:pStyle w:val="ListParagraph"/>
        <w:numPr>
          <w:ilvl w:val="0"/>
          <w:numId w:val="16"/>
        </w:numPr>
        <w:shd w:val="clear" w:color="auto" w:fill="FFFFFF"/>
        <w:spacing w:before="0" w:line="339" w:lineRule="atLeast"/>
        <w:rPr>
          <w:rFonts w:eastAsia="Times New Roman"/>
          <w:i/>
          <w:lang w:eastAsia="en-US"/>
        </w:rPr>
      </w:pPr>
      <w:r w:rsidRPr="00E13B43">
        <w:rPr>
          <w:rFonts w:ascii="Courier New" w:eastAsia="Times New Roman" w:hAnsi="Courier New" w:cs="Courier New"/>
          <w:i/>
          <w:sz w:val="16"/>
          <w:lang w:eastAsia="en-US"/>
        </w:rPr>
        <w:t>fatal: [localhost]: FAILED! =&gt; {"changed": false, "failed": true, "msg": "Error creating or updating 19761113web01 - Azure Error: InvalidDomainNameLabel\nMessage: The domain name label 19761113web01 is invalid. It must conform to the following regular expression: ^[a-z][a-z0-9-]{1,61}[a-z0-9]$."}</w:t>
      </w:r>
      <w:r>
        <w:rPr>
          <w:rFonts w:eastAsia="Times New Roman"/>
          <w:i/>
          <w:lang w:eastAsia="en-US"/>
        </w:rPr>
        <w:br/>
      </w:r>
      <w:r>
        <w:rPr>
          <w:rFonts w:eastAsia="Times New Roman"/>
          <w:i/>
          <w:lang w:eastAsia="en-US"/>
        </w:rPr>
        <w:lastRenderedPageBreak/>
        <w:t xml:space="preserve">Resolution: use another name for your VM following the naming syntax. In this case, the problem was that VM names should not start with a number, but with a lower case letter </w:t>
      </w:r>
    </w:p>
    <w:p w14:paraId="4466F4D6" w14:textId="77777777" w:rsidR="00E13B43" w:rsidRPr="00E13B43" w:rsidRDefault="00E13B43" w:rsidP="00E13B43">
      <w:pPr>
        <w:shd w:val="clear" w:color="auto" w:fill="FFFFFF"/>
        <w:spacing w:before="0" w:after="240" w:line="339" w:lineRule="atLeast"/>
        <w:jc w:val="both"/>
        <w:rPr>
          <w:rFonts w:ascii="Calibri" w:eastAsia="Times New Roman" w:hAnsi="Calibri" w:cs="Calibri"/>
          <w:lang w:eastAsia="en-US"/>
        </w:rPr>
      </w:pPr>
    </w:p>
    <w:p w14:paraId="3B9A0141" w14:textId="6D701351" w:rsidR="00240D1D" w:rsidRPr="00240D1D" w:rsidRDefault="00DC18B1" w:rsidP="0032035B">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While the playbook is running, have a look </w:t>
      </w:r>
      <w:r w:rsidR="00240D1D">
        <w:rPr>
          <w:rFonts w:ascii="Calibri" w:eastAsia="Times New Roman" w:hAnsi="Calibri" w:cs="Calibri"/>
          <w:lang w:eastAsia="en-US"/>
        </w:rPr>
        <w:t xml:space="preserve">in another console </w:t>
      </w:r>
      <w:r>
        <w:rPr>
          <w:rFonts w:ascii="Calibri" w:eastAsia="Times New Roman" w:hAnsi="Calibri" w:cs="Calibri"/>
          <w:lang w:eastAsia="en-US"/>
        </w:rPr>
        <w:t xml:space="preserve">inside of the file </w:t>
      </w:r>
      <w:r w:rsidRPr="00DC18B1">
        <w:rPr>
          <w:rFonts w:ascii="Courier New" w:eastAsia="Times New Roman" w:hAnsi="Courier New" w:cs="Courier New"/>
          <w:b/>
          <w:sz w:val="20"/>
          <w:lang w:eastAsia="en-US"/>
        </w:rPr>
        <w:t>~/</w:t>
      </w:r>
      <w:r w:rsidR="00F727DE">
        <w:rPr>
          <w:rFonts w:ascii="Courier New" w:eastAsia="Times New Roman" w:hAnsi="Courier New" w:cs="Courier New"/>
          <w:b/>
          <w:sz w:val="20"/>
          <w:lang w:eastAsia="en-US"/>
        </w:rPr>
        <w:t>ansible-azure-lab</w:t>
      </w:r>
      <w:r w:rsidRPr="00DC18B1">
        <w:rPr>
          <w:rFonts w:ascii="Courier New" w:eastAsia="Times New Roman" w:hAnsi="Courier New" w:cs="Courier New"/>
          <w:b/>
          <w:sz w:val="20"/>
          <w:lang w:eastAsia="en-US"/>
        </w:rPr>
        <w:t>/new_vm_web.yml</w:t>
      </w:r>
      <w:r>
        <w:rPr>
          <w:rFonts w:ascii="Calibri" w:eastAsia="Times New Roman" w:hAnsi="Calibri" w:cs="Calibri"/>
          <w:lang w:eastAsia="en-US"/>
        </w:rPr>
        <w:t>, and try to identify the different parts it is made out of.</w:t>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r w:rsidR="00240D1D" w:rsidRPr="00240D1D">
        <w:rPr>
          <w:rFonts w:ascii="Calibri" w:eastAsia="Times New Roman" w:hAnsi="Calibri" w:cs="Calibri"/>
          <w:lang w:eastAsia="en-US"/>
        </w:rPr>
        <w:tab/>
      </w:r>
    </w:p>
    <w:p w14:paraId="080550C3" w14:textId="4C55CBC7" w:rsidR="0032035B" w:rsidRDefault="0032035B"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t xml:space="preserve">You can run the dynamic inventory, to verify that the new VM is now detected by </w:t>
      </w:r>
      <w:r w:rsidR="000F3783">
        <w:rPr>
          <w:rFonts w:ascii="Calibri" w:eastAsia="Times New Roman" w:hAnsi="Calibri" w:cs="Calibri"/>
          <w:lang w:eastAsia="en-US"/>
        </w:rPr>
        <w:t>Ansible</w:t>
      </w:r>
    </w:p>
    <w:p w14:paraId="19DF76E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0F3783">
        <w:rPr>
          <w:rFonts w:ascii="Courier New" w:eastAsia="Times New Roman" w:hAnsi="Courier New" w:cs="Courier New"/>
          <w:b/>
          <w:bCs/>
          <w:color w:val="000000"/>
          <w:sz w:val="18"/>
          <w:szCs w:val="20"/>
          <w:lang w:eastAsia="en-US"/>
        </w:rPr>
        <w:t>python ./ansible/contrib/inventory/azure_rm.py --list | jq</w:t>
      </w:r>
    </w:p>
    <w:p w14:paraId="2CE1310B"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5623448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"westeurope": [</w:t>
      </w:r>
    </w:p>
    <w:p w14:paraId="22086DC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3867F509" w14:textId="77ED0A1D"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0730254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D12C173" w14:textId="20EB6E85"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 [</w:t>
      </w:r>
    </w:p>
    <w:p w14:paraId="33943C82" w14:textId="096B3361"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58E21800"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4BF8A7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"_meta": {</w:t>
      </w:r>
    </w:p>
    <w:p w14:paraId="7331037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"hostvars": {</w:t>
      </w:r>
    </w:p>
    <w:p w14:paraId="3A5E406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 {</w:t>
      </w:r>
    </w:p>
    <w:p w14:paraId="4CD9590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49384DEF"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653DDC20" w14:textId="51927C3E"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132AC1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"ansible_host": "52.174.19.210",</w:t>
      </w:r>
    </w:p>
    <w:p w14:paraId="5FFFC5FD"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"name": "ansibleMaster",</w:t>
      </w:r>
    </w:p>
    <w:p w14:paraId="1E87991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309C4E7" w14:textId="149F1978"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 {</w:t>
      </w:r>
    </w:p>
    <w:p w14:paraId="38D3A3D1"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"powerstate": "running",</w:t>
      </w:r>
    </w:p>
    <w:p w14:paraId="2A4050DC"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"resource_group": "ansiblelab",</w:t>
      </w:r>
    </w:p>
    <w:p w14:paraId="7FBB6A9D" w14:textId="59CA0F66"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55A7D9FB" w14:textId="631BFFDA"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 xml:space="preserve">   </w:t>
      </w:r>
      <w:r w:rsidRPr="0061315F">
        <w:rPr>
          <w:rFonts w:ascii="Courier New" w:eastAsia="Times New Roman" w:hAnsi="Courier New" w:cs="Courier New"/>
          <w:bCs/>
          <w:color w:val="000000"/>
          <w:sz w:val="18"/>
          <w:szCs w:val="20"/>
          <w:lang w:eastAsia="en-US"/>
        </w:rPr>
        <w:t xml:space="preserve">     "ansible_host": "52.174.198.220",</w:t>
      </w:r>
    </w:p>
    <w:p w14:paraId="23625517" w14:textId="52FB9C47" w:rsidR="0061315F" w:rsidRP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"name": "</w:t>
      </w:r>
      <w:r w:rsidR="0024699F">
        <w:rPr>
          <w:rFonts w:ascii="Courier New" w:eastAsia="Times New Roman" w:hAnsi="Courier New" w:cs="Courier New"/>
          <w:bCs/>
          <w:color w:val="000000"/>
          <w:sz w:val="18"/>
          <w:szCs w:val="20"/>
          <w:lang w:eastAsia="en-US"/>
        </w:rPr>
        <w:t>your-vm-name</w:t>
      </w:r>
      <w:r w:rsidRPr="0061315F">
        <w:rPr>
          <w:rFonts w:ascii="Courier New" w:eastAsia="Times New Roman" w:hAnsi="Courier New" w:cs="Courier New"/>
          <w:bCs/>
          <w:color w:val="000000"/>
          <w:sz w:val="18"/>
          <w:szCs w:val="20"/>
          <w:lang w:eastAsia="en-US"/>
        </w:rPr>
        <w:t>",</w:t>
      </w:r>
    </w:p>
    <w:p w14:paraId="477A7185" w14:textId="3BB8CBC0" w:rsidR="0061315F" w:rsidRDefault="0061315F"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61315F">
        <w:rPr>
          <w:rFonts w:ascii="Courier New" w:eastAsia="Times New Roman" w:hAnsi="Courier New" w:cs="Courier New"/>
          <w:bCs/>
          <w:color w:val="000000"/>
          <w:sz w:val="18"/>
          <w:szCs w:val="20"/>
          <w:lang w:eastAsia="en-US"/>
        </w:rPr>
        <w:t xml:space="preserve">        "fqdn": "</w:t>
      </w:r>
      <w:r w:rsidR="0024699F">
        <w:rPr>
          <w:rFonts w:ascii="Courier New" w:eastAsia="Times New Roman" w:hAnsi="Courier New" w:cs="Courier New"/>
          <w:bCs/>
          <w:color w:val="000000"/>
          <w:sz w:val="18"/>
          <w:szCs w:val="20"/>
          <w:lang w:eastAsia="en-US"/>
        </w:rPr>
        <w:t>your-vm-name</w:t>
      </w:r>
      <w:r w:rsidRPr="0061315F">
        <w:rPr>
          <w:rFonts w:ascii="Courier New" w:eastAsia="Times New Roman" w:hAnsi="Courier New" w:cs="Courier New"/>
          <w:bCs/>
          <w:color w:val="000000"/>
          <w:sz w:val="18"/>
          <w:szCs w:val="20"/>
          <w:lang w:eastAsia="en-US"/>
        </w:rPr>
        <w:t>.westeurope.cloudapp.azure.com",</w:t>
      </w:r>
    </w:p>
    <w:p w14:paraId="33B302F9" w14:textId="212C9C71" w:rsidR="000F3783" w:rsidRPr="000F3783" w:rsidRDefault="000F3783" w:rsidP="0061315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585CBB7"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28E533B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7BFD3C8E"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"ansibleMasterNSG": [</w:t>
      </w:r>
    </w:p>
    <w:p w14:paraId="3D090E52"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1F7727A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38C63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"azure": [</w:t>
      </w:r>
    </w:p>
    <w:p w14:paraId="52186386"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0CAEF316" w14:textId="6CB32575"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2EB0399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399DD183"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"ansiblelab": [</w:t>
      </w:r>
    </w:p>
    <w:p w14:paraId="767B53E5"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"ansibleMaster",</w:t>
      </w:r>
    </w:p>
    <w:p w14:paraId="744E7911" w14:textId="31DBB859"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r w:rsidR="0024699F">
        <w:rPr>
          <w:rFonts w:ascii="Courier New" w:eastAsia="Times New Roman" w:hAnsi="Courier New" w:cs="Courier New"/>
          <w:bCs/>
          <w:color w:val="000000"/>
          <w:sz w:val="18"/>
          <w:szCs w:val="20"/>
          <w:lang w:eastAsia="en-US"/>
        </w:rPr>
        <w:t>your-vm-name</w:t>
      </w:r>
      <w:r w:rsidRPr="000F3783">
        <w:rPr>
          <w:rFonts w:ascii="Courier New" w:eastAsia="Times New Roman" w:hAnsi="Courier New" w:cs="Courier New"/>
          <w:bCs/>
          <w:color w:val="000000"/>
          <w:sz w:val="18"/>
          <w:szCs w:val="20"/>
          <w:lang w:eastAsia="en-US"/>
        </w:rPr>
        <w:t>"</w:t>
      </w:r>
    </w:p>
    <w:p w14:paraId="01876B34" w14:textId="77777777"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 xml:space="preserve">  ]</w:t>
      </w:r>
    </w:p>
    <w:p w14:paraId="12775E53" w14:textId="43285E44" w:rsidR="000F3783" w:rsidRPr="000F3783" w:rsidRDefault="000F3783" w:rsidP="000F37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0F3783">
        <w:rPr>
          <w:rFonts w:ascii="Courier New" w:eastAsia="Times New Roman" w:hAnsi="Courier New" w:cs="Courier New"/>
          <w:bCs/>
          <w:color w:val="000000"/>
          <w:sz w:val="18"/>
          <w:szCs w:val="20"/>
          <w:lang w:eastAsia="en-US"/>
        </w:rPr>
        <w:t>}</w:t>
      </w:r>
    </w:p>
    <w:p w14:paraId="21326130" w14:textId="77777777" w:rsidR="000F3783" w:rsidRPr="000F3783" w:rsidRDefault="000F3783" w:rsidP="000F3783">
      <w:pPr>
        <w:shd w:val="clear" w:color="auto" w:fill="FFFFFF"/>
        <w:spacing w:before="0" w:after="240" w:line="339" w:lineRule="atLeast"/>
        <w:jc w:val="both"/>
        <w:rPr>
          <w:rFonts w:ascii="Calibri" w:eastAsia="Times New Roman" w:hAnsi="Calibri" w:cs="Calibri"/>
          <w:lang w:eastAsia="en-US"/>
        </w:rPr>
      </w:pPr>
    </w:p>
    <w:p w14:paraId="6ABD9F1D" w14:textId="34C516B8" w:rsidR="00240D1D" w:rsidRPr="00A20DF6" w:rsidRDefault="009D2965" w:rsidP="00EF3D51">
      <w:pPr>
        <w:pStyle w:val="ListParagraph"/>
        <w:numPr>
          <w:ilvl w:val="0"/>
          <w:numId w:val="11"/>
        </w:numPr>
        <w:shd w:val="clear" w:color="auto" w:fill="FFFFFF"/>
        <w:tabs>
          <w:tab w:val="clear" w:pos="5490"/>
        </w:tabs>
        <w:spacing w:before="0" w:after="240" w:line="339" w:lineRule="atLeast"/>
        <w:ind w:left="900" w:hanging="900"/>
        <w:jc w:val="both"/>
        <w:rPr>
          <w:rFonts w:ascii="Calibri" w:eastAsia="Times New Roman" w:hAnsi="Calibri" w:cs="Calibri"/>
          <w:lang w:eastAsia="en-US"/>
        </w:rPr>
      </w:pPr>
      <w:r>
        <w:rPr>
          <w:rFonts w:ascii="Calibri" w:eastAsia="Times New Roman" w:hAnsi="Calibri" w:cs="Calibri"/>
          <w:lang w:eastAsia="en-US"/>
        </w:rPr>
        <w:lastRenderedPageBreak/>
        <w:t>Using the dynamic inventory, run the ping test again, to verify that the dynamic inventory file can see the new machine. The first time you run the test you will have to verify the SSH host key, but successive attempts should run without any interaction being required:</w:t>
      </w:r>
    </w:p>
    <w:p w14:paraId="68163775" w14:textId="32D423B2"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ourier New" w:eastAsia="Times New Roman" w:hAnsi="Courier New" w:cs="Courier New"/>
          <w:b/>
          <w:bCs/>
          <w:color w:val="000000"/>
          <w:sz w:val="18"/>
          <w:szCs w:val="20"/>
          <w:lang w:eastAsia="en-US"/>
        </w:rPr>
        <w:t>$ ansible -i ~/ansible/contrib/inventory/azure_rm.py all -m ping</w:t>
      </w:r>
    </w:p>
    <w:p w14:paraId="375A831C" w14:textId="7AE31DA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The authenticity of host '52.174.47.97 (52.174.47.97)' can't be established.</w:t>
      </w:r>
    </w:p>
    <w:p w14:paraId="26648976" w14:textId="5A59EAFD"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ECDSA key fingerprint is 48:89:dc:6d:49:77:2d:85:50:6b:73:90:70:c6:05:5c.</w:t>
      </w:r>
    </w:p>
    <w:p w14:paraId="79FA47DC" w14:textId="27847FA6"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FF0000"/>
          <w:sz w:val="18"/>
          <w:szCs w:val="20"/>
          <w:lang w:eastAsia="en-US"/>
        </w:rPr>
        <w:t>Are you sure you want to continue connecting (yes/no)?</w:t>
      </w:r>
      <w:r w:rsidR="00710D02">
        <w:rPr>
          <w:rFonts w:ascii="Courier New" w:eastAsia="Times New Roman" w:hAnsi="Courier New" w:cs="Courier New"/>
          <w:bCs/>
          <w:color w:val="000000"/>
          <w:sz w:val="18"/>
          <w:szCs w:val="20"/>
          <w:lang w:eastAsia="en-US"/>
        </w:rPr>
        <w:t xml:space="preserve"> ansibleMaster</w:t>
      </w:r>
      <w:r w:rsidRPr="0032035B">
        <w:rPr>
          <w:rFonts w:ascii="Courier New" w:eastAsia="Times New Roman" w:hAnsi="Courier New" w:cs="Courier New"/>
          <w:bCs/>
          <w:color w:val="000000"/>
          <w:sz w:val="18"/>
          <w:szCs w:val="20"/>
          <w:lang w:eastAsia="en-US"/>
        </w:rPr>
        <w:t xml:space="preserve"> | SUCCESS =&gt; {</w:t>
      </w:r>
    </w:p>
    <w:p w14:paraId="11A3B484" w14:textId="105F28A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5050ED84" w14:textId="4B506A8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4BB4B852" w14:textId="5FCB102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6F0FF3AF" w14:textId="2B56CE2C"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FF0000"/>
          <w:sz w:val="18"/>
          <w:szCs w:val="20"/>
          <w:lang w:eastAsia="en-US"/>
        </w:rPr>
      </w:pPr>
      <w:r w:rsidRPr="0032035B">
        <w:rPr>
          <w:rFonts w:ascii="Courier New" w:eastAsia="Times New Roman" w:hAnsi="Courier New" w:cs="Courier New"/>
          <w:bCs/>
          <w:color w:val="FF0000"/>
          <w:sz w:val="18"/>
          <w:szCs w:val="20"/>
          <w:lang w:eastAsia="en-US"/>
        </w:rPr>
        <w:t>yes</w:t>
      </w:r>
    </w:p>
    <w:p w14:paraId="52046EDE" w14:textId="584FC670" w:rsidR="00A9092C" w:rsidRPr="0032035B" w:rsidRDefault="007E4BCD"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092C" w:rsidRPr="0032035B">
        <w:rPr>
          <w:rFonts w:ascii="Courier New" w:eastAsia="Times New Roman" w:hAnsi="Courier New" w:cs="Courier New"/>
          <w:bCs/>
          <w:color w:val="000000"/>
          <w:sz w:val="18"/>
          <w:szCs w:val="20"/>
          <w:lang w:eastAsia="en-US"/>
        </w:rPr>
        <w:t xml:space="preserve"> | SUCCESS =&gt; {</w:t>
      </w:r>
    </w:p>
    <w:p w14:paraId="0F1E22E1" w14:textId="37EA9E7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122CB841" w14:textId="1D746FC2"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8A55706" w14:textId="1493F97B"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9923742" w14:textId="77777777" w:rsidR="00A9092C" w:rsidRDefault="00A9092C" w:rsidP="00A9092C">
      <w:pPr>
        <w:shd w:val="clear" w:color="auto" w:fill="FFFFFF"/>
        <w:spacing w:before="0" w:after="240" w:line="339" w:lineRule="atLeast"/>
        <w:jc w:val="both"/>
        <w:rPr>
          <w:rFonts w:ascii="Calibri" w:eastAsia="Times New Roman" w:hAnsi="Calibri" w:cs="Calibri"/>
          <w:lang w:eastAsia="en-US"/>
        </w:rPr>
      </w:pPr>
    </w:p>
    <w:p w14:paraId="5A0870F9" w14:textId="5DFE8DC9" w:rsidR="00A9092C" w:rsidRPr="00A9092C" w:rsidRDefault="00A9092C" w:rsidP="00A9092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092C">
        <w:rPr>
          <w:rFonts w:ascii="Calibri" w:eastAsia="Times New Roman" w:hAnsi="Calibri" w:cs="Calibri"/>
          <w:lang w:eastAsia="en-US"/>
        </w:rPr>
        <w:t xml:space="preserve"> </w:t>
      </w:r>
      <w:r w:rsidRPr="00A9092C">
        <w:rPr>
          <w:rFonts w:ascii="Courier New" w:eastAsia="Times New Roman" w:hAnsi="Courier New" w:cs="Courier New"/>
          <w:b/>
          <w:bCs/>
          <w:color w:val="000000"/>
          <w:sz w:val="18"/>
          <w:szCs w:val="20"/>
          <w:lang w:eastAsia="en-US"/>
        </w:rPr>
        <w:t>$ ansible -i ~/ansible/contrib/inventory/azure_rm.py all -m ping</w:t>
      </w:r>
    </w:p>
    <w:p w14:paraId="10E2DA99" w14:textId="6F8E5D9A" w:rsidR="00A9092C" w:rsidRPr="0032035B" w:rsidRDefault="00280162"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ansibleMaster</w:t>
      </w:r>
      <w:r w:rsidR="00A9092C" w:rsidRPr="0032035B">
        <w:rPr>
          <w:rFonts w:ascii="Courier New" w:eastAsia="Times New Roman" w:hAnsi="Courier New" w:cs="Courier New"/>
          <w:bCs/>
          <w:color w:val="000000"/>
          <w:sz w:val="18"/>
          <w:szCs w:val="20"/>
          <w:lang w:eastAsia="en-US"/>
        </w:rPr>
        <w:t xml:space="preserve"> | SUCCESS =&gt; {</w:t>
      </w:r>
    </w:p>
    <w:p w14:paraId="69E8E6C3" w14:textId="77E1DC0F"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26E9B61C" w14:textId="52F40723"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6EFC1FE5" w14:textId="733E29C8"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59607838" w14:textId="54FA2C16" w:rsidR="00A9092C" w:rsidRPr="0032035B" w:rsidRDefault="007E4BCD"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092C" w:rsidRPr="0032035B">
        <w:rPr>
          <w:rFonts w:ascii="Courier New" w:eastAsia="Times New Roman" w:hAnsi="Courier New" w:cs="Courier New"/>
          <w:bCs/>
          <w:color w:val="000000"/>
          <w:sz w:val="18"/>
          <w:szCs w:val="20"/>
          <w:lang w:eastAsia="en-US"/>
        </w:rPr>
        <w:t xml:space="preserve"> | SUCCESS =&gt; {</w:t>
      </w:r>
    </w:p>
    <w:p w14:paraId="64F0E910" w14:textId="66551E3E"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"changed": false,</w:t>
      </w:r>
    </w:p>
    <w:p w14:paraId="0929FA29" w14:textId="47FE3811" w:rsidR="00A9092C" w:rsidRPr="0032035B" w:rsidRDefault="00A9092C" w:rsidP="0032035B">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32035B">
        <w:rPr>
          <w:rFonts w:ascii="Courier New" w:eastAsia="Times New Roman" w:hAnsi="Courier New" w:cs="Courier New"/>
          <w:bCs/>
          <w:color w:val="000000"/>
          <w:sz w:val="18"/>
          <w:szCs w:val="20"/>
          <w:lang w:eastAsia="en-US"/>
        </w:rPr>
        <w:t xml:space="preserve">    "ping": "pong"</w:t>
      </w:r>
    </w:p>
    <w:p w14:paraId="540A683F" w14:textId="363DF21E" w:rsidR="00A9092C" w:rsidRPr="00710D02" w:rsidRDefault="00A9092C" w:rsidP="00710D0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32035B">
        <w:rPr>
          <w:rFonts w:ascii="Courier New" w:eastAsia="Times New Roman" w:hAnsi="Courier New" w:cs="Courier New"/>
          <w:bCs/>
          <w:color w:val="000000"/>
          <w:sz w:val="18"/>
          <w:szCs w:val="20"/>
          <w:lang w:eastAsia="en-US"/>
        </w:rPr>
        <w:t>}</w:t>
      </w:r>
    </w:p>
    <w:p w14:paraId="0105C55C" w14:textId="6156E09A" w:rsidR="00A20DF6" w:rsidRPr="00710D02" w:rsidRDefault="00710D02" w:rsidP="00BD0C5F">
      <w:pPr>
        <w:shd w:val="clear" w:color="auto" w:fill="FFFFFF"/>
        <w:spacing w:before="0" w:after="240" w:line="339" w:lineRule="atLeast"/>
        <w:jc w:val="both"/>
        <w:rPr>
          <w:rFonts w:ascii="Calibri" w:eastAsia="Times New Roman" w:hAnsi="Calibri" w:cs="Calibri"/>
          <w:i/>
          <w:lang w:eastAsia="en-US"/>
        </w:rPr>
      </w:pPr>
      <w:r w:rsidRPr="00710D02">
        <w:rPr>
          <w:rFonts w:ascii="Calibri" w:eastAsia="Times New Roman" w:hAnsi="Calibri" w:cs="Calibri"/>
          <w:b/>
          <w:i/>
          <w:lang w:eastAsia="en-US"/>
        </w:rPr>
        <w:t>Note</w:t>
      </w:r>
      <w:r w:rsidRPr="00710D02">
        <w:rPr>
          <w:rFonts w:ascii="Calibri" w:eastAsia="Times New Roman" w:hAnsi="Calibri" w:cs="Calibri"/>
          <w:i/>
          <w:lang w:eastAsia="en-US"/>
        </w:rPr>
        <w:t>: the first time you connect to the new VM you need to manually accept the SSH fingerprint, further attempts will work without manual intervention</w:t>
      </w:r>
    </w:p>
    <w:p w14:paraId="4DC94832" w14:textId="77777777" w:rsidR="0059352D" w:rsidRDefault="0059352D" w:rsidP="0059352D">
      <w:pPr>
        <w:spacing w:before="0" w:line="240" w:lineRule="auto"/>
        <w:textAlignment w:val="center"/>
      </w:pPr>
    </w:p>
    <w:p w14:paraId="3DE37284"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59AD0F50"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1F18C819" w14:textId="354F6FED"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Ansible playbooks can be used not only to interact with Linux VMs running on Azure, but with Azure itself. In this section we used an Ansible playbook (which is executed against the local host) to create a new Linux VM in Azure.</w:t>
      </w:r>
    </w:p>
    <w:p w14:paraId="4385B788" w14:textId="129E6CDA"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7E49EF9F" w14:textId="266CCF03"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 xml:space="preserve">As with any Ansible deployment, getting password-less SSH authentication right is a critical step. For that purpose, the creation of the VM in Azure needs to make sure that the right users with the right SSH public keys are deployed. </w:t>
      </w:r>
    </w:p>
    <w:p w14:paraId="62C2AD7A"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14C126C7"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4226F78A" w14:textId="77777777" w:rsidR="00A9092C" w:rsidRPr="0059352D" w:rsidRDefault="00A9092C" w:rsidP="00A9092C">
      <w:pPr>
        <w:shd w:val="clear" w:color="auto" w:fill="FFFFFF"/>
        <w:spacing w:before="0" w:after="240" w:line="339" w:lineRule="atLeast"/>
        <w:jc w:val="both"/>
        <w:rPr>
          <w:rFonts w:ascii="Calibri" w:eastAsia="Times New Roman" w:hAnsi="Calibri" w:cs="Calibri"/>
          <w:lang w:eastAsia="en-US"/>
        </w:rPr>
      </w:pPr>
    </w:p>
    <w:p w14:paraId="79485550" w14:textId="77777777" w:rsidR="00316898" w:rsidRDefault="00316898">
      <w:pPr>
        <w:rPr>
          <w:rFonts w:asciiTheme="majorHAnsi" w:eastAsiaTheme="majorEastAsia" w:hAnsiTheme="majorHAnsi" w:cstheme="majorBidi"/>
          <w:b/>
          <w:bCs/>
          <w:caps/>
          <w:color w:val="FFFFFF" w:themeColor="background1"/>
        </w:rPr>
      </w:pPr>
      <w:r>
        <w:br w:type="page"/>
      </w:r>
    </w:p>
    <w:p w14:paraId="6BF34152" w14:textId="12FC6F59" w:rsidR="00A9092C" w:rsidRPr="00122300" w:rsidRDefault="00A9092C" w:rsidP="00A9092C">
      <w:pPr>
        <w:pStyle w:val="Heading1"/>
        <w:tabs>
          <w:tab w:val="left" w:pos="5318"/>
        </w:tabs>
      </w:pPr>
      <w:bookmarkStart w:id="8" w:name="_Toc484560605"/>
      <w:r>
        <w:lastRenderedPageBreak/>
        <w:t xml:space="preserve">Lab 6: </w:t>
      </w:r>
      <w:r w:rsidR="0015015E">
        <w:t>Running an Ansible playbook on the new VM</w:t>
      </w:r>
      <w:bookmarkEnd w:id="8"/>
    </w:p>
    <w:p w14:paraId="5230A48F" w14:textId="77777777"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p>
    <w:p w14:paraId="50260958" w14:textId="6320B0EA" w:rsidR="00A20DF6"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section we will run another Ansible playbook, this time to configure the newly created machine. As example, we will run a very simple playbook that installs a software package (httpd) and downloads an HTML page from a Github repository. If everything works, after running the playbook you will have a fully functional Web server.</w:t>
      </w:r>
    </w:p>
    <w:p w14:paraId="782FF31F" w14:textId="0949B532" w:rsidR="0015015E" w:rsidRDefault="0015015E"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You will probably be thinking that if the purpose of the exercise is creating a Web server, there are other quicker ways in Azure to do that, for example, using Web Apps</w:t>
      </w:r>
      <w:r w:rsidR="00710D02">
        <w:rPr>
          <w:rFonts w:ascii="Calibri" w:eastAsia="Times New Roman" w:hAnsi="Calibri" w:cs="Calibri"/>
          <w:color w:val="333333"/>
          <w:lang w:val="en" w:eastAsia="en-US"/>
        </w:rPr>
        <w:t>, or Azure Linux Script Extensions</w:t>
      </w:r>
      <w:r>
        <w:rPr>
          <w:rFonts w:ascii="Calibri" w:eastAsia="Times New Roman" w:hAnsi="Calibri" w:cs="Calibri"/>
          <w:color w:val="333333"/>
          <w:lang w:val="en" w:eastAsia="en-US"/>
        </w:rPr>
        <w:t>. Please consider that we are using this as example, you could be running an Ansible playbook to do anything that Ansible supports, and that is a lot.</w:t>
      </w:r>
    </w:p>
    <w:p w14:paraId="4972FC42" w14:textId="6A6C5030" w:rsidR="00A92114" w:rsidRDefault="0015015E"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 xml:space="preserve">We will be using the example playbook that was downloaded from Github </w:t>
      </w:r>
      <w:r w:rsidRPr="0015015E">
        <w:rPr>
          <w:rFonts w:ascii="Courier New" w:eastAsia="Times New Roman" w:hAnsi="Courier New" w:cs="Courier New"/>
          <w:b/>
          <w:sz w:val="20"/>
          <w:szCs w:val="20"/>
          <w:lang w:eastAsia="en-US"/>
        </w:rPr>
        <w:t>~/</w:t>
      </w:r>
      <w:r w:rsidR="00F727DE">
        <w:rPr>
          <w:rFonts w:ascii="Courier New" w:eastAsia="Times New Roman" w:hAnsi="Courier New" w:cs="Courier New"/>
          <w:b/>
          <w:sz w:val="20"/>
          <w:szCs w:val="20"/>
          <w:lang w:eastAsia="en-US"/>
        </w:rPr>
        <w:t>ansible-azure-lab</w:t>
      </w:r>
      <w:r w:rsidRPr="0015015E">
        <w:rPr>
          <w:rFonts w:ascii="Courier New" w:eastAsia="Times New Roman" w:hAnsi="Courier New" w:cs="Courier New"/>
          <w:b/>
          <w:sz w:val="20"/>
          <w:szCs w:val="20"/>
          <w:lang w:eastAsia="en-US"/>
        </w:rPr>
        <w:t>/httpd.yml</w:t>
      </w:r>
      <w:r>
        <w:rPr>
          <w:rFonts w:ascii="Calibri" w:eastAsia="Times New Roman" w:hAnsi="Calibri" w:cs="Calibri"/>
          <w:lang w:eastAsia="en-US"/>
        </w:rPr>
        <w:t>. Additionally</w:t>
      </w:r>
      <w:r w:rsidR="00A92114">
        <w:rPr>
          <w:rFonts w:ascii="Calibri" w:eastAsia="Times New Roman" w:hAnsi="Calibri" w:cs="Calibri"/>
          <w:lang w:eastAsia="en-US"/>
        </w:rPr>
        <w:t>,</w:t>
      </w:r>
      <w:r>
        <w:rPr>
          <w:rFonts w:ascii="Calibri" w:eastAsia="Times New Roman" w:hAnsi="Calibri" w:cs="Calibri"/>
          <w:lang w:eastAsia="en-US"/>
        </w:rPr>
        <w:t xml:space="preserve"> we will be using</w:t>
      </w:r>
      <w:r w:rsidR="00A92114">
        <w:rPr>
          <w:rFonts w:ascii="Calibri" w:eastAsia="Times New Roman" w:hAnsi="Calibri" w:cs="Calibri"/>
          <w:lang w:eastAsia="en-US"/>
        </w:rPr>
        <w:t xml:space="preserve"> the variable “vmname” in order to modify the “hosts” parameter of the playbook, that defines on which host (out of the ones returned by the dynamic inventory script) the playbook will be run.</w:t>
      </w:r>
      <w:r w:rsidR="007E4BCD">
        <w:rPr>
          <w:rFonts w:ascii="Calibri" w:eastAsia="Times New Roman" w:hAnsi="Calibri" w:cs="Calibri"/>
          <w:lang w:eastAsia="en-US"/>
        </w:rPr>
        <w:t xml:space="preserve"> First we will verify that there is no Web server running on the VM:</w:t>
      </w:r>
    </w:p>
    <w:p w14:paraId="58B6CCFE" w14:textId="7010032A" w:rsidR="00710D02"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c</w:t>
      </w:r>
      <w:r w:rsidRPr="009735E5">
        <w:rPr>
          <w:rFonts w:ascii="Courier New" w:eastAsia="Times New Roman" w:hAnsi="Courier New" w:cs="Courier New"/>
          <w:b/>
          <w:bCs/>
          <w:color w:val="000000"/>
          <w:sz w:val="18"/>
          <w:szCs w:val="20"/>
          <w:lang w:eastAsia="en-US"/>
        </w:rPr>
        <w:t xml:space="preserve">url </w:t>
      </w:r>
      <w:hyperlink r:id="rId20" w:history="1">
        <w:r w:rsidRPr="009735E5">
          <w:rPr>
            <w:rFonts w:ascii="Courier New" w:hAnsi="Courier New" w:cs="Courier New"/>
            <w:b/>
            <w:bCs/>
            <w:color w:val="000000"/>
            <w:sz w:val="18"/>
            <w:szCs w:val="20"/>
            <w:lang w:eastAsia="en-US"/>
          </w:rPr>
          <w:t>http://</w:t>
        </w:r>
        <w:r>
          <w:rPr>
            <w:rFonts w:ascii="Courier New" w:hAnsi="Courier New" w:cs="Courier New"/>
            <w:b/>
            <w:bCs/>
            <w:color w:val="000000"/>
            <w:sz w:val="18"/>
            <w:szCs w:val="20"/>
            <w:lang w:eastAsia="en-US"/>
          </w:rPr>
          <w:t>your-vm-name</w:t>
        </w:r>
        <w:r w:rsidRPr="009735E5">
          <w:rPr>
            <w:rFonts w:ascii="Courier New" w:hAnsi="Courier New" w:cs="Courier New"/>
            <w:b/>
            <w:bCs/>
            <w:color w:val="000000"/>
            <w:sz w:val="18"/>
            <w:szCs w:val="20"/>
            <w:lang w:eastAsia="en-US"/>
          </w:rPr>
          <w:t>.westeurope.cloudapp.azure.com</w:t>
        </w:r>
      </w:hyperlink>
    </w:p>
    <w:p w14:paraId="3156532D" w14:textId="6A951C17" w:rsidR="009735E5" w:rsidRPr="009735E5" w:rsidRDefault="009735E5"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curl: (7) Failed connect to </w:t>
      </w:r>
      <w:r w:rsidR="007E4BCD">
        <w:rPr>
          <w:rFonts w:ascii="Courier New" w:eastAsia="Times New Roman" w:hAnsi="Courier New" w:cs="Courier New"/>
          <w:bCs/>
          <w:color w:val="000000"/>
          <w:sz w:val="18"/>
          <w:szCs w:val="20"/>
          <w:lang w:eastAsia="en-US"/>
        </w:rPr>
        <w:t>your-vm-name</w:t>
      </w:r>
      <w:r w:rsidRPr="009735E5">
        <w:rPr>
          <w:rFonts w:ascii="Courier New" w:eastAsia="Times New Roman" w:hAnsi="Courier New" w:cs="Courier New"/>
          <w:bCs/>
          <w:color w:val="000000"/>
          <w:sz w:val="18"/>
          <w:szCs w:val="20"/>
          <w:lang w:eastAsia="en-US"/>
        </w:rPr>
        <w:t>.westeurope.cloudapp.azure.com:80; Connection refused</w:t>
      </w:r>
    </w:p>
    <w:p w14:paraId="17BE3620" w14:textId="03F911AD" w:rsidR="009735E5" w:rsidRPr="00710D02" w:rsidRDefault="007E4BCD" w:rsidP="007E4BCD">
      <w:pPr>
        <w:shd w:val="clear" w:color="auto" w:fill="FFFFFF"/>
        <w:spacing w:before="0" w:after="240" w:line="339" w:lineRule="atLeast"/>
        <w:ind w:left="990"/>
        <w:jc w:val="both"/>
        <w:rPr>
          <w:rFonts w:ascii="Calibri" w:eastAsia="Times New Roman" w:hAnsi="Calibri" w:cs="Calibri"/>
          <w:lang w:eastAsia="en-US"/>
        </w:rPr>
      </w:pPr>
      <w:r>
        <w:rPr>
          <w:rFonts w:ascii="Calibri" w:eastAsia="Times New Roman" w:hAnsi="Calibri" w:cs="Calibri"/>
          <w:lang w:eastAsia="en-US"/>
        </w:rPr>
        <w:t>And now we will install the HTTP server with our Ansible playbook:</w:t>
      </w:r>
    </w:p>
    <w:p w14:paraId="01F6EE29" w14:textId="6CA4E3C6"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ansible-playbook -i ~/ansible/contrib/inventory/azure_rm.py ~/</w:t>
      </w:r>
      <w:r w:rsidR="00F727DE">
        <w:rPr>
          <w:rFonts w:ascii="Courier New" w:eastAsia="Times New Roman" w:hAnsi="Courier New" w:cs="Courier New"/>
          <w:b/>
          <w:bCs/>
          <w:color w:val="000000"/>
          <w:sz w:val="18"/>
          <w:szCs w:val="20"/>
          <w:lang w:eastAsia="en-US"/>
        </w:rPr>
        <w:t>ansible-azure-lab</w:t>
      </w:r>
      <w:r w:rsidRPr="00A92114">
        <w:rPr>
          <w:rFonts w:ascii="Courier New" w:eastAsia="Times New Roman" w:hAnsi="Courier New" w:cs="Courier New"/>
          <w:b/>
          <w:bCs/>
          <w:color w:val="000000"/>
          <w:sz w:val="18"/>
          <w:szCs w:val="20"/>
          <w:lang w:eastAsia="en-US"/>
        </w:rPr>
        <w:t>/httpd.yml --extra-vars  "vmname=</w:t>
      </w:r>
      <w:r w:rsidR="009735E5">
        <w:rPr>
          <w:rFonts w:ascii="Courier New" w:eastAsia="Times New Roman" w:hAnsi="Courier New" w:cs="Courier New"/>
          <w:b/>
          <w:bCs/>
          <w:color w:val="000000"/>
          <w:sz w:val="18"/>
          <w:szCs w:val="20"/>
          <w:lang w:eastAsia="en-US"/>
        </w:rPr>
        <w:t>your-vm-name</w:t>
      </w:r>
      <w:r w:rsidRPr="00A92114">
        <w:rPr>
          <w:rFonts w:ascii="Courier New" w:eastAsia="Times New Roman" w:hAnsi="Courier New" w:cs="Courier New"/>
          <w:b/>
          <w:bCs/>
          <w:color w:val="000000"/>
          <w:sz w:val="18"/>
          <w:szCs w:val="20"/>
          <w:lang w:eastAsia="en-US"/>
        </w:rPr>
        <w:t>"</w:t>
      </w:r>
    </w:p>
    <w:p w14:paraId="791B5137"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
          <w:bCs/>
          <w:color w:val="000000"/>
          <w:sz w:val="18"/>
          <w:szCs w:val="20"/>
          <w:lang w:eastAsia="en-US"/>
        </w:rPr>
      </w:pPr>
      <w:r w:rsidRPr="00A92114">
        <w:rPr>
          <w:rFonts w:ascii="Courier New" w:eastAsia="Times New Roman" w:hAnsi="Courier New" w:cs="Courier New"/>
          <w:b/>
          <w:bCs/>
          <w:color w:val="000000"/>
          <w:sz w:val="18"/>
          <w:szCs w:val="20"/>
          <w:lang w:eastAsia="en-US"/>
        </w:rPr>
        <w:tab/>
      </w:r>
      <w:r w:rsidRPr="00A92114">
        <w:rPr>
          <w:rFonts w:ascii="Courier New" w:eastAsia="Times New Roman" w:hAnsi="Courier New" w:cs="Courier New"/>
          <w:b/>
          <w:bCs/>
          <w:color w:val="000000"/>
          <w:sz w:val="18"/>
          <w:szCs w:val="20"/>
          <w:lang w:eastAsia="en-US"/>
        </w:rPr>
        <w:tab/>
      </w:r>
    </w:p>
    <w:p w14:paraId="28079F46" w14:textId="61B33008"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[Install Apache Web Server] ***********************************************</w:t>
      </w:r>
    </w:p>
    <w:p w14:paraId="47760763"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6063B55" w14:textId="6DEF758D"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at the latest version] **********************************</w:t>
      </w:r>
    </w:p>
    <w:p w14:paraId="081EE19B" w14:textId="17E0527B"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23C1B3DA"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591D830B" w14:textId="35A0A8FA"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[Change permissions of /var/www/html] *************************************</w:t>
      </w:r>
    </w:p>
    <w:p w14:paraId="5C391676" w14:textId="1EC52ACF"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151F8210"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74CD6771" w14:textId="77F95E5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[Download index.html] *****************************************************</w:t>
      </w:r>
    </w:p>
    <w:p w14:paraId="07064CC5" w14:textId="0947AC9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17BBD8A4"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1C72D276" w14:textId="4F672F0C"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TASK [Ensure apache is running (and enable it at boot)] ************************</w:t>
      </w:r>
    </w:p>
    <w:p w14:paraId="7C00CC42" w14:textId="00476994"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changed: [</w:t>
      </w:r>
      <w:r w:rsidR="007E4BCD">
        <w:rPr>
          <w:rFonts w:ascii="Courier New" w:eastAsia="Times New Roman" w:hAnsi="Courier New" w:cs="Courier New"/>
          <w:bCs/>
          <w:color w:val="000000"/>
          <w:sz w:val="18"/>
          <w:szCs w:val="20"/>
          <w:lang w:eastAsia="en-US"/>
        </w:rPr>
        <w:t>your-vm-name</w:t>
      </w:r>
      <w:r w:rsidRPr="00A92114">
        <w:rPr>
          <w:rFonts w:ascii="Courier New" w:eastAsia="Times New Roman" w:hAnsi="Courier New" w:cs="Courier New"/>
          <w:bCs/>
          <w:color w:val="000000"/>
          <w:sz w:val="18"/>
          <w:szCs w:val="20"/>
          <w:lang w:eastAsia="en-US"/>
        </w:rPr>
        <w:t>]</w:t>
      </w:r>
    </w:p>
    <w:p w14:paraId="45A9068C" w14:textId="77777777"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ab/>
      </w:r>
      <w:r w:rsidRPr="00A92114">
        <w:rPr>
          <w:rFonts w:ascii="Courier New" w:eastAsia="Times New Roman" w:hAnsi="Courier New" w:cs="Courier New"/>
          <w:bCs/>
          <w:color w:val="000000"/>
          <w:sz w:val="18"/>
          <w:szCs w:val="20"/>
          <w:lang w:eastAsia="en-US"/>
        </w:rPr>
        <w:tab/>
      </w:r>
    </w:p>
    <w:p w14:paraId="006D0B65" w14:textId="3CA5F932" w:rsidR="00A92114" w:rsidRPr="00A92114" w:rsidRDefault="00A92114"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sidRPr="00A92114">
        <w:rPr>
          <w:rFonts w:ascii="Courier New" w:eastAsia="Times New Roman" w:hAnsi="Courier New" w:cs="Courier New"/>
          <w:bCs/>
          <w:color w:val="000000"/>
          <w:sz w:val="18"/>
          <w:szCs w:val="20"/>
          <w:lang w:eastAsia="en-US"/>
        </w:rPr>
        <w:t>PLAY RECAP *********************************************************************</w:t>
      </w:r>
    </w:p>
    <w:p w14:paraId="777D4318" w14:textId="19605D6B" w:rsidR="00A92114" w:rsidRPr="00A92114" w:rsidRDefault="007E4BCD" w:rsidP="009735E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your-vm-name</w:t>
      </w:r>
      <w:r w:rsidR="00A92114" w:rsidRPr="00A92114">
        <w:rPr>
          <w:rFonts w:ascii="Courier New" w:eastAsia="Times New Roman" w:hAnsi="Courier New" w:cs="Courier New"/>
          <w:bCs/>
          <w:color w:val="000000"/>
          <w:sz w:val="18"/>
          <w:szCs w:val="20"/>
          <w:lang w:eastAsia="en-US"/>
        </w:rPr>
        <w:t xml:space="preserve">                : </w:t>
      </w:r>
      <w:r w:rsidR="00A92114" w:rsidRPr="009735E5">
        <w:rPr>
          <w:rFonts w:ascii="Courier New" w:eastAsia="Times New Roman" w:hAnsi="Courier New" w:cs="Courier New"/>
          <w:b/>
          <w:bCs/>
          <w:color w:val="000000"/>
          <w:sz w:val="18"/>
          <w:szCs w:val="20"/>
          <w:lang w:eastAsia="en-US"/>
        </w:rPr>
        <w:t>ok=4    changed=4    unreachable=0    failed=0</w:t>
      </w:r>
    </w:p>
    <w:p w14:paraId="38D60A78" w14:textId="69C740D4" w:rsidR="0015015E" w:rsidRDefault="00A92114" w:rsidP="0015015E">
      <w:pPr>
        <w:pStyle w:val="ListParagraph"/>
        <w:numPr>
          <w:ilvl w:val="0"/>
          <w:numId w:val="13"/>
        </w:numPr>
        <w:shd w:val="clear" w:color="auto" w:fill="FFFFFF"/>
        <w:tabs>
          <w:tab w:val="clear" w:pos="5490"/>
        </w:tabs>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lastRenderedPageBreak/>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w:t>
      </w:r>
      <w:r w:rsidR="007E4BCD">
        <w:rPr>
          <w:rFonts w:ascii="Courier New" w:eastAsia="Times New Roman" w:hAnsi="Courier New" w:cs="Courier New"/>
          <w:b/>
          <w:sz w:val="20"/>
          <w:lang w:eastAsia="en-US"/>
        </w:rPr>
        <w:t>your-vm-name</w:t>
      </w:r>
      <w:r w:rsidRPr="00A92114">
        <w:rPr>
          <w:rFonts w:ascii="Courier New" w:eastAsia="Times New Roman" w:hAnsi="Courier New" w:cs="Courier New"/>
          <w:b/>
          <w:sz w:val="20"/>
          <w:lang w:eastAsia="en-US"/>
        </w:rPr>
        <w:t>.westeurope.cloudapp.azure.com</w:t>
      </w:r>
      <w:r w:rsidR="009735E5">
        <w:rPr>
          <w:rFonts w:ascii="Calibri" w:eastAsia="Times New Roman" w:hAnsi="Calibri" w:cs="Calibri"/>
          <w:lang w:eastAsia="en-US"/>
        </w:rPr>
        <w:t>, or using curl from the master VM</w:t>
      </w:r>
    </w:p>
    <w:p w14:paraId="6ACE6BDB" w14:textId="548E253C" w:rsid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18"/>
          <w:szCs w:val="20"/>
          <w:lang w:eastAsia="en-US"/>
        </w:rPr>
      </w:pPr>
      <w:r w:rsidRPr="009735E5">
        <w:rPr>
          <w:rFonts w:ascii="Courier New" w:eastAsia="Times New Roman" w:hAnsi="Courier New" w:cs="Courier New"/>
          <w:b/>
          <w:bCs/>
          <w:color w:val="000000"/>
          <w:sz w:val="18"/>
          <w:szCs w:val="20"/>
          <w:lang w:eastAsia="en-US"/>
        </w:rPr>
        <w:t xml:space="preserve">curl </w:t>
      </w:r>
      <w:hyperlink r:id="rId21" w:history="1">
        <w:r w:rsidRPr="009735E5">
          <w:rPr>
            <w:rFonts w:ascii="Courier New" w:hAnsi="Courier New" w:cs="Courier New"/>
            <w:b/>
            <w:bCs/>
            <w:color w:val="000000"/>
            <w:sz w:val="18"/>
            <w:szCs w:val="20"/>
            <w:lang w:eastAsia="en-US"/>
          </w:rPr>
          <w:t>http://your-vm-name.westeurope.cloudapp.azure.com</w:t>
        </w:r>
      </w:hyperlink>
    </w:p>
    <w:p w14:paraId="2B4BAD4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&lt;!DOCTYPE html&gt;</w:t>
      </w:r>
    </w:p>
    <w:p w14:paraId="1144697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val="de-DE" w:eastAsia="en-US"/>
        </w:rPr>
      </w:pPr>
      <w:r w:rsidRPr="009735E5">
        <w:rPr>
          <w:rFonts w:ascii="Courier New" w:eastAsia="Times New Roman" w:hAnsi="Courier New" w:cs="Courier New"/>
          <w:bCs/>
          <w:color w:val="000000"/>
          <w:sz w:val="18"/>
          <w:szCs w:val="20"/>
          <w:lang w:val="de-DE" w:eastAsia="en-US"/>
        </w:rPr>
        <w:t>&lt;html lang="en"&gt;</w:t>
      </w:r>
    </w:p>
    <w:p w14:paraId="088EFC29"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val="de-DE" w:eastAsia="en-US"/>
        </w:rPr>
        <w:t xml:space="preserve">    </w:t>
      </w:r>
      <w:r w:rsidRPr="009735E5">
        <w:rPr>
          <w:rFonts w:ascii="Courier New" w:eastAsia="Times New Roman" w:hAnsi="Courier New" w:cs="Courier New"/>
          <w:bCs/>
          <w:color w:val="000000"/>
          <w:sz w:val="18"/>
          <w:szCs w:val="20"/>
          <w:lang w:eastAsia="en-US"/>
        </w:rPr>
        <w:t>&lt;head&gt;</w:t>
      </w:r>
    </w:p>
    <w:p w14:paraId="706C6305"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&lt;meta charset="utf-8"&gt;</w:t>
      </w:r>
    </w:p>
    <w:p w14:paraId="091FA484"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&lt;title&gt;Hello World&lt;/title&gt;</w:t>
      </w:r>
    </w:p>
    <w:p w14:paraId="1DF70C6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&lt;/head&gt;</w:t>
      </w:r>
    </w:p>
    <w:p w14:paraId="29A4C5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3145549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&lt;h1&gt;Hello World&lt;/h1&gt;</w:t>
      </w:r>
    </w:p>
    <w:p w14:paraId="4BCBF0A3"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69DB82BE"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5339196"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4664E3CF"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&lt;br&gt;This is a test page</w:t>
      </w:r>
    </w:p>
    <w:p w14:paraId="27845E82"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&lt;/p&gt;</w:t>
      </w:r>
    </w:p>
    <w:p w14:paraId="1C2A60B1" w14:textId="77777777"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 xml:space="preserve">    &lt;/body&gt;</w:t>
      </w:r>
    </w:p>
    <w:p w14:paraId="6C3740C4" w14:textId="20CC3A5F" w:rsidR="009735E5" w:rsidRPr="009735E5" w:rsidRDefault="009735E5" w:rsidP="009735E5">
      <w:pPr>
        <w:pStyle w:val="ListParagraph"/>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9735E5">
        <w:rPr>
          <w:rFonts w:ascii="Courier New" w:eastAsia="Times New Roman" w:hAnsi="Courier New" w:cs="Courier New"/>
          <w:bCs/>
          <w:color w:val="000000"/>
          <w:sz w:val="18"/>
          <w:szCs w:val="20"/>
          <w:lang w:eastAsia="en-US"/>
        </w:rPr>
        <w:t>&lt;/html&gt;</w:t>
      </w:r>
    </w:p>
    <w:p w14:paraId="69BCAAE1" w14:textId="77777777" w:rsidR="0059352D" w:rsidRDefault="0059352D" w:rsidP="0059352D">
      <w:pPr>
        <w:spacing w:before="0" w:line="240" w:lineRule="auto"/>
        <w:textAlignment w:val="center"/>
      </w:pPr>
    </w:p>
    <w:p w14:paraId="05F46FFB"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Pr>
          <w:b/>
          <w:color w:val="0070C0"/>
        </w:rPr>
        <w:t>What we have learnt</w:t>
      </w:r>
    </w:p>
    <w:p w14:paraId="0D78956D"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p>
    <w:p w14:paraId="370BEF60" w14:textId="6AF9AB6C"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Once the VM is created in Azure, Ansible can be used to configure it via standard Ansible playbooks. Using dynamic inventories is not necessary to have a static list of the existing VMs in Azure.</w:t>
      </w:r>
    </w:p>
    <w:p w14:paraId="07322E85" w14:textId="451E53EB"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5FEB128F"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769240E0" w14:textId="19367A3B" w:rsidR="009735E5" w:rsidRDefault="009735E5" w:rsidP="009735E5">
      <w:pPr>
        <w:shd w:val="clear" w:color="auto" w:fill="FFFFFF"/>
        <w:spacing w:before="0" w:after="240" w:line="339" w:lineRule="atLeast"/>
        <w:jc w:val="both"/>
        <w:rPr>
          <w:rFonts w:ascii="Calibri" w:eastAsia="Times New Roman" w:hAnsi="Calibri" w:cs="Calibri"/>
          <w:lang w:eastAsia="en-US"/>
        </w:rPr>
      </w:pPr>
    </w:p>
    <w:p w14:paraId="59FBD6D7" w14:textId="77777777" w:rsidR="0059352D" w:rsidRPr="009735E5" w:rsidRDefault="0059352D" w:rsidP="009735E5">
      <w:pPr>
        <w:shd w:val="clear" w:color="auto" w:fill="FFFFFF"/>
        <w:spacing w:before="0" w:after="240" w:line="339" w:lineRule="atLeast"/>
        <w:jc w:val="both"/>
        <w:rPr>
          <w:rFonts w:ascii="Calibri" w:eastAsia="Times New Roman" w:hAnsi="Calibri" w:cs="Calibri"/>
          <w:lang w:eastAsia="en-US"/>
        </w:rPr>
      </w:pPr>
    </w:p>
    <w:p w14:paraId="0BD332C0" w14:textId="77777777" w:rsidR="00316898" w:rsidRDefault="00316898">
      <w:pPr>
        <w:rPr>
          <w:rFonts w:asciiTheme="majorHAnsi" w:eastAsiaTheme="majorEastAsia" w:hAnsiTheme="majorHAnsi" w:cstheme="majorBidi"/>
          <w:b/>
          <w:bCs/>
          <w:caps/>
          <w:color w:val="FFFFFF" w:themeColor="background1"/>
        </w:rPr>
      </w:pPr>
      <w:r>
        <w:br w:type="page"/>
      </w:r>
    </w:p>
    <w:p w14:paraId="5F31719A" w14:textId="4BCA3348" w:rsidR="00CC3C6C" w:rsidRPr="00122300" w:rsidRDefault="00CC3C6C" w:rsidP="00CC3C6C">
      <w:pPr>
        <w:pStyle w:val="Heading1"/>
        <w:tabs>
          <w:tab w:val="left" w:pos="5318"/>
        </w:tabs>
      </w:pPr>
      <w:bookmarkStart w:id="9" w:name="_Toc484560606"/>
      <w:r>
        <w:lastRenderedPageBreak/>
        <w:t xml:space="preserve">Lab 7: Deleting a VM using </w:t>
      </w:r>
      <w:r w:rsidR="008D02F3">
        <w:t>Ansible</w:t>
      </w:r>
      <w:r w:rsidR="00316898">
        <w:t xml:space="preserve"> (Optional)</w:t>
      </w:r>
      <w:bookmarkEnd w:id="9"/>
    </w:p>
    <w:p w14:paraId="101B5BEE"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Finally, similarly to the process to create a VM we can use Ansible to delete it, making sure that associated objects such storage account, NICs and Network Security Groups are deleted as well. For that we will use the playbook in this lab’s repository delete_vm.yml:</w:t>
      </w:r>
    </w:p>
    <w:p w14:paraId="562C171A" w14:textId="77777777" w:rsidR="00CC3C6C" w:rsidRDefault="00CC3C6C" w:rsidP="00CC3C6C">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p>
    <w:p w14:paraId="1F59E363" w14:textId="0276DE80" w:rsidR="00CC3C6C" w:rsidRDefault="00CC3C6C" w:rsidP="00CC3C6C">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 xml:space="preserve">Now you can test that there is a Web page on our VM using your Internet browser and trying to access the location </w:t>
      </w:r>
      <w:r w:rsidRPr="00A92114">
        <w:rPr>
          <w:rFonts w:ascii="Courier New" w:eastAsia="Times New Roman" w:hAnsi="Courier New" w:cs="Courier New"/>
          <w:b/>
          <w:sz w:val="20"/>
          <w:lang w:eastAsia="en-US"/>
        </w:rPr>
        <w:t>http://</w:t>
      </w:r>
      <w:r w:rsidR="007E4BCD">
        <w:rPr>
          <w:rFonts w:ascii="Courier New" w:eastAsia="Times New Roman" w:hAnsi="Courier New" w:cs="Courier New"/>
          <w:b/>
          <w:sz w:val="20"/>
          <w:lang w:eastAsia="en-US"/>
        </w:rPr>
        <w:t>your-vm-name</w:t>
      </w:r>
      <w:r w:rsidRPr="00A92114">
        <w:rPr>
          <w:rFonts w:ascii="Courier New" w:eastAsia="Times New Roman" w:hAnsi="Courier New" w:cs="Courier New"/>
          <w:b/>
          <w:sz w:val="20"/>
          <w:lang w:eastAsia="en-US"/>
        </w:rPr>
        <w:t>.westeurope.cloudapp.azure.com</w:t>
      </w:r>
      <w:r>
        <w:rPr>
          <w:rFonts w:ascii="Calibri" w:eastAsia="Times New Roman" w:hAnsi="Calibri" w:cs="Calibri"/>
          <w:lang w:eastAsia="en-US"/>
        </w:rPr>
        <w:t xml:space="preserve">. </w:t>
      </w:r>
    </w:p>
    <w:p w14:paraId="20C0EDAB" w14:textId="3469A8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
          <w:bCs/>
          <w:color w:val="000000"/>
          <w:sz w:val="18"/>
          <w:szCs w:val="20"/>
          <w:lang w:eastAsia="en-US"/>
        </w:rPr>
        <w:t>ansible-playbook ~/</w:t>
      </w:r>
      <w:r w:rsidR="00F727DE">
        <w:rPr>
          <w:rFonts w:ascii="Courier New" w:eastAsia="Times New Roman" w:hAnsi="Courier New" w:cs="Courier New"/>
          <w:b/>
          <w:bCs/>
          <w:color w:val="000000"/>
          <w:sz w:val="18"/>
          <w:szCs w:val="20"/>
          <w:lang w:eastAsia="en-US"/>
        </w:rPr>
        <w:t>ansible-azure-lab</w:t>
      </w:r>
      <w:r w:rsidRPr="00316898">
        <w:rPr>
          <w:rFonts w:ascii="Courier New" w:eastAsia="Times New Roman" w:hAnsi="Courier New" w:cs="Courier New"/>
          <w:b/>
          <w:bCs/>
          <w:color w:val="000000"/>
          <w:sz w:val="18"/>
          <w:szCs w:val="20"/>
          <w:lang w:eastAsia="en-US"/>
        </w:rPr>
        <w:t>/delete_vm.yml --extra</w:t>
      </w:r>
      <w:r w:rsidRPr="00710D02">
        <w:rPr>
          <w:rFonts w:ascii="Courier New" w:eastAsia="Times New Roman" w:hAnsi="Courier New" w:cs="Courier New"/>
          <w:b/>
          <w:bCs/>
          <w:color w:val="000000"/>
          <w:sz w:val="18"/>
          <w:szCs w:val="20"/>
          <w:lang w:eastAsia="en-US"/>
        </w:rPr>
        <w:t>-vars "vmname=</w:t>
      </w:r>
      <w:r w:rsidR="007E4BCD">
        <w:rPr>
          <w:rFonts w:ascii="Courier New" w:eastAsia="Times New Roman" w:hAnsi="Courier New" w:cs="Courier New"/>
          <w:b/>
          <w:bCs/>
          <w:color w:val="000000"/>
          <w:sz w:val="18"/>
          <w:szCs w:val="20"/>
          <w:lang w:eastAsia="en-US"/>
        </w:rPr>
        <w:t>your-vm-name</w:t>
      </w:r>
      <w:r w:rsidRPr="00710D02">
        <w:rPr>
          <w:rFonts w:ascii="Courier New" w:eastAsia="Times New Roman" w:hAnsi="Courier New" w:cs="Courier New"/>
          <w:b/>
          <w:bCs/>
          <w:color w:val="000000"/>
          <w:sz w:val="18"/>
          <w:szCs w:val="20"/>
          <w:lang w:eastAsia="en-US"/>
        </w:rPr>
        <w:t xml:space="preserve"> resgrp=ansiblelab"</w:t>
      </w:r>
    </w:p>
    <w:p w14:paraId="246A7A03" w14:textId="502DD3A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[WARNING]: provided hosts list is empty, only localhost is available</w:t>
      </w:r>
    </w:p>
    <w:p w14:paraId="0577EF8E" w14:textId="77777777" w:rsidR="00710D02" w:rsidRDefault="00710D02"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p>
    <w:p w14:paraId="2D8FF6E3" w14:textId="766E6DD1"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[Remove Virtual Machine and associated objects] ***************************</w:t>
      </w:r>
    </w:p>
    <w:p w14:paraId="06FF1DA9"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0421A2E8" w14:textId="69140BF0"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VM and all resources] *********************************************</w:t>
      </w:r>
    </w:p>
    <w:p w14:paraId="19734ED6" w14:textId="56D0C969"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77A43630"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71BFD675" w14:textId="4D7F909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TASK [Remove storage account] **************************************************</w:t>
      </w:r>
    </w:p>
    <w:p w14:paraId="67932CA1" w14:textId="25DFB37E"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ok: [localhost]</w:t>
      </w:r>
    </w:p>
    <w:p w14:paraId="14240C82" w14:textId="77777777"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ab/>
      </w:r>
      <w:r w:rsidRPr="00316898">
        <w:rPr>
          <w:rFonts w:ascii="Courier New" w:eastAsia="Times New Roman" w:hAnsi="Courier New" w:cs="Courier New"/>
          <w:bCs/>
          <w:color w:val="000000"/>
          <w:sz w:val="18"/>
          <w:szCs w:val="20"/>
          <w:lang w:eastAsia="en-US"/>
        </w:rPr>
        <w:tab/>
      </w:r>
    </w:p>
    <w:p w14:paraId="46009FE8" w14:textId="0E61F193"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PLAY RECAP *********************************************************************</w:t>
      </w:r>
    </w:p>
    <w:p w14:paraId="1E250C97" w14:textId="1AD5D458" w:rsidR="00CC3C6C" w:rsidRPr="00316898" w:rsidRDefault="00CC3C6C"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Cs/>
          <w:color w:val="000000"/>
          <w:sz w:val="18"/>
          <w:szCs w:val="20"/>
          <w:lang w:eastAsia="en-US"/>
        </w:rPr>
      </w:pPr>
      <w:r w:rsidRPr="00316898">
        <w:rPr>
          <w:rFonts w:ascii="Courier New" w:eastAsia="Times New Roman" w:hAnsi="Courier New" w:cs="Courier New"/>
          <w:bCs/>
          <w:color w:val="000000"/>
          <w:sz w:val="18"/>
          <w:szCs w:val="20"/>
          <w:lang w:eastAsia="en-US"/>
        </w:rPr>
        <w:t>localhost                  : ok=2    changed=0    unreachable=0    failed=0</w:t>
      </w:r>
    </w:p>
    <w:p w14:paraId="204E6764" w14:textId="42A6E638" w:rsidR="00316898" w:rsidRPr="00316898" w:rsidRDefault="00CC3C6C" w:rsidP="00316898">
      <w:pPr>
        <w:pStyle w:val="ListParagraph"/>
        <w:numPr>
          <w:ilvl w:val="0"/>
          <w:numId w:val="14"/>
        </w:numPr>
        <w:shd w:val="clear" w:color="auto" w:fill="FFFFFF"/>
        <w:tabs>
          <w:tab w:val="clear" w:pos="5490"/>
          <w:tab w:val="left" w:pos="1170"/>
        </w:tabs>
        <w:spacing w:before="0" w:after="240" w:line="339" w:lineRule="atLeast"/>
        <w:ind w:left="1170" w:hanging="1170"/>
        <w:jc w:val="both"/>
        <w:rPr>
          <w:rFonts w:ascii="Calibri" w:eastAsia="Times New Roman" w:hAnsi="Calibri" w:cs="Calibri"/>
          <w:lang w:eastAsia="en-US"/>
        </w:rPr>
      </w:pPr>
      <w:r>
        <w:rPr>
          <w:rFonts w:ascii="Calibri" w:eastAsia="Times New Roman" w:hAnsi="Calibri" w:cs="Calibri"/>
          <w:lang w:eastAsia="en-US"/>
        </w:rPr>
        <w:t>Verify that the VM does not exist any more using Ansible’s dynamic inventory functionality:</w:t>
      </w:r>
    </w:p>
    <w:p w14:paraId="20555E9A" w14:textId="5ABD095F" w:rsidR="00316898" w:rsidRPr="00316898" w:rsidRDefault="00316898" w:rsidP="0031689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sidRPr="00316898">
        <w:rPr>
          <w:rFonts w:ascii="Courier New" w:eastAsia="Times New Roman" w:hAnsi="Courier New" w:cs="Courier New"/>
          <w:b/>
          <w:bCs/>
          <w:color w:val="000000"/>
          <w:sz w:val="20"/>
          <w:szCs w:val="20"/>
          <w:lang w:eastAsia="en-US"/>
        </w:rPr>
        <w:t>ansible -i ~/ansible/contrib/inventory/azure_rm.py all -m ping</w:t>
      </w:r>
    </w:p>
    <w:p w14:paraId="2E8007F2" w14:textId="37049E93" w:rsidR="005323C0" w:rsidRDefault="005323C0" w:rsidP="00BD0C5F">
      <w:pPr>
        <w:shd w:val="clear" w:color="auto" w:fill="FFFFFF"/>
        <w:spacing w:before="0" w:after="240" w:line="339" w:lineRule="atLeast"/>
        <w:jc w:val="both"/>
        <w:rPr>
          <w:rFonts w:ascii="Calibri" w:eastAsia="Times New Roman" w:hAnsi="Calibri" w:cs="Calibri"/>
          <w:lang w:val="en" w:eastAsia="en-US"/>
        </w:rPr>
      </w:pPr>
    </w:p>
    <w:p w14:paraId="5F99A1A1" w14:textId="6ED1EE34"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rFonts w:ascii="Calibri" w:eastAsia="Times New Roman" w:hAnsi="Calibri" w:cs="Calibri"/>
          <w:lang w:val="en" w:eastAsia="en-US"/>
        </w:rPr>
      </w:pPr>
    </w:p>
    <w:p w14:paraId="53782274" w14:textId="358B085D" w:rsidR="0059352D" w:rsidRP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b/>
          <w:color w:val="0070C0"/>
        </w:rPr>
      </w:pPr>
      <w:r w:rsidRPr="0059352D">
        <w:rPr>
          <w:b/>
          <w:color w:val="0070C0"/>
        </w:rPr>
        <w:t>What we have learnt</w:t>
      </w:r>
    </w:p>
    <w:p w14:paraId="6D07AE2B"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66835C0A" w14:textId="50D04840"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r>
        <w:rPr>
          <w:color w:val="0070C0"/>
        </w:rPr>
        <w:t>Ansible playbooks can be used for the full lifecycle of a VM. Not only creation and management, but deletion as well.</w:t>
      </w:r>
    </w:p>
    <w:p w14:paraId="2757180F" w14:textId="77777777" w:rsidR="0059352D" w:rsidRDefault="0059352D" w:rsidP="0059352D">
      <w:pPr>
        <w:pBdr>
          <w:top w:val="single" w:sz="4" w:space="1" w:color="auto"/>
          <w:left w:val="single" w:sz="4" w:space="4" w:color="auto"/>
          <w:bottom w:val="single" w:sz="4" w:space="1" w:color="auto"/>
          <w:right w:val="single" w:sz="4" w:space="4" w:color="auto"/>
        </w:pBdr>
        <w:shd w:val="clear" w:color="auto" w:fill="DCF9F7" w:themeFill="accent3" w:themeFillTint="33"/>
        <w:spacing w:before="0" w:line="240" w:lineRule="auto"/>
        <w:textAlignment w:val="center"/>
        <w:rPr>
          <w:color w:val="0070C0"/>
        </w:rPr>
      </w:pPr>
    </w:p>
    <w:p w14:paraId="474432DC" w14:textId="77777777" w:rsidR="0059352D" w:rsidRPr="00CC3C6C" w:rsidRDefault="0059352D" w:rsidP="00BD0C5F">
      <w:pPr>
        <w:shd w:val="clear" w:color="auto" w:fill="FFFFFF"/>
        <w:spacing w:before="0" w:after="240" w:line="339" w:lineRule="atLeast"/>
        <w:jc w:val="both"/>
        <w:rPr>
          <w:rFonts w:ascii="Calibri" w:eastAsia="Times New Roman" w:hAnsi="Calibri" w:cs="Calibri"/>
          <w:lang w:val="en" w:eastAsia="en-US"/>
        </w:rPr>
      </w:pPr>
    </w:p>
    <w:p w14:paraId="07E848B2" w14:textId="3786668D" w:rsidR="00336096" w:rsidRDefault="00336096">
      <w:pPr>
        <w:rPr>
          <w:rFonts w:asciiTheme="majorHAnsi" w:eastAsiaTheme="majorEastAsia" w:hAnsiTheme="majorHAnsi" w:cstheme="majorBidi"/>
          <w:b/>
          <w:bCs/>
          <w:caps/>
          <w:color w:val="FFFFFF" w:themeColor="background1"/>
        </w:rPr>
      </w:pPr>
      <w:r>
        <w:br w:type="page"/>
      </w:r>
    </w:p>
    <w:p w14:paraId="52F86953" w14:textId="2B4818B3" w:rsidR="00336096" w:rsidRPr="00122300" w:rsidRDefault="00336096" w:rsidP="00336096">
      <w:pPr>
        <w:pStyle w:val="Heading1"/>
        <w:tabs>
          <w:tab w:val="left" w:pos="5318"/>
        </w:tabs>
      </w:pPr>
      <w:bookmarkStart w:id="10" w:name="_Toc484560607"/>
      <w:r>
        <w:lastRenderedPageBreak/>
        <w:t>Conclusion</w:t>
      </w:r>
      <w:bookmarkEnd w:id="10"/>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3EBE2335" w14:textId="40E99F38" w:rsidR="00336096" w:rsidRDefault="00336096" w:rsidP="00BD0C5F">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In this lab we have seen how to use Ansible for two purposes:</w:t>
      </w:r>
    </w:p>
    <w:p w14:paraId="5D8DF305" w14:textId="07049ED2"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one side, Ansible can be used in order to create VMs, in a similar manner than Azure quickstart templates. If you already know Ansible and prefer using Ansible playbooks instead of native Azure JSON templates, you can certainly do so.</w:t>
      </w:r>
    </w:p>
    <w:p w14:paraId="574D9955" w14:textId="3BD2E946" w:rsid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On the other side, and probably more importantly, you can use Ansible in order to manage the configuration of all your virtual machines in Azure. Whether you have one VM or one thousand, Ansible will discover all of them (with its dynamic inventory functionality) and apply any playbooks that you have defined, making server management at scale much easier.</w:t>
      </w:r>
    </w:p>
    <w:p w14:paraId="254C01F7" w14:textId="176F82A1"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ascii="Calibri" w:eastAsia="Times New Roman" w:hAnsi="Calibri" w:cs="Calibri"/>
          <w:lang w:val="en" w:eastAsia="en-US"/>
        </w:rPr>
        <w:t>All in all, the purpose of this lab is showing to Ansible admins that they can use the same tools in Azure as in their on-premises systems.</w:t>
      </w: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1" w:name="_Toc484560608"/>
      <w:r>
        <w:lastRenderedPageBreak/>
        <w:t>End the lab</w:t>
      </w:r>
      <w:bookmarkEnd w:id="11"/>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29E1FF94" w:rsidR="00016C29" w:rsidRPr="00F240F0" w:rsidRDefault="009735E5"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016C29">
        <w:rPr>
          <w:rFonts w:ascii="Courier New" w:eastAsia="Times New Roman" w:hAnsi="Courier New" w:cs="Courier New"/>
          <w:b/>
          <w:bCs/>
          <w:color w:val="000000"/>
          <w:sz w:val="20"/>
          <w:szCs w:val="20"/>
          <w:lang w:eastAsia="en-US"/>
        </w:rPr>
        <w:t xml:space="preserve"> group delete </w:t>
      </w:r>
      <w:r>
        <w:rPr>
          <w:rFonts w:ascii="Courier New" w:eastAsia="Times New Roman" w:hAnsi="Courier New" w:cs="Courier New"/>
          <w:b/>
          <w:bCs/>
          <w:color w:val="000000"/>
          <w:sz w:val="20"/>
          <w:szCs w:val="20"/>
          <w:lang w:eastAsia="en-US"/>
        </w:rPr>
        <w:t xml:space="preserve">--name </w:t>
      </w:r>
      <w:r w:rsidR="00F07A48">
        <w:rPr>
          <w:rFonts w:ascii="Courier New" w:eastAsia="Times New Roman" w:hAnsi="Courier New" w:cs="Courier New"/>
          <w:b/>
          <w:bCs/>
          <w:color w:val="000000"/>
          <w:sz w:val="20"/>
          <w:szCs w:val="20"/>
          <w:lang w:eastAsia="en-US"/>
        </w:rPr>
        <w:t>ansible</w:t>
      </w:r>
      <w:r w:rsidR="00FC7791">
        <w:rPr>
          <w:rFonts w:ascii="Courier New" w:eastAsia="Times New Roman" w:hAnsi="Courier New" w:cs="Courier New"/>
          <w:b/>
          <w:bCs/>
          <w:color w:val="000000"/>
          <w:sz w:val="20"/>
          <w:szCs w:val="20"/>
          <w:lang w:eastAsia="en-US"/>
        </w:rPr>
        <w:t>lab</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125B698F" w14:textId="1FB4146D" w:rsidR="009E6661" w:rsidRDefault="009E6661" w:rsidP="00016C29">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Optionally, you can delete the service principal and the application that we created at the beginning of this lab:</w:t>
      </w:r>
    </w:p>
    <w:p w14:paraId="49325C7E" w14:textId="0A06F31B"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A247F8">
        <w:rPr>
          <w:rFonts w:ascii="Courier New" w:eastAsia="Times New Roman" w:hAnsi="Courier New" w:cs="Courier New"/>
          <w:b/>
          <w:bCs/>
          <w:color w:val="000000"/>
          <w:sz w:val="20"/>
          <w:szCs w:val="20"/>
          <w:lang w:eastAsia="en-US"/>
        </w:rPr>
        <w:t xml:space="preserve"> ad sp show --id</w:t>
      </w:r>
      <w:r w:rsidR="009E6661" w:rsidRPr="00CC3C6C">
        <w:rPr>
          <w:rFonts w:ascii="Courier New" w:eastAsia="Times New Roman" w:hAnsi="Courier New" w:cs="Courier New"/>
          <w:b/>
          <w:bCs/>
          <w:color w:val="000000"/>
          <w:sz w:val="20"/>
          <w:szCs w:val="20"/>
          <w:lang w:eastAsia="en-US"/>
        </w:rPr>
        <w:t xml:space="preserve"> </w:t>
      </w:r>
      <w:r w:rsidR="00CC3C6C">
        <w:rPr>
          <w:rFonts w:ascii="Courier New" w:eastAsia="Times New Roman" w:hAnsi="Courier New" w:cs="Courier New"/>
          <w:b/>
          <w:bCs/>
          <w:color w:val="000000"/>
          <w:sz w:val="20"/>
          <w:szCs w:val="20"/>
          <w:lang w:eastAsia="en-US"/>
        </w:rPr>
        <w:t>44444444-4444-4444-444444444444</w:t>
      </w:r>
    </w:p>
    <w:p w14:paraId="288902FB" w14:textId="2ADA07B6"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2B44178C" w14:textId="1D39CE4B"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6E4830D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285D5C2" w14:textId="049CCAA3"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sidRPr="00F93EE4">
        <w:rPr>
          <w:rFonts w:ascii="Courier New" w:eastAsia="Times New Roman" w:hAnsi="Courier New" w:cs="Courier New"/>
          <w:b/>
          <w:bCs/>
          <w:color w:val="000000"/>
          <w:sz w:val="20"/>
          <w:szCs w:val="20"/>
          <w:lang w:eastAsia="en-US"/>
        </w:rPr>
        <w:t>44444444-4444-4444-444444444444</w:t>
      </w:r>
      <w:r w:rsidRPr="00F93EE4">
        <w:rPr>
          <w:rFonts w:ascii="Courier New" w:eastAsia="Times New Roman" w:hAnsi="Courier New" w:cs="Courier New"/>
          <w:bCs/>
          <w:color w:val="000000"/>
          <w:sz w:val="20"/>
          <w:szCs w:val="20"/>
          <w:lang w:eastAsia="en-US"/>
        </w:rPr>
        <w:t>",</w:t>
      </w:r>
    </w:p>
    <w:p w14:paraId="43665BD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"ServicePrincipal",</w:t>
      </w:r>
    </w:p>
    <w:p w14:paraId="48DE9502"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"servicePrincipalNames": [</w:t>
      </w:r>
    </w:p>
    <w:p w14:paraId="1E074D43"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192BCD86" w14:textId="6A0C1E80"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r w:rsidR="00F93EE4" w:rsidRPr="00F93EE4">
        <w:rPr>
          <w:rFonts w:ascii="Courier New" w:eastAsia="Times New Roman" w:hAnsi="Courier New" w:cs="Courier New"/>
          <w:b/>
          <w:bCs/>
          <w:color w:val="00B0F0"/>
          <w:sz w:val="20"/>
          <w:szCs w:val="20"/>
          <w:lang w:eastAsia="en-US"/>
        </w:rPr>
        <w:t>11111111-1111-1111-1111-111111111111</w:t>
      </w:r>
      <w:r w:rsidRPr="00F93EE4">
        <w:rPr>
          <w:rFonts w:ascii="Courier New" w:eastAsia="Times New Roman" w:hAnsi="Courier New" w:cs="Courier New"/>
          <w:bCs/>
          <w:color w:val="000000"/>
          <w:sz w:val="20"/>
          <w:szCs w:val="20"/>
          <w:lang w:eastAsia="en-US"/>
        </w:rPr>
        <w:t>"</w:t>
      </w:r>
    </w:p>
    <w:p w14:paraId="40783A6A" w14:textId="77777777" w:rsidR="00A247F8"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3729714D" w14:textId="5F65B8D7" w:rsidR="009E6661" w:rsidRPr="00F93EE4" w:rsidRDefault="00A247F8" w:rsidP="00A247F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3FA5E95A" w14:textId="77777777" w:rsidR="00CC3C6C" w:rsidRDefault="00CC3C6C" w:rsidP="009E6661">
      <w:pPr>
        <w:shd w:val="clear" w:color="auto" w:fill="FFFFFF"/>
        <w:spacing w:before="0" w:after="240" w:line="339" w:lineRule="atLeast"/>
        <w:jc w:val="both"/>
        <w:rPr>
          <w:rFonts w:eastAsia="Times New Roman" w:cstheme="minorHAnsi"/>
          <w:color w:val="333333"/>
          <w:lang w:eastAsia="en-US"/>
        </w:rPr>
      </w:pPr>
    </w:p>
    <w:p w14:paraId="4BEC69D8" w14:textId="68B63194" w:rsidR="009E6661" w:rsidRPr="00CC3C6C" w:rsidRDefault="009735E5"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9E6661" w:rsidRPr="00CC3C6C">
        <w:rPr>
          <w:rFonts w:ascii="Courier New" w:eastAsia="Times New Roman" w:hAnsi="Courier New" w:cs="Courier New"/>
          <w:b/>
          <w:bCs/>
          <w:color w:val="000000"/>
          <w:sz w:val="20"/>
          <w:szCs w:val="20"/>
          <w:lang w:eastAsia="en-US"/>
        </w:rPr>
        <w:t xml:space="preserve"> ad </w:t>
      </w:r>
      <w:r w:rsidR="00A247F8">
        <w:rPr>
          <w:rFonts w:ascii="Courier New" w:eastAsia="Times New Roman" w:hAnsi="Courier New" w:cs="Courier New"/>
          <w:b/>
          <w:bCs/>
          <w:color w:val="000000"/>
          <w:sz w:val="20"/>
          <w:szCs w:val="20"/>
          <w:lang w:eastAsia="en-US"/>
        </w:rPr>
        <w:t>sp delete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44444444-4444-4444-444444444444</w:t>
      </w:r>
    </w:p>
    <w:p w14:paraId="47A55943" w14:textId="7BB2A545" w:rsidR="009E6661" w:rsidRDefault="009E6661" w:rsidP="009E6661">
      <w:pPr>
        <w:shd w:val="clear" w:color="auto" w:fill="FFFFFF"/>
        <w:spacing w:before="0" w:after="240" w:line="339" w:lineRule="atLeast"/>
        <w:jc w:val="both"/>
        <w:rPr>
          <w:rFonts w:eastAsia="Times New Roman" w:cstheme="minorHAnsi"/>
          <w:color w:val="333333"/>
          <w:lang w:eastAsia="en-US"/>
        </w:rPr>
      </w:pPr>
    </w:p>
    <w:p w14:paraId="0F7B39A9" w14:textId="2892D001" w:rsidR="00CC3C6C" w:rsidRPr="009E6661" w:rsidRDefault="00CC3C6C" w:rsidP="009E6661">
      <w:pPr>
        <w:shd w:val="clear" w:color="auto" w:fill="FFFFFF"/>
        <w:spacing w:before="0" w:after="240" w:line="339" w:lineRule="atLeast"/>
        <w:jc w:val="both"/>
        <w:rPr>
          <w:rFonts w:eastAsia="Times New Roman" w:cstheme="minorHAnsi"/>
          <w:color w:val="333333"/>
          <w:lang w:eastAsia="en-US"/>
        </w:rPr>
      </w:pPr>
      <w:r>
        <w:rPr>
          <w:rFonts w:eastAsia="Times New Roman" w:cstheme="minorHAnsi"/>
          <w:color w:val="333333"/>
          <w:lang w:eastAsia="en-US"/>
        </w:rPr>
        <w:t xml:space="preserve">For the application we </w:t>
      </w:r>
      <w:r w:rsidR="00F93EE4">
        <w:rPr>
          <w:rFonts w:eastAsia="Times New Roman" w:cstheme="minorHAnsi"/>
          <w:color w:val="333333"/>
          <w:lang w:eastAsia="en-US"/>
        </w:rPr>
        <w:t xml:space="preserve">need </w:t>
      </w:r>
      <w:r>
        <w:rPr>
          <w:rFonts w:eastAsia="Times New Roman" w:cstheme="minorHAnsi"/>
          <w:color w:val="333333"/>
          <w:lang w:eastAsia="en-US"/>
        </w:rPr>
        <w:t>application ID</w:t>
      </w:r>
      <w:r w:rsidR="00F93EE4">
        <w:rPr>
          <w:rFonts w:eastAsia="Times New Roman" w:cstheme="minorHAnsi"/>
          <w:color w:val="333333"/>
          <w:lang w:eastAsia="en-US"/>
        </w:rPr>
        <w:t xml:space="preserve"> that we can get out of the "</w:t>
      </w:r>
      <w:r w:rsidR="00F93EE4" w:rsidRPr="00F93EE4">
        <w:rPr>
          <w:rFonts w:ascii="Courier New" w:eastAsia="Times New Roman" w:hAnsi="Courier New" w:cs="Courier New"/>
          <w:color w:val="333333"/>
          <w:lang w:eastAsia="en-US"/>
        </w:rPr>
        <w:t>az ad sp show</w:t>
      </w:r>
      <w:r w:rsidR="00F93EE4">
        <w:rPr>
          <w:rFonts w:eastAsia="Times New Roman" w:cstheme="minorHAnsi"/>
          <w:color w:val="333333"/>
          <w:lang w:eastAsia="en-US"/>
        </w:rPr>
        <w:t>" command above:</w:t>
      </w:r>
    </w:p>
    <w:p w14:paraId="2D5E385B" w14:textId="031A6338"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show --id</w:t>
      </w:r>
      <w:r w:rsidR="009E6661" w:rsidRPr="00CC3C6C">
        <w:rPr>
          <w:rFonts w:ascii="Courier New" w:eastAsia="Times New Roman" w:hAnsi="Courier New" w:cs="Courier New"/>
          <w:b/>
          <w:bCs/>
          <w:color w:val="000000"/>
          <w:sz w:val="20"/>
          <w:szCs w:val="20"/>
          <w:lang w:eastAsia="en-US"/>
        </w:rPr>
        <w:t xml:space="preserve"> </w:t>
      </w:r>
      <w:r w:rsidR="00CC3C6C" w:rsidRPr="00CC3C6C">
        <w:rPr>
          <w:rFonts w:ascii="Courier New" w:eastAsia="Times New Roman" w:hAnsi="Courier New" w:cs="Courier New"/>
          <w:b/>
          <w:bCs/>
          <w:color w:val="000000"/>
          <w:sz w:val="20"/>
          <w:szCs w:val="20"/>
          <w:lang w:eastAsia="en-US"/>
        </w:rPr>
        <w:t>11111111-1111-1111-1111111111</w:t>
      </w:r>
    </w:p>
    <w:p w14:paraId="2604B881" w14:textId="263BC690"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p>
    <w:p w14:paraId="1E26EAE8" w14:textId="268E3B3B"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"appId": "11111111-1111-1111-1111111111",</w:t>
      </w:r>
    </w:p>
    <w:p w14:paraId="560E890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"appPermissions": null,</w:t>
      </w:r>
    </w:p>
    <w:p w14:paraId="06AC3EC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"availableToOtherTenants": false,</w:t>
      </w:r>
    </w:p>
    <w:p w14:paraId="18F0C1E4"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"displayName": "ansibleApp",</w:t>
      </w:r>
    </w:p>
    <w:p w14:paraId="674B15C0"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"homepage": "ansible.mydomain.com",</w:t>
      </w:r>
    </w:p>
    <w:p w14:paraId="468E635B"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"identifierUris": [</w:t>
      </w:r>
    </w:p>
    <w:p w14:paraId="5F867685"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"ansible.mydomain.com"</w:t>
      </w:r>
    </w:p>
    <w:p w14:paraId="447DABB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w:t>
      </w:r>
    </w:p>
    <w:p w14:paraId="2430D4A3" w14:textId="461F4193"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"objectId": "</w:t>
      </w:r>
      <w:r>
        <w:rPr>
          <w:rFonts w:ascii="Courier New" w:eastAsia="Times New Roman" w:hAnsi="Courier New" w:cs="Courier New"/>
          <w:bCs/>
          <w:color w:val="000000"/>
          <w:sz w:val="20"/>
          <w:szCs w:val="20"/>
          <w:lang w:eastAsia="en-US"/>
        </w:rPr>
        <w:t>55555555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w:t>
      </w: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555555555555</w:t>
      </w:r>
      <w:r w:rsidRPr="00F93EE4">
        <w:rPr>
          <w:rFonts w:ascii="Courier New" w:eastAsia="Times New Roman" w:hAnsi="Courier New" w:cs="Courier New"/>
          <w:bCs/>
          <w:color w:val="000000"/>
          <w:sz w:val="20"/>
          <w:szCs w:val="20"/>
          <w:lang w:eastAsia="en-US"/>
        </w:rPr>
        <w:t>",</w:t>
      </w:r>
    </w:p>
    <w:p w14:paraId="005A2632"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"objectType": "Application",</w:t>
      </w:r>
    </w:p>
    <w:p w14:paraId="1D77E963" w14:textId="77777777" w:rsidR="00F93EE4" w:rsidRPr="00F93EE4"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 xml:space="preserve">  "replyUrls": []</w:t>
      </w:r>
    </w:p>
    <w:p w14:paraId="7DEB1457" w14:textId="1C414EAA" w:rsidR="009E6661" w:rsidRPr="00CC3C6C" w:rsidRDefault="00F93EE4" w:rsidP="00F93EE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before="0" w:line="240" w:lineRule="auto"/>
        <w:ind w:left="360"/>
        <w:rPr>
          <w:rFonts w:ascii="Courier New" w:eastAsia="Times New Roman" w:hAnsi="Courier New" w:cs="Courier New"/>
          <w:bCs/>
          <w:color w:val="000000"/>
          <w:sz w:val="20"/>
          <w:szCs w:val="20"/>
          <w:lang w:eastAsia="en-US"/>
        </w:rPr>
      </w:pPr>
      <w:r w:rsidRPr="00F93EE4">
        <w:rPr>
          <w:rFonts w:ascii="Courier New" w:eastAsia="Times New Roman" w:hAnsi="Courier New" w:cs="Courier New"/>
          <w:bCs/>
          <w:color w:val="000000"/>
          <w:sz w:val="20"/>
          <w:szCs w:val="20"/>
          <w:lang w:eastAsia="en-US"/>
        </w:rPr>
        <w:t>}</w:t>
      </w:r>
      <w:r>
        <w:rPr>
          <w:rFonts w:ascii="Courier New" w:eastAsia="Times New Roman" w:hAnsi="Courier New" w:cs="Courier New"/>
          <w:bCs/>
          <w:color w:val="000000"/>
          <w:sz w:val="20"/>
          <w:szCs w:val="20"/>
          <w:lang w:eastAsia="en-US"/>
        </w:rPr>
        <w:t xml:space="preserve"> </w:t>
      </w:r>
    </w:p>
    <w:p w14:paraId="082C0A58" w14:textId="77777777" w:rsidR="009E6661" w:rsidRPr="00316898" w:rsidRDefault="009E6661" w:rsidP="009E6661">
      <w:pPr>
        <w:shd w:val="clear" w:color="auto" w:fill="FFFFFF"/>
        <w:spacing w:before="0" w:after="240" w:line="339" w:lineRule="atLeast"/>
        <w:jc w:val="both"/>
        <w:rPr>
          <w:rFonts w:eastAsia="Times New Roman" w:cstheme="minorHAnsi"/>
          <w:color w:val="333333"/>
          <w:lang w:eastAsia="en-US"/>
        </w:rPr>
      </w:pPr>
    </w:p>
    <w:p w14:paraId="5A806367" w14:textId="57E0C1B1" w:rsidR="009E6661" w:rsidRPr="00CC3C6C" w:rsidRDefault="00F93EE4" w:rsidP="00CC3C6C">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ad app delete --id</w:t>
      </w:r>
      <w:r w:rsidR="009E6661" w:rsidRPr="00CC3C6C">
        <w:rPr>
          <w:rFonts w:ascii="Courier New" w:eastAsia="Times New Roman" w:hAnsi="Courier New" w:cs="Courier New"/>
          <w:b/>
          <w:bCs/>
          <w:color w:val="000000"/>
          <w:sz w:val="20"/>
          <w:szCs w:val="20"/>
          <w:lang w:eastAsia="en-US"/>
        </w:rPr>
        <w:t xml:space="preserve"> </w:t>
      </w:r>
      <w:r w:rsidRPr="00CC3C6C">
        <w:rPr>
          <w:rFonts w:ascii="Courier New" w:eastAsia="Times New Roman" w:hAnsi="Courier New" w:cs="Courier New"/>
          <w:b/>
          <w:bCs/>
          <w:color w:val="000000"/>
          <w:sz w:val="20"/>
          <w:szCs w:val="20"/>
          <w:lang w:eastAsia="en-US"/>
        </w:rPr>
        <w:t>11111111-1111-1111-1111111111</w:t>
      </w: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2" w:name="_Toc484560609"/>
      <w:r w:rsidRPr="00970FD8">
        <w:rPr>
          <w:rFonts w:asciiTheme="majorHAnsi" w:hAnsiTheme="majorHAnsi" w:cstheme="majorHAnsi"/>
          <w:b/>
          <w:bCs/>
        </w:rPr>
        <w:t>R</w:t>
      </w:r>
      <w:r w:rsidR="001D5743" w:rsidRPr="00970FD8">
        <w:rPr>
          <w:rFonts w:asciiTheme="majorHAnsi" w:hAnsiTheme="majorHAnsi" w:cstheme="majorHAnsi"/>
          <w:b/>
          <w:bCs/>
        </w:rPr>
        <w:t>eferences</w:t>
      </w:r>
      <w:bookmarkEnd w:id="12"/>
    </w:p>
    <w:p w14:paraId="4221888E" w14:textId="35ED96BC" w:rsidR="00F07A48" w:rsidRDefault="00F07A48" w:rsidP="00F07A48">
      <w:r>
        <w:t>Useful links:</w:t>
      </w:r>
    </w:p>
    <w:p w14:paraId="76BC6E54" w14:textId="6B58A4E2" w:rsidR="00060F2C" w:rsidRDefault="00060F2C" w:rsidP="00060F2C">
      <w:pPr>
        <w:pStyle w:val="ListParagraph"/>
        <w:numPr>
          <w:ilvl w:val="0"/>
          <w:numId w:val="15"/>
        </w:numPr>
      </w:pPr>
      <w:r>
        <w:t xml:space="preserve">Ansible web page: </w:t>
      </w:r>
      <w:hyperlink r:id="rId22" w:history="1">
        <w:r w:rsidRPr="009D0F7F">
          <w:rPr>
            <w:rStyle w:val="Hyperlink"/>
          </w:rPr>
          <w:t>https://www.ansible.com</w:t>
        </w:r>
      </w:hyperlink>
      <w:r>
        <w:t xml:space="preserve"> </w:t>
      </w:r>
    </w:p>
    <w:p w14:paraId="31009DDD" w14:textId="5A8FB260" w:rsidR="00060F2C" w:rsidRPr="00060F2C" w:rsidRDefault="00060F2C" w:rsidP="00060F2C">
      <w:pPr>
        <w:pStyle w:val="ListParagraph"/>
        <w:numPr>
          <w:ilvl w:val="0"/>
          <w:numId w:val="15"/>
        </w:numPr>
        <w:rPr>
          <w:lang w:val="es-ES"/>
        </w:rPr>
      </w:pPr>
      <w:r w:rsidRPr="00060F2C">
        <w:rPr>
          <w:lang w:val="es-ES"/>
        </w:rPr>
        <w:t xml:space="preserve">Azure portal: </w:t>
      </w:r>
      <w:hyperlink r:id="rId23" w:history="1">
        <w:r w:rsidRPr="00060F2C">
          <w:rPr>
            <w:rStyle w:val="Hyperlink"/>
            <w:lang w:val="es-ES"/>
          </w:rPr>
          <w:t>https://portal.azure.com</w:t>
        </w:r>
      </w:hyperlink>
    </w:p>
    <w:p w14:paraId="55BAF3FA" w14:textId="58DF9279" w:rsidR="00060F2C" w:rsidRDefault="00060F2C" w:rsidP="00060F2C">
      <w:pPr>
        <w:pStyle w:val="ListParagraph"/>
        <w:numPr>
          <w:ilvl w:val="0"/>
          <w:numId w:val="15"/>
        </w:numPr>
      </w:pPr>
      <w:r w:rsidRPr="00060F2C">
        <w:t xml:space="preserve">Using CLI to créate a </w:t>
      </w:r>
      <w:r>
        <w:t xml:space="preserve">Service Principal: </w:t>
      </w:r>
      <w:hyperlink r:id="rId24" w:history="1">
        <w:r w:rsidRPr="009D0F7F">
          <w:rPr>
            <w:rStyle w:val="Hyperlink"/>
          </w:rPr>
          <w:t>https://docs.microsoft.com/en-us/azure/azure-resource-manager/resource-group-authenticate-service-principal-cli</w:t>
        </w:r>
      </w:hyperlink>
    </w:p>
    <w:p w14:paraId="446678DF" w14:textId="50AC8EFB" w:rsidR="00060F2C" w:rsidRDefault="00060F2C" w:rsidP="00060F2C">
      <w:pPr>
        <w:pStyle w:val="ListParagraph"/>
        <w:numPr>
          <w:ilvl w:val="0"/>
          <w:numId w:val="15"/>
        </w:numPr>
      </w:pPr>
      <w:r>
        <w:t xml:space="preserve">Ansible documentation – Getting started with Azure: </w:t>
      </w:r>
      <w:hyperlink r:id="rId25" w:history="1">
        <w:r w:rsidRPr="009D0F7F">
          <w:rPr>
            <w:rStyle w:val="Hyperlink"/>
          </w:rPr>
          <w:t>https://docs.ansible.com/ansible/guide_azure.html</w:t>
        </w:r>
      </w:hyperlink>
      <w:r>
        <w:t xml:space="preserve"> </w:t>
      </w:r>
    </w:p>
    <w:p w14:paraId="3E35FF7C" w14:textId="349599F8" w:rsidR="00060F2C" w:rsidRPr="00F93EE4" w:rsidRDefault="00060F2C" w:rsidP="00060F2C">
      <w:pPr>
        <w:pStyle w:val="ListParagraph"/>
        <w:numPr>
          <w:ilvl w:val="0"/>
          <w:numId w:val="15"/>
        </w:numPr>
        <w:rPr>
          <w:rStyle w:val="Hyperlink"/>
          <w:color w:val="auto"/>
          <w:u w:val="none"/>
        </w:rPr>
      </w:pPr>
      <w:r>
        <w:t xml:space="preserve">Azure CLI installation on Linux and Mac: </w:t>
      </w:r>
      <w:hyperlink r:id="rId26" w:history="1">
        <w:r w:rsidRPr="009D0F7F">
          <w:rPr>
            <w:rStyle w:val="Hyperlink"/>
          </w:rPr>
          <w:t>https://azure.microsoft.com/en-us/downloads/cli-tools-install/</w:t>
        </w:r>
      </w:hyperlink>
    </w:p>
    <w:p w14:paraId="6A409988" w14:textId="2942228A" w:rsidR="00F93EE4" w:rsidRDefault="00F93EE4" w:rsidP="00F93EE4">
      <w:pPr>
        <w:pStyle w:val="ListParagraph"/>
        <w:numPr>
          <w:ilvl w:val="0"/>
          <w:numId w:val="15"/>
        </w:numPr>
      </w:pPr>
      <w:r>
        <w:t xml:space="preserve">vi cheat sheet: </w:t>
      </w:r>
      <w:hyperlink r:id="rId27" w:history="1">
        <w:r w:rsidRPr="00D41BCD">
          <w:rPr>
            <w:rStyle w:val="Hyperlink"/>
          </w:rPr>
          <w:t>http://www.lagmonster.org/docs/vi.html</w:t>
        </w:r>
      </w:hyperlink>
      <w:r>
        <w:t xml:space="preserve"> </w:t>
      </w:r>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8"/>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94402D" w:rsidRDefault="0094402D">
      <w:pPr>
        <w:spacing w:line="240" w:lineRule="auto"/>
      </w:pPr>
      <w:r>
        <w:separator/>
      </w:r>
    </w:p>
  </w:endnote>
  <w:endnote w:type="continuationSeparator" w:id="0">
    <w:p w14:paraId="474360C1" w14:textId="77777777" w:rsidR="0094402D" w:rsidRDefault="00944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14:paraId="188BBA02" w14:textId="6DD5743B" w:rsidR="0094402D" w:rsidRPr="00190922" w:rsidRDefault="0094402D" w:rsidP="00190922">
        <w:pPr>
          <w:pStyle w:val="Footer"/>
        </w:pPr>
        <w:r w:rsidRPr="00190922">
          <w:fldChar w:fldCharType="begin"/>
        </w:r>
        <w:r w:rsidRPr="00190922">
          <w:instrText xml:space="preserve"> PAGE   \* MERGEFORMAT </w:instrText>
        </w:r>
        <w:r w:rsidRPr="00190922">
          <w:fldChar w:fldCharType="separate"/>
        </w:r>
        <w:r w:rsidR="00993B63">
          <w:rPr>
            <w:noProof/>
          </w:rPr>
          <w:t>5</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94402D" w:rsidRDefault="0094402D">
      <w:pPr>
        <w:spacing w:line="240" w:lineRule="auto"/>
      </w:pPr>
      <w:r>
        <w:separator/>
      </w:r>
    </w:p>
  </w:footnote>
  <w:footnote w:type="continuationSeparator" w:id="0">
    <w:p w14:paraId="11646019" w14:textId="77777777" w:rsidR="0094402D" w:rsidRDefault="009440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4963FFC"/>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78BE"/>
    <w:multiLevelType w:val="multilevel"/>
    <w:tmpl w:val="857094B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4A322D2D"/>
    <w:multiLevelType w:val="hybridMultilevel"/>
    <w:tmpl w:val="9BD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0"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1"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04BF6"/>
    <w:multiLevelType w:val="multilevel"/>
    <w:tmpl w:val="414A30C2"/>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5"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8"/>
  </w:num>
  <w:num w:numId="2">
    <w:abstractNumId w:val="11"/>
  </w:num>
  <w:num w:numId="3">
    <w:abstractNumId w:val="2"/>
  </w:num>
  <w:num w:numId="4">
    <w:abstractNumId w:val="5"/>
  </w:num>
  <w:num w:numId="5">
    <w:abstractNumId w:val="13"/>
  </w:num>
  <w:num w:numId="6">
    <w:abstractNumId w:val="9"/>
  </w:num>
  <w:num w:numId="7">
    <w:abstractNumId w:val="15"/>
  </w:num>
  <w:num w:numId="8">
    <w:abstractNumId w:val="3"/>
  </w:num>
  <w:num w:numId="9">
    <w:abstractNumId w:val="10"/>
  </w:num>
  <w:num w:numId="10">
    <w:abstractNumId w:val="14"/>
  </w:num>
  <w:num w:numId="11">
    <w:abstractNumId w:val="6"/>
  </w:num>
  <w:num w:numId="12">
    <w:abstractNumId w:val="0"/>
  </w:num>
  <w:num w:numId="13">
    <w:abstractNumId w:val="12"/>
  </w:num>
  <w:num w:numId="14">
    <w:abstractNumId w:val="4"/>
  </w:num>
  <w:num w:numId="15">
    <w:abstractNumId w:val="1"/>
  </w:num>
  <w:num w:numId="16">
    <w:abstractNumId w:val="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5C1A"/>
    <w:rsid w:val="00053255"/>
    <w:rsid w:val="00060F2C"/>
    <w:rsid w:val="000724E0"/>
    <w:rsid w:val="00082179"/>
    <w:rsid w:val="000851A8"/>
    <w:rsid w:val="000A7B08"/>
    <w:rsid w:val="000B1D51"/>
    <w:rsid w:val="000B59B3"/>
    <w:rsid w:val="000D4C84"/>
    <w:rsid w:val="000F3783"/>
    <w:rsid w:val="000F4605"/>
    <w:rsid w:val="00114F1A"/>
    <w:rsid w:val="00115A2D"/>
    <w:rsid w:val="00122300"/>
    <w:rsid w:val="00137F42"/>
    <w:rsid w:val="0015015E"/>
    <w:rsid w:val="00150D16"/>
    <w:rsid w:val="001616C5"/>
    <w:rsid w:val="00164D64"/>
    <w:rsid w:val="001668E8"/>
    <w:rsid w:val="00177093"/>
    <w:rsid w:val="0018271E"/>
    <w:rsid w:val="00190922"/>
    <w:rsid w:val="00191181"/>
    <w:rsid w:val="00192BA9"/>
    <w:rsid w:val="001B41FF"/>
    <w:rsid w:val="001C30B8"/>
    <w:rsid w:val="001D5743"/>
    <w:rsid w:val="001E3FD5"/>
    <w:rsid w:val="001F6A32"/>
    <w:rsid w:val="001F7664"/>
    <w:rsid w:val="002051EF"/>
    <w:rsid w:val="002119CB"/>
    <w:rsid w:val="00230C36"/>
    <w:rsid w:val="00231DAF"/>
    <w:rsid w:val="002335F1"/>
    <w:rsid w:val="00233B2E"/>
    <w:rsid w:val="00237518"/>
    <w:rsid w:val="00240D1D"/>
    <w:rsid w:val="0024699F"/>
    <w:rsid w:val="0026072E"/>
    <w:rsid w:val="0027167B"/>
    <w:rsid w:val="00280162"/>
    <w:rsid w:val="0029318A"/>
    <w:rsid w:val="002A0D1C"/>
    <w:rsid w:val="002A6D08"/>
    <w:rsid w:val="002C008C"/>
    <w:rsid w:val="002D6D73"/>
    <w:rsid w:val="002F1C41"/>
    <w:rsid w:val="002F469D"/>
    <w:rsid w:val="00316898"/>
    <w:rsid w:val="0032035B"/>
    <w:rsid w:val="00325D4E"/>
    <w:rsid w:val="003327E8"/>
    <w:rsid w:val="00336096"/>
    <w:rsid w:val="0034501F"/>
    <w:rsid w:val="003462EF"/>
    <w:rsid w:val="00354675"/>
    <w:rsid w:val="00393189"/>
    <w:rsid w:val="003A3084"/>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4E5971"/>
    <w:rsid w:val="00500A0D"/>
    <w:rsid w:val="005323C0"/>
    <w:rsid w:val="00534240"/>
    <w:rsid w:val="00541D83"/>
    <w:rsid w:val="00566A88"/>
    <w:rsid w:val="00581E31"/>
    <w:rsid w:val="00583916"/>
    <w:rsid w:val="005866DA"/>
    <w:rsid w:val="00591F69"/>
    <w:rsid w:val="0059352D"/>
    <w:rsid w:val="005C2769"/>
    <w:rsid w:val="005F5FD8"/>
    <w:rsid w:val="00606F57"/>
    <w:rsid w:val="0061315F"/>
    <w:rsid w:val="00613260"/>
    <w:rsid w:val="00634EA9"/>
    <w:rsid w:val="00643BC3"/>
    <w:rsid w:val="00652541"/>
    <w:rsid w:val="00683C41"/>
    <w:rsid w:val="00684BA0"/>
    <w:rsid w:val="00685648"/>
    <w:rsid w:val="00694F6C"/>
    <w:rsid w:val="00696188"/>
    <w:rsid w:val="006B56AF"/>
    <w:rsid w:val="006C287D"/>
    <w:rsid w:val="006D69FE"/>
    <w:rsid w:val="006E4ED3"/>
    <w:rsid w:val="007035B6"/>
    <w:rsid w:val="00707BB6"/>
    <w:rsid w:val="00710D02"/>
    <w:rsid w:val="00712D08"/>
    <w:rsid w:val="007141C1"/>
    <w:rsid w:val="00717041"/>
    <w:rsid w:val="00724189"/>
    <w:rsid w:val="007272DF"/>
    <w:rsid w:val="0073369F"/>
    <w:rsid w:val="00770695"/>
    <w:rsid w:val="00772DB1"/>
    <w:rsid w:val="007760F6"/>
    <w:rsid w:val="00776ECC"/>
    <w:rsid w:val="007A0A5B"/>
    <w:rsid w:val="007A30C1"/>
    <w:rsid w:val="007B00EB"/>
    <w:rsid w:val="007B5BFF"/>
    <w:rsid w:val="007C506C"/>
    <w:rsid w:val="007E4BCD"/>
    <w:rsid w:val="007E7D22"/>
    <w:rsid w:val="007F084D"/>
    <w:rsid w:val="007F6D2D"/>
    <w:rsid w:val="008002EE"/>
    <w:rsid w:val="00814A25"/>
    <w:rsid w:val="008155C8"/>
    <w:rsid w:val="00817228"/>
    <w:rsid w:val="00835EDE"/>
    <w:rsid w:val="00852BC5"/>
    <w:rsid w:val="00852C16"/>
    <w:rsid w:val="008640E8"/>
    <w:rsid w:val="00882E6A"/>
    <w:rsid w:val="00887B8A"/>
    <w:rsid w:val="00894D9C"/>
    <w:rsid w:val="008B6693"/>
    <w:rsid w:val="008C792E"/>
    <w:rsid w:val="008D02F3"/>
    <w:rsid w:val="008D0C0B"/>
    <w:rsid w:val="008E4DAA"/>
    <w:rsid w:val="008F4598"/>
    <w:rsid w:val="008F7849"/>
    <w:rsid w:val="009148A2"/>
    <w:rsid w:val="00923123"/>
    <w:rsid w:val="0092404E"/>
    <w:rsid w:val="0093135B"/>
    <w:rsid w:val="0094402D"/>
    <w:rsid w:val="009466EC"/>
    <w:rsid w:val="0094719E"/>
    <w:rsid w:val="009477FB"/>
    <w:rsid w:val="00970FD8"/>
    <w:rsid w:val="00971B77"/>
    <w:rsid w:val="009735E5"/>
    <w:rsid w:val="0098065F"/>
    <w:rsid w:val="0099353E"/>
    <w:rsid w:val="00993B63"/>
    <w:rsid w:val="009B0674"/>
    <w:rsid w:val="009B7D31"/>
    <w:rsid w:val="009D2965"/>
    <w:rsid w:val="009E6661"/>
    <w:rsid w:val="00A001E2"/>
    <w:rsid w:val="00A06CA1"/>
    <w:rsid w:val="00A20DF6"/>
    <w:rsid w:val="00A247F8"/>
    <w:rsid w:val="00A24AA2"/>
    <w:rsid w:val="00A24E61"/>
    <w:rsid w:val="00A508C0"/>
    <w:rsid w:val="00A719E1"/>
    <w:rsid w:val="00A86CA4"/>
    <w:rsid w:val="00A9092C"/>
    <w:rsid w:val="00A92114"/>
    <w:rsid w:val="00A95FA7"/>
    <w:rsid w:val="00AA32D4"/>
    <w:rsid w:val="00AA480C"/>
    <w:rsid w:val="00AA4814"/>
    <w:rsid w:val="00AA60E1"/>
    <w:rsid w:val="00AB1FBE"/>
    <w:rsid w:val="00B06AEA"/>
    <w:rsid w:val="00B46725"/>
    <w:rsid w:val="00B504E1"/>
    <w:rsid w:val="00B644BA"/>
    <w:rsid w:val="00B809A0"/>
    <w:rsid w:val="00B813C0"/>
    <w:rsid w:val="00B912FC"/>
    <w:rsid w:val="00BD0C5F"/>
    <w:rsid w:val="00BD3C03"/>
    <w:rsid w:val="00C06648"/>
    <w:rsid w:val="00C1322A"/>
    <w:rsid w:val="00C36014"/>
    <w:rsid w:val="00C84399"/>
    <w:rsid w:val="00C863EB"/>
    <w:rsid w:val="00C905FC"/>
    <w:rsid w:val="00CB3DA6"/>
    <w:rsid w:val="00CB5A02"/>
    <w:rsid w:val="00CC3C6C"/>
    <w:rsid w:val="00CF354D"/>
    <w:rsid w:val="00D01BBA"/>
    <w:rsid w:val="00D122DA"/>
    <w:rsid w:val="00D225E9"/>
    <w:rsid w:val="00D24590"/>
    <w:rsid w:val="00D42F62"/>
    <w:rsid w:val="00D57981"/>
    <w:rsid w:val="00D61DB6"/>
    <w:rsid w:val="00D62B1E"/>
    <w:rsid w:val="00D668BC"/>
    <w:rsid w:val="00D66BA7"/>
    <w:rsid w:val="00D70C49"/>
    <w:rsid w:val="00D83EB8"/>
    <w:rsid w:val="00D92EC7"/>
    <w:rsid w:val="00DA361C"/>
    <w:rsid w:val="00DA384B"/>
    <w:rsid w:val="00DC18B1"/>
    <w:rsid w:val="00DE7429"/>
    <w:rsid w:val="00DF43A2"/>
    <w:rsid w:val="00DF730A"/>
    <w:rsid w:val="00E13B43"/>
    <w:rsid w:val="00E2085D"/>
    <w:rsid w:val="00E234BD"/>
    <w:rsid w:val="00E239A3"/>
    <w:rsid w:val="00E45265"/>
    <w:rsid w:val="00E543F8"/>
    <w:rsid w:val="00E66024"/>
    <w:rsid w:val="00E75603"/>
    <w:rsid w:val="00E83091"/>
    <w:rsid w:val="00E870CC"/>
    <w:rsid w:val="00EB1A46"/>
    <w:rsid w:val="00EB3905"/>
    <w:rsid w:val="00EF3D51"/>
    <w:rsid w:val="00EF74E1"/>
    <w:rsid w:val="00F064A4"/>
    <w:rsid w:val="00F07A48"/>
    <w:rsid w:val="00F07C8F"/>
    <w:rsid w:val="00F3216D"/>
    <w:rsid w:val="00F40F34"/>
    <w:rsid w:val="00F4401A"/>
    <w:rsid w:val="00F727DE"/>
    <w:rsid w:val="00F72A56"/>
    <w:rsid w:val="00F84276"/>
    <w:rsid w:val="00F8481D"/>
    <w:rsid w:val="00F93EE4"/>
    <w:rsid w:val="00FC70F5"/>
    <w:rsid w:val="00FC7791"/>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C84"/>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894D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1634">
      <w:bodyDiv w:val="1"/>
      <w:marLeft w:val="0"/>
      <w:marRight w:val="0"/>
      <w:marTop w:val="0"/>
      <w:marBottom w:val="0"/>
      <w:divBdr>
        <w:top w:val="none" w:sz="0" w:space="0" w:color="auto"/>
        <w:left w:val="none" w:sz="0" w:space="0" w:color="auto"/>
        <w:bottom w:val="none" w:sz="0" w:space="0" w:color="auto"/>
        <w:right w:val="none" w:sz="0" w:space="0" w:color="auto"/>
      </w:divBdr>
    </w:div>
    <w:div w:id="52393048">
      <w:bodyDiv w:val="1"/>
      <w:marLeft w:val="0"/>
      <w:marRight w:val="0"/>
      <w:marTop w:val="0"/>
      <w:marBottom w:val="0"/>
      <w:divBdr>
        <w:top w:val="none" w:sz="0" w:space="0" w:color="auto"/>
        <w:left w:val="none" w:sz="0" w:space="0" w:color="auto"/>
        <w:bottom w:val="none" w:sz="0" w:space="0" w:color="auto"/>
        <w:right w:val="none" w:sz="0" w:space="0" w:color="auto"/>
      </w:divBdr>
    </w:div>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23409">
      <w:bodyDiv w:val="1"/>
      <w:marLeft w:val="0"/>
      <w:marRight w:val="0"/>
      <w:marTop w:val="0"/>
      <w:marBottom w:val="0"/>
      <w:divBdr>
        <w:top w:val="none" w:sz="0" w:space="0" w:color="auto"/>
        <w:left w:val="none" w:sz="0" w:space="0" w:color="auto"/>
        <w:bottom w:val="none" w:sz="0" w:space="0" w:color="auto"/>
        <w:right w:val="none" w:sz="0" w:space="0" w:color="auto"/>
      </w:divBdr>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025334">
      <w:bodyDiv w:val="1"/>
      <w:marLeft w:val="0"/>
      <w:marRight w:val="0"/>
      <w:marTop w:val="0"/>
      <w:marBottom w:val="0"/>
      <w:divBdr>
        <w:top w:val="none" w:sz="0" w:space="0" w:color="auto"/>
        <w:left w:val="none" w:sz="0" w:space="0" w:color="auto"/>
        <w:bottom w:val="none" w:sz="0" w:space="0" w:color="auto"/>
        <w:right w:val="none" w:sz="0" w:space="0" w:color="auto"/>
      </w:divBdr>
      <w:divsChild>
        <w:div w:id="1700738843">
          <w:marLeft w:val="0"/>
          <w:marRight w:val="0"/>
          <w:marTop w:val="0"/>
          <w:marBottom w:val="0"/>
          <w:divBdr>
            <w:top w:val="none" w:sz="0" w:space="0" w:color="auto"/>
            <w:left w:val="none" w:sz="0" w:space="0" w:color="auto"/>
            <w:bottom w:val="none" w:sz="0" w:space="0" w:color="auto"/>
            <w:right w:val="none" w:sz="0" w:space="0" w:color="auto"/>
          </w:divBdr>
          <w:divsChild>
            <w:div w:id="1853759144">
              <w:marLeft w:val="0"/>
              <w:marRight w:val="0"/>
              <w:marTop w:val="0"/>
              <w:marBottom w:val="0"/>
              <w:divBdr>
                <w:top w:val="none" w:sz="0" w:space="0" w:color="auto"/>
                <w:left w:val="none" w:sz="0" w:space="0" w:color="auto"/>
                <w:bottom w:val="none" w:sz="0" w:space="0" w:color="auto"/>
                <w:right w:val="none" w:sz="0" w:space="0" w:color="auto"/>
              </w:divBdr>
            </w:div>
            <w:div w:id="8846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056098">
      <w:bodyDiv w:val="1"/>
      <w:marLeft w:val="0"/>
      <w:marRight w:val="0"/>
      <w:marTop w:val="0"/>
      <w:marBottom w:val="0"/>
      <w:divBdr>
        <w:top w:val="none" w:sz="0" w:space="0" w:color="auto"/>
        <w:left w:val="none" w:sz="0" w:space="0" w:color="auto"/>
        <w:bottom w:val="none" w:sz="0" w:space="0" w:color="auto"/>
        <w:right w:val="none" w:sz="0" w:space="0" w:color="auto"/>
      </w:divBdr>
      <w:divsChild>
        <w:div w:id="1009412201">
          <w:marLeft w:val="0"/>
          <w:marRight w:val="0"/>
          <w:marTop w:val="0"/>
          <w:marBottom w:val="0"/>
          <w:divBdr>
            <w:top w:val="none" w:sz="0" w:space="0" w:color="auto"/>
            <w:left w:val="none" w:sz="0" w:space="0" w:color="auto"/>
            <w:bottom w:val="none" w:sz="0" w:space="0" w:color="auto"/>
            <w:right w:val="none" w:sz="0" w:space="0" w:color="auto"/>
          </w:divBdr>
          <w:divsChild>
            <w:div w:id="4168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1639923">
      <w:bodyDiv w:val="1"/>
      <w:marLeft w:val="0"/>
      <w:marRight w:val="0"/>
      <w:marTop w:val="0"/>
      <w:marBottom w:val="0"/>
      <w:divBdr>
        <w:top w:val="none" w:sz="0" w:space="0" w:color="auto"/>
        <w:left w:val="none" w:sz="0" w:space="0" w:color="auto"/>
        <w:bottom w:val="none" w:sz="0" w:space="0" w:color="auto"/>
        <w:right w:val="none" w:sz="0" w:space="0" w:color="auto"/>
      </w:divBdr>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13313">
      <w:bodyDiv w:val="1"/>
      <w:marLeft w:val="0"/>
      <w:marRight w:val="0"/>
      <w:marTop w:val="0"/>
      <w:marBottom w:val="0"/>
      <w:divBdr>
        <w:top w:val="none" w:sz="0" w:space="0" w:color="auto"/>
        <w:left w:val="none" w:sz="0" w:space="0" w:color="auto"/>
        <w:bottom w:val="none" w:sz="0" w:space="0" w:color="auto"/>
        <w:right w:val="none" w:sz="0" w:space="0" w:color="auto"/>
      </w:divBdr>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344083">
      <w:bodyDiv w:val="1"/>
      <w:marLeft w:val="0"/>
      <w:marRight w:val="0"/>
      <w:marTop w:val="0"/>
      <w:marBottom w:val="0"/>
      <w:divBdr>
        <w:top w:val="none" w:sz="0" w:space="0" w:color="auto"/>
        <w:left w:val="none" w:sz="0" w:space="0" w:color="auto"/>
        <w:bottom w:val="none" w:sz="0" w:space="0" w:color="auto"/>
        <w:right w:val="none" w:sz="0" w:space="0" w:color="auto"/>
      </w:divBdr>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2112038">
      <w:bodyDiv w:val="1"/>
      <w:marLeft w:val="0"/>
      <w:marRight w:val="0"/>
      <w:marTop w:val="0"/>
      <w:marBottom w:val="0"/>
      <w:divBdr>
        <w:top w:val="none" w:sz="0" w:space="0" w:color="auto"/>
        <w:left w:val="none" w:sz="0" w:space="0" w:color="auto"/>
        <w:bottom w:val="none" w:sz="0" w:space="0" w:color="auto"/>
        <w:right w:val="none" w:sz="0" w:space="0" w:color="auto"/>
      </w:divBdr>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890535625">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58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de-de/cli/azure/install-azure-cli" TargetMode="External"/><Relationship Id="rId18" Type="http://schemas.openxmlformats.org/officeDocument/2006/relationships/hyperlink" Target="mailto:lab-user@1.2.3.4" TargetMode="External"/><Relationship Id="rId26" Type="http://schemas.openxmlformats.org/officeDocument/2006/relationships/hyperlink" Target="https://azure.microsoft.com/en-us/downloads/cli-tools-install/" TargetMode="External"/><Relationship Id="rId3" Type="http://schemas.openxmlformats.org/officeDocument/2006/relationships/numbering" Target="numbering.xml"/><Relationship Id="rId21" Type="http://schemas.openxmlformats.org/officeDocument/2006/relationships/hyperlink" Target="http://19761013web01.westeurope.cloudapp.azure.com" TargetMode="External"/><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image" Target="media/image4.png"/><Relationship Id="rId25" Type="http://schemas.openxmlformats.org/officeDocument/2006/relationships/hyperlink" Target="https://docs.ansible.com/ansible/guide_azure.html" TargetMode="External"/><Relationship Id="rId2" Type="http://schemas.openxmlformats.org/officeDocument/2006/relationships/customXml" Target="../customXml/item2.xml"/><Relationship Id="rId16" Type="http://schemas.openxmlformats.org/officeDocument/2006/relationships/hyperlink" Target="http://aka.ms/devicelogin" TargetMode="External"/><Relationship Id="rId20" Type="http://schemas.openxmlformats.org/officeDocument/2006/relationships/hyperlink" Target="http://19761013web01.westeurope.cloudapp.az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us/free/" TargetMode="External"/><Relationship Id="rId24" Type="http://schemas.openxmlformats.org/officeDocument/2006/relationships/hyperlink" Target="https://docs.microsoft.com/en-us/azure/azure-resource-manager/resource-group-authenticate-service-principal-cli" TargetMode="External"/><Relationship Id="rId5" Type="http://schemas.openxmlformats.org/officeDocument/2006/relationships/settings" Target="settings.xml"/><Relationship Id="rId15" Type="http://schemas.openxmlformats.org/officeDocument/2006/relationships/hyperlink" Target="https://www.microsoftazurepass.com/Home/HowTo" TargetMode="External"/><Relationship Id="rId23" Type="http://schemas.openxmlformats.org/officeDocument/2006/relationships/hyperlink" Target="https://portal.azure.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microsoft.com/en-us/azure/azure-resource-manager/resource-group-authenticate-service-principal-cl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s://www.ansible.com" TargetMode="External"/><Relationship Id="rId27" Type="http://schemas.openxmlformats.org/officeDocument/2006/relationships/hyperlink" Target="http://www.lagmonster.org/docs/vi.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7F085-ED92-46B0-A021-5781F2A6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576</TotalTime>
  <Pages>27</Pages>
  <Words>5742</Words>
  <Characters>32731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(jose.moreno@microsoft.com)</Company>
  <LinksUpToDate>false</LinksUpToDate>
  <CharactersWithSpaces>38397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16</cp:revision>
  <cp:lastPrinted>2016-11-21T18:32:00Z</cp:lastPrinted>
  <dcterms:created xsi:type="dcterms:W3CDTF">2017-06-06T19:13:00Z</dcterms:created>
  <dcterms:modified xsi:type="dcterms:W3CDTF">2017-09-11T09:57:00Z</dcterms:modified>
  <cp:contentStatus/>
</cp:coreProperties>
</file>